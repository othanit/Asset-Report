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46" w:rsidRPr="0012516C" w:rsidRDefault="00E32510" w:rsidP="001F1046">
      <w:pPr>
        <w:rPr>
          <w:rFonts w:ascii="Cordia New" w:hAnsi="Cordia New" w:cs="Cordia New"/>
          <w:sz w:val="28"/>
        </w:rPr>
      </w:pPr>
      <w:r w:rsidRPr="0012516C"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สารบัญ</w:t>
      </w:r>
    </w:p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1F6BA4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317A4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Patroling</w:t>
            </w:r>
            <w:r w:rsidR="000D11D6">
              <w:rPr>
                <w:rFonts w:asciiTheme="minorBidi" w:hAnsiTheme="minorBidi" w:cs="Cordia New"/>
                <w:sz w:val="28"/>
                <w:highlight w:val="green"/>
                <w:cs/>
              </w:rPr>
              <w:t>100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0D11D6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0D11D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ROV</w:t>
            </w:r>
            <w:r w:rsidR="000D11D6">
              <w:rPr>
                <w:rFonts w:asciiTheme="minorBidi" w:hAnsiTheme="minorBidi" w:cs="Cordia New"/>
                <w:sz w:val="28"/>
                <w:highlight w:val="yellow"/>
                <w:cs/>
              </w:rPr>
              <w:t>101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0D11D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0D11D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="000D11D6">
              <w:rPr>
                <w:rFonts w:asciiTheme="minorBidi" w:hAnsiTheme="minorBidi" w:cs="Cordia New"/>
                <w:sz w:val="28"/>
                <w:highlight w:val="green"/>
                <w:cs/>
              </w:rPr>
              <w:t>102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0D11D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ความครบถ้วนตามแผนงาน งานขุดซ่อม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0D11D6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ความครบถ้วนตามแผนงาน งานขุดซ่อม 2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="000D11D6">
              <w:rPr>
                <w:rFonts w:asciiTheme="minorBidi" w:hAnsiTheme="minorBidi" w:cs="Cordia New"/>
                <w:sz w:val="28"/>
                <w:highlight w:val="yellow"/>
                <w:cs/>
              </w:rPr>
              <w:t>103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0D11D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0D11D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2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="000D11D6">
              <w:rPr>
                <w:rFonts w:asciiTheme="minorBidi" w:hAnsiTheme="minorBidi" w:cs="Cordia New"/>
                <w:sz w:val="28"/>
                <w:highlight w:val="yellow"/>
                <w:cs/>
              </w:rPr>
              <w:t>104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0D11D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:1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0D11D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CP system           </w:t>
            </w:r>
            <w:r w:rsidR="000D11D6">
              <w:rPr>
                <w:rFonts w:asciiTheme="minorBidi" w:hAnsiTheme="minorBidi" w:cs="Cordia New"/>
                <w:sz w:val="28"/>
                <w:highlight w:val="yellow"/>
                <w:cs/>
              </w:rPr>
              <w:t>105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CIPS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/</w:t>
            </w:r>
            <w:r w:rsidRPr="00FA2ADC">
              <w:rPr>
                <w:rFonts w:asciiTheme="minorBidi" w:hAnsiTheme="minorBidi" w:cstheme="minorBidi"/>
                <w:sz w:val="28"/>
              </w:rPr>
              <w:t xml:space="preserve">DCVG         </w:t>
            </w:r>
            <w:r w:rsidR="000D11D6">
              <w:rPr>
                <w:rFonts w:asciiTheme="minorBidi" w:hAnsiTheme="minorBidi" w:cs="Cordia New"/>
                <w:sz w:val="28"/>
                <w:highlight w:val="yellow"/>
                <w:cs/>
              </w:rPr>
              <w:t>106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0D11D6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0D11D6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Cleaning Pig </w:t>
            </w:r>
            <w:r w:rsidR="000D11D6">
              <w:rPr>
                <w:rFonts w:asciiTheme="minorBidi" w:hAnsiTheme="minorBidi" w:cs="Cordia New"/>
                <w:sz w:val="28"/>
                <w:highlight w:val="yellow"/>
                <w:cs/>
              </w:rPr>
              <w:t>107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ILI Pig                  </w:t>
            </w:r>
            <w:r w:rsidR="000D11D6">
              <w:rPr>
                <w:rFonts w:asciiTheme="minorBidi" w:hAnsiTheme="minorBidi" w:cs="Cordia New"/>
                <w:sz w:val="28"/>
                <w:highlight w:val="yellow"/>
                <w:cs/>
              </w:rPr>
              <w:t>108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0D11D6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0D11D6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</w:p>
        </w:tc>
        <w:tc>
          <w:tcPr>
            <w:tcW w:w="2552" w:type="dxa"/>
          </w:tcPr>
          <w:p w:rsidR="00077923" w:rsidRPr="0012516C" w:rsidRDefault="000D11D6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109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D11D6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0D11D6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0D11D6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110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D11D6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0D11D6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2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0D11D6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111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0D11D6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0D11D6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0D11D6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test project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0D11D6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112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0D11D6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0D11D6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495716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Operation and Maintenance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495716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495716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495716">
        <w:rPr>
          <w:rFonts w:asciiTheme="minorBidi" w:hAnsiTheme="minorBidi"/>
          <w:sz w:val="28"/>
          <w:cs/>
        </w:rPr>
        <w:t>(</w:t>
      </w:r>
      <w:r w:rsidR="00764035" w:rsidRPr="00495716">
        <w:rPr>
          <w:rFonts w:asciiTheme="minorBidi" w:hAnsiTheme="minorBidi" w:cstheme="minorBidi"/>
          <w:sz w:val="28"/>
        </w:rPr>
        <w:t>PIMS</w:t>
      </w:r>
      <w:r w:rsidR="00764035" w:rsidRPr="00495716">
        <w:rPr>
          <w:rFonts w:asciiTheme="minorBidi" w:hAnsiTheme="minorBidi"/>
          <w:sz w:val="28"/>
          <w:cs/>
        </w:rPr>
        <w:t xml:space="preserve">)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495716">
        <w:rPr>
          <w:rFonts w:asciiTheme="minorBidi" w:hAnsiTheme="minorBidi" w:cstheme="minorBidi"/>
          <w:sz w:val="28"/>
        </w:rPr>
        <w:t>2548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495716">
        <w:rPr>
          <w:rFonts w:asciiTheme="minorBidi" w:hAnsiTheme="minorBidi" w:cstheme="minorBidi"/>
          <w:sz w:val="28"/>
        </w:rPr>
        <w:t>ASME B31</w:t>
      </w:r>
      <w:r w:rsidR="00764035" w:rsidRPr="00495716">
        <w:rPr>
          <w:rFonts w:asciiTheme="minorBidi" w:hAnsiTheme="minorBidi"/>
          <w:sz w:val="28"/>
          <w:cs/>
        </w:rPr>
        <w:t>.</w:t>
      </w:r>
      <w:r w:rsidR="00764035" w:rsidRPr="00495716">
        <w:rPr>
          <w:rFonts w:asciiTheme="minorBidi" w:hAnsiTheme="minorBidi" w:cstheme="minorBidi"/>
          <w:sz w:val="28"/>
        </w:rPr>
        <w:t xml:space="preserve">8S </w:t>
      </w:r>
      <w:r w:rsidR="00764035" w:rsidRPr="00495716">
        <w:rPr>
          <w:rFonts w:asciiTheme="minorBidi" w:hAnsiTheme="minorBidi"/>
          <w:sz w:val="28"/>
          <w:cs/>
        </w:rPr>
        <w:t xml:space="preserve">– </w:t>
      </w:r>
      <w:r w:rsidR="00764035" w:rsidRPr="00495716">
        <w:rPr>
          <w:rFonts w:asciiTheme="minorBidi" w:hAnsiTheme="minorBidi" w:cstheme="minorBidi"/>
          <w:sz w:val="28"/>
        </w:rPr>
        <w:t xml:space="preserve">2014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495716">
        <w:rPr>
          <w:rFonts w:asciiTheme="minorBidi" w:hAnsiTheme="minorBidi" w:cstheme="minorBidi"/>
          <w:sz w:val="28"/>
        </w:rPr>
        <w:t xml:space="preserve">Pipeline Breakdown </w:t>
      </w:r>
      <w:r w:rsidR="00764035" w:rsidRPr="00495716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495716">
        <w:rPr>
          <w:rFonts w:asciiTheme="minorBidi" w:hAnsiTheme="minorBidi" w:cstheme="minorBidi"/>
          <w:sz w:val="28"/>
          <w:cs/>
        </w:rPr>
        <w:t>มั่นคง</w:t>
      </w:r>
      <w:r w:rsidR="00764035" w:rsidRPr="00495716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495716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หัวข้องาน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495716">
        <w:rPr>
          <w:rFonts w:asciiTheme="minorBidi" w:hAnsiTheme="minorBidi" w:cs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3</w:t>
      </w:r>
      <w:r w:rsidR="006B6B86" w:rsidRPr="00495716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495716">
        <w:rPr>
          <w:rFonts w:asciiTheme="minorBidi" w:hAnsiTheme="minorBidi" w:cstheme="minorBidi"/>
          <w:sz w:val="28"/>
        </w:rPr>
        <w:t xml:space="preserve"> party interference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081FFE" w:rsidRPr="00495716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495716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63074A" w:rsidRPr="00495716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Patrolling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495716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งานสำรวจ และตรวจวัดค่า </w:t>
      </w:r>
      <w:r w:rsidRPr="00495716">
        <w:rPr>
          <w:rFonts w:asciiTheme="minorBidi" w:hAnsiTheme="minorBidi" w:cstheme="minorBidi"/>
          <w:sz w:val="28"/>
        </w:rPr>
        <w:t>CP</w:t>
      </w:r>
      <w:r w:rsidRPr="00495716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495716">
        <w:rPr>
          <w:rFonts w:asciiTheme="minorBidi" w:hAnsiTheme="minorBidi" w:cstheme="minorBidi"/>
          <w:sz w:val="28"/>
        </w:rPr>
        <w:t xml:space="preserve"> ROV</w:t>
      </w:r>
    </w:p>
    <w:p w:rsidR="00081FFE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งานขุดเปิดดิน สำหรับซ่อม </w:t>
      </w:r>
      <w:r w:rsidRPr="00495716">
        <w:rPr>
          <w:rFonts w:asciiTheme="minorBidi" w:hAnsiTheme="minorBidi" w:cstheme="minorBidi"/>
          <w:sz w:val="28"/>
        </w:rPr>
        <w:t xml:space="preserve">coating </w:t>
      </w:r>
      <w:r w:rsidRPr="00495716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495716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495716">
        <w:rPr>
          <w:rFonts w:asciiTheme="minorBidi" w:hAnsiTheme="minorBidi"/>
          <w:sz w:val="28"/>
          <w:cs/>
        </w:rPr>
        <w:t xml:space="preserve"> (</w:t>
      </w:r>
      <w:r w:rsidRPr="00495716">
        <w:rPr>
          <w:rFonts w:asciiTheme="minorBidi" w:hAnsiTheme="minorBidi" w:cstheme="minorBidi"/>
          <w:sz w:val="28"/>
        </w:rPr>
        <w:t>Direct examination</w:t>
      </w:r>
      <w:r w:rsidR="00BB04DF" w:rsidRPr="00495716">
        <w:rPr>
          <w:rFonts w:asciiTheme="minorBidi" w:hAnsiTheme="minorBidi" w:cstheme="minorBidi"/>
          <w:sz w:val="28"/>
        </w:rPr>
        <w:t>, Pipeline repair</w:t>
      </w:r>
      <w:r w:rsidRPr="00495716">
        <w:rPr>
          <w:rFonts w:asciiTheme="minorBidi" w:hAnsiTheme="minorBidi"/>
          <w:sz w:val="28"/>
          <w:cs/>
        </w:rPr>
        <w:t>)</w:t>
      </w:r>
    </w:p>
    <w:p w:rsidR="009C4D20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Soil erosion</w:t>
      </w:r>
      <w:r w:rsidRPr="00495716">
        <w:rPr>
          <w:rFonts w:asciiTheme="minorBidi" w:hAnsiTheme="minorBidi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8611E4" w:rsidRPr="00495716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  <w:r w:rsidR="008611E4" w:rsidRPr="00495716">
        <w:rPr>
          <w:rFonts w:asciiTheme="minorBidi" w:hAnsiTheme="minorBidi"/>
          <w:sz w:val="28"/>
          <w:cs/>
        </w:rPr>
        <w:t xml:space="preserve"> (</w:t>
      </w:r>
      <w:r w:rsidR="008611E4" w:rsidRPr="00495716">
        <w:rPr>
          <w:rFonts w:asciiTheme="minorBidi" w:hAnsiTheme="minorBidi" w:cstheme="minorBidi"/>
          <w:sz w:val="28"/>
        </w:rPr>
        <w:t>Free span rectification</w:t>
      </w:r>
      <w:r w:rsidR="008611E4" w:rsidRPr="00495716">
        <w:rPr>
          <w:rFonts w:asciiTheme="minorBidi" w:hAnsiTheme="minorBidi"/>
          <w:sz w:val="28"/>
          <w:cs/>
        </w:rPr>
        <w:t>)</w:t>
      </w:r>
    </w:p>
    <w:p w:rsidR="00447882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495716">
        <w:rPr>
          <w:rFonts w:asciiTheme="minorBidi" w:hAnsiTheme="minorBidi" w:cstheme="minorBidi"/>
          <w:sz w:val="28"/>
          <w:cs/>
        </w:rPr>
        <w:t xml:space="preserve"> (</w:t>
      </w:r>
      <w:r w:rsidR="006B6B86" w:rsidRPr="00495716">
        <w:rPr>
          <w:rFonts w:asciiTheme="minorBidi" w:hAnsiTheme="minorBidi" w:cstheme="minorBidi"/>
          <w:sz w:val="28"/>
        </w:rPr>
        <w:t>Extern</w:t>
      </w:r>
      <w:r w:rsidR="00B224A0" w:rsidRPr="00495716">
        <w:rPr>
          <w:rFonts w:asciiTheme="minorBidi" w:hAnsiTheme="minorBidi" w:cstheme="minorBidi"/>
          <w:sz w:val="28"/>
        </w:rPr>
        <w:t>a</w:t>
      </w:r>
      <w:r w:rsidR="006B6B86" w:rsidRPr="00495716">
        <w:rPr>
          <w:rFonts w:asciiTheme="minorBidi" w:hAnsiTheme="minorBidi" w:cstheme="minorBidi"/>
          <w:sz w:val="28"/>
        </w:rPr>
        <w:t>l corrosion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495716">
        <w:rPr>
          <w:rFonts w:asciiTheme="minorBidi" w:hAnsiTheme="minorBidi" w:cstheme="minorBidi"/>
          <w:sz w:val="28"/>
          <w:cs/>
        </w:rPr>
        <w:t>ระบบ</w:t>
      </w:r>
      <w:r w:rsidR="008967CB" w:rsidRPr="00495716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495716">
        <w:rPr>
          <w:rFonts w:asciiTheme="minorBidi" w:hAnsiTheme="minorBidi" w:cstheme="minorBidi"/>
          <w:sz w:val="28"/>
          <w:cs/>
        </w:rPr>
        <w:t xml:space="preserve"> (</w:t>
      </w:r>
      <w:r w:rsidR="00DC4F5F" w:rsidRPr="00495716">
        <w:rPr>
          <w:rFonts w:asciiTheme="minorBidi" w:hAnsiTheme="minorBidi" w:cstheme="minorBidi"/>
          <w:sz w:val="28"/>
        </w:rPr>
        <w:t>Cathodic Protection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495716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Internal corrosion</w:t>
      </w:r>
      <w:r w:rsidR="006B6B86" w:rsidRPr="00495716">
        <w:rPr>
          <w:rFonts w:asciiTheme="minorBidi" w:hAnsiTheme="minorBidi"/>
          <w:sz w:val="28"/>
          <w:cs/>
        </w:rPr>
        <w:t xml:space="preserve">) 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495716">
        <w:rPr>
          <w:rFonts w:asciiTheme="minorBidi" w:hAnsiTheme="minorBidi" w:cstheme="minorBidi"/>
          <w:sz w:val="28"/>
        </w:rPr>
        <w:t>Cleaning PIG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495716">
        <w:rPr>
          <w:rFonts w:asciiTheme="minorBidi" w:hAnsiTheme="minorBidi" w:cstheme="minorBidi"/>
          <w:sz w:val="28"/>
        </w:rPr>
        <w:t>In</w:t>
      </w:r>
      <w:r w:rsidRPr="00495716">
        <w:rPr>
          <w:rFonts w:asciiTheme="minorBidi" w:hAnsiTheme="minorBidi"/>
          <w:sz w:val="28"/>
          <w:cs/>
        </w:rPr>
        <w:t>-</w:t>
      </w:r>
      <w:r w:rsidRPr="00495716">
        <w:rPr>
          <w:rFonts w:asciiTheme="minorBidi" w:hAnsiTheme="minorBidi" w:cstheme="minorBidi"/>
          <w:sz w:val="28"/>
        </w:rPr>
        <w:t xml:space="preserve">Line Instrument PIG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ILI PIG</w:t>
      </w:r>
      <w:r w:rsidRPr="00495716">
        <w:rPr>
          <w:rFonts w:asciiTheme="minorBidi" w:hAnsiTheme="minorBidi"/>
          <w:sz w:val="28"/>
          <w:cs/>
        </w:rPr>
        <w:t>)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495716">
        <w:rPr>
          <w:rFonts w:asciiTheme="minorBidi" w:hAnsiTheme="minorBidi" w:cstheme="minorBidi"/>
          <w:sz w:val="28"/>
        </w:rPr>
        <w:t>Chemical Threatment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งานตรวจสอบ </w:t>
      </w:r>
      <w:r w:rsidRPr="00495716">
        <w:rPr>
          <w:rFonts w:asciiTheme="minorBidi" w:hAnsiTheme="minorBidi" w:cstheme="minorBidi"/>
          <w:sz w:val="28"/>
        </w:rPr>
        <w:t>Monitor moisture</w:t>
      </w:r>
    </w:p>
    <w:p w:rsidR="007526C2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lastRenderedPageBreak/>
        <w:t>งานบำรุงรักษาท่อบนแท่นพักท่อก๊าซในทะเล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495716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495716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495716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495716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495716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495716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495716">
        <w:rPr>
          <w:rFonts w:ascii="Cordia New" w:eastAsia="Times New Roman" w:hAnsi="Cordia New"/>
          <w:sz w:val="28"/>
        </w:rPr>
        <w:t>ASME B31</w:t>
      </w:r>
      <w:r w:rsidRPr="00495716">
        <w:rPr>
          <w:rFonts w:ascii="Cordia New" w:eastAsia="Times New Roman" w:hAnsi="Cordia New"/>
          <w:sz w:val="28"/>
          <w:cs/>
        </w:rPr>
        <w:t>.</w:t>
      </w:r>
      <w:r w:rsidRPr="00495716">
        <w:rPr>
          <w:rFonts w:ascii="Cordia New" w:eastAsia="Times New Roman" w:hAnsi="Cordia New"/>
          <w:sz w:val="28"/>
        </w:rPr>
        <w:t>8S</w:t>
      </w:r>
      <w:r w:rsidRPr="00495716">
        <w:rPr>
          <w:rFonts w:ascii="Cordia New" w:eastAsia="Times New Roman" w:hAnsi="Cordia New"/>
          <w:sz w:val="28"/>
          <w:cs/>
        </w:rPr>
        <w:t>)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4E18DC" w:rsidRPr="00495716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 xml:space="preserve">งานบำรุงรักษาด้วยการ </w:t>
      </w:r>
      <w:r w:rsidRPr="00495716">
        <w:rPr>
          <w:rFonts w:ascii="Cordia New" w:hAnsi="Cordia New"/>
          <w:sz w:val="28"/>
        </w:rPr>
        <w:t xml:space="preserve">Patrolling </w:t>
      </w:r>
      <w:r w:rsidR="00C7717E" w:rsidRPr="00495716">
        <w:rPr>
          <w:rFonts w:ascii="Cordia New" w:hAnsi="Cordia New"/>
          <w:sz w:val="28"/>
          <w:cs/>
        </w:rPr>
        <w:t>ประกอบด้วย</w:t>
      </w:r>
    </w:p>
    <w:p w:rsidR="008A2665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F6BA4">
        <w:rPr>
          <w:rFonts w:ascii="Cordia New" w:hAnsi="Cordia New"/>
          <w:sz w:val="28"/>
        </w:rPr>
        <w:t xml:space="preserve">Vehicle </w:t>
      </w:r>
    </w:p>
    <w:p w:rsidR="00C923BD" w:rsidRPr="001F6BA4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</w:rPr>
        <w:t>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DC4F5F" w:rsidRPr="001F6BA4">
        <w:rPr>
          <w:rFonts w:ascii="Cordia New" w:hAnsi="Cordia New"/>
          <w:sz w:val="28"/>
        </w:rPr>
        <w:t xml:space="preserve">1 </w:t>
      </w:r>
      <w:r w:rsidR="00DC4F5F" w:rsidRPr="001F6BA4">
        <w:rPr>
          <w:rFonts w:ascii="Cordia New" w:hAnsi="Cordia New"/>
          <w:sz w:val="28"/>
          <w:cs/>
        </w:rPr>
        <w:t>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location1,2</w:t>
      </w:r>
      <w:r w:rsidR="004F4505" w:rsidRPr="001F6BA4">
        <w:rPr>
          <w:rFonts w:ascii="Cordia New" w:hAnsi="Cordia New"/>
          <w:sz w:val="28"/>
          <w:cs/>
        </w:rPr>
        <w:t xml:space="preserve">) และ </w:t>
      </w:r>
      <w:r w:rsidR="00C923BD" w:rsidRPr="001F6BA4">
        <w:rPr>
          <w:rFonts w:ascii="Cordia New" w:hAnsi="Cordia New"/>
          <w:sz w:val="28"/>
        </w:rPr>
        <w:t>4</w:t>
      </w:r>
      <w:r w:rsidR="00C923BD" w:rsidRPr="001F6BA4">
        <w:rPr>
          <w:rFonts w:ascii="Cordia New" w:hAnsi="Cordia New"/>
          <w:sz w:val="28"/>
          <w:cs/>
        </w:rPr>
        <w:t xml:space="preserve"> 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 3,4</w:t>
      </w:r>
      <w:r w:rsidR="004F4505" w:rsidRPr="001F6BA4">
        <w:rPr>
          <w:rFonts w:ascii="Cordia New" w:hAnsi="Cordia New"/>
          <w:sz w:val="28"/>
          <w:cs/>
        </w:rPr>
        <w:t>)</w:t>
      </w:r>
    </w:p>
    <w:p w:rsidR="00B224A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F6BA4">
        <w:rPr>
          <w:rFonts w:ascii="Cordia New" w:hAnsi="Cordia New"/>
          <w:sz w:val="28"/>
        </w:rPr>
        <w:t>Aerial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B224A0" w:rsidRPr="001F6BA4">
        <w:rPr>
          <w:rFonts w:ascii="Cordia New" w:hAnsi="Cordia New"/>
          <w:sz w:val="28"/>
          <w:cs/>
        </w:rPr>
        <w:t xml:space="preserve">จำนวน </w:t>
      </w:r>
      <w:r w:rsidR="00B224A0" w:rsidRPr="001F6BA4">
        <w:rPr>
          <w:rFonts w:ascii="Cordia New" w:hAnsi="Cordia New"/>
          <w:sz w:val="28"/>
        </w:rPr>
        <w:t xml:space="preserve"> 2 </w:t>
      </w:r>
      <w:r w:rsidR="00B224A0" w:rsidRPr="001F6BA4">
        <w:rPr>
          <w:rFonts w:ascii="Cordia New" w:hAnsi="Cordia New"/>
          <w:sz w:val="28"/>
          <w:cs/>
        </w:rPr>
        <w:t>ครั้ง/ปี</w:t>
      </w:r>
    </w:p>
    <w:p w:rsidR="0046671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F6BA4">
        <w:rPr>
          <w:rFonts w:ascii="Cordia New" w:hAnsi="Cordia New"/>
          <w:sz w:val="28"/>
        </w:rPr>
        <w:t>Ground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C923BD" w:rsidRPr="001F6BA4">
        <w:rPr>
          <w:rFonts w:ascii="Cordia New" w:hAnsi="Cordia New"/>
          <w:sz w:val="28"/>
        </w:rPr>
        <w:t xml:space="preserve">1 </w:t>
      </w:r>
      <w:r w:rsidR="00C923BD" w:rsidRPr="001F6BA4">
        <w:rPr>
          <w:rFonts w:ascii="Cordia New" w:hAnsi="Cordia New"/>
          <w:sz w:val="28"/>
          <w:cs/>
        </w:rPr>
        <w:t>ครั้ง/ปี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495716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495716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495716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ทาง</w:t>
      </w:r>
      <w:r w:rsidR="00C7717E" w:rsidRPr="00495716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495716">
        <w:rPr>
          <w:rFonts w:ascii="Cordia New" w:hAnsi="Cordia New"/>
          <w:sz w:val="28"/>
          <w:cs/>
        </w:rPr>
        <w:t>ได้</w:t>
      </w:r>
      <w:r w:rsidR="00C7717E" w:rsidRPr="00495716">
        <w:rPr>
          <w:rFonts w:ascii="Cordia New" w:hAnsi="Cordia New"/>
          <w:sz w:val="28"/>
          <w:cs/>
        </w:rPr>
        <w:t>ดำเนินงาน</w:t>
      </w:r>
      <w:r w:rsidR="006508FD" w:rsidRPr="00495716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495716">
        <w:rPr>
          <w:rFonts w:ascii="Cordia New" w:hAnsi="Cordia New"/>
          <w:sz w:val="28"/>
          <w:cs/>
        </w:rPr>
        <w:t>(</w:t>
      </w:r>
      <w:r w:rsidRPr="00495716">
        <w:rPr>
          <w:rFonts w:ascii="Cordia New" w:hAnsi="Cordia New"/>
          <w:sz w:val="28"/>
        </w:rPr>
        <w:t>Transmission</w:t>
      </w:r>
      <w:r w:rsidR="00536E73" w:rsidRPr="00495716">
        <w:rPr>
          <w:rFonts w:ascii="Cordia New" w:hAnsi="Cordia New"/>
          <w:sz w:val="28"/>
        </w:rPr>
        <w:t xml:space="preserve"> pipeline</w:t>
      </w:r>
      <w:r w:rsidR="00536E73" w:rsidRPr="00495716">
        <w:rPr>
          <w:rFonts w:ascii="Cordia New" w:hAnsi="Cordia New"/>
          <w:sz w:val="28"/>
          <w:cs/>
        </w:rPr>
        <w:t>)</w:t>
      </w:r>
      <w:r w:rsidR="006508FD" w:rsidRPr="00495716">
        <w:rPr>
          <w:rFonts w:ascii="Cordia New" w:hAnsi="Cordia New"/>
          <w:sz w:val="28"/>
          <w:cs/>
        </w:rPr>
        <w:t xml:space="preserve"> ได้</w:t>
      </w:r>
      <w:r w:rsidRPr="00495716">
        <w:rPr>
          <w:rFonts w:ascii="Cordia New" w:hAnsi="Cordia New"/>
          <w:sz w:val="28"/>
          <w:cs/>
        </w:rPr>
        <w:t>ครบถ้วนตามแผน</w:t>
      </w:r>
      <w:r w:rsidR="007D431A" w:rsidRPr="00495716">
        <w:rPr>
          <w:rFonts w:ascii="Cordia New" w:hAnsi="Cordia New"/>
          <w:sz w:val="28"/>
          <w:cs/>
        </w:rPr>
        <w:t>ผลการดำเนินงาน</w:t>
      </w:r>
      <w:r w:rsidR="00D0402C" w:rsidRPr="00495716">
        <w:rPr>
          <w:rFonts w:ascii="Cordia New" w:hAnsi="Cordia New"/>
          <w:sz w:val="28"/>
          <w:cs/>
        </w:rPr>
        <w:t xml:space="preserve">ตามที่แสดงในรูปที่ </w:t>
      </w:r>
      <w:r w:rsidR="00775211" w:rsidRPr="00495716">
        <w:rPr>
          <w:rFonts w:ascii="Cordia New" w:hAnsi="Cordia New"/>
          <w:sz w:val="28"/>
        </w:rPr>
        <w:t>1</w:t>
      </w:r>
      <w:r w:rsidR="00775211" w:rsidRPr="00495716">
        <w:rPr>
          <w:rFonts w:ascii="Cordia New" w:hAnsi="Cordia New"/>
          <w:sz w:val="28"/>
          <w:cs/>
        </w:rPr>
        <w:t>.</w:t>
      </w:r>
      <w:r w:rsidR="00775211" w:rsidRPr="00495716">
        <w:rPr>
          <w:rFonts w:ascii="Cordia New" w:hAnsi="Cordia New"/>
          <w:sz w:val="28"/>
        </w:rPr>
        <w:t>1</w:t>
      </w:r>
      <w:r w:rsidR="007D431A" w:rsidRPr="00495716">
        <w:rPr>
          <w:rFonts w:ascii="Cordia New" w:hAnsi="Cordia New"/>
          <w:sz w:val="28"/>
          <w:cs/>
        </w:rPr>
        <w:t>พบ</w:t>
      </w:r>
      <w:r w:rsidR="00E40828" w:rsidRPr="00495716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495716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495716">
        <w:rPr>
          <w:rFonts w:ascii="Cordia New" w:hAnsi="Cordia New"/>
          <w:sz w:val="28"/>
        </w:rPr>
        <w:t>,</w:t>
      </w:r>
      <w:r w:rsidR="006B6B86" w:rsidRPr="00495716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</w:t>
      </w:r>
      <w:r w:rsidR="006B6B86" w:rsidRPr="00495716">
        <w:rPr>
          <w:rFonts w:ascii="Cordia New" w:hAnsi="Cordia New"/>
          <w:sz w:val="28"/>
          <w:cs/>
        </w:rPr>
        <w:lastRenderedPageBreak/>
        <w:t>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495716">
        <w:rPr>
          <w:rFonts w:ascii="Cordia New" w:hAnsi="Cordia New"/>
          <w:sz w:val="28"/>
          <w:cs/>
        </w:rPr>
        <w:t>ก๊าซ</w:t>
      </w:r>
      <w:r w:rsidR="006B6B86" w:rsidRPr="00495716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495716">
        <w:rPr>
          <w:rFonts w:ascii="Cordia New" w:hAnsi="Cordia New"/>
          <w:sz w:val="28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495716">
        <w:rPr>
          <w:rFonts w:ascii="Cordia New" w:hAnsi="Cordia New"/>
          <w:sz w:val="28"/>
          <w:cs/>
        </w:rPr>
        <w:t xml:space="preserve"> สำหรับป้ายแนวท่อ และ </w:t>
      </w:r>
      <w:r w:rsidR="008A4484" w:rsidRPr="00495716">
        <w:rPr>
          <w:rFonts w:ascii="Cordia New" w:hAnsi="Cordia New"/>
          <w:sz w:val="28"/>
        </w:rPr>
        <w:t>Testpost</w:t>
      </w:r>
      <w:r w:rsidR="008A4484" w:rsidRPr="00495716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0D11D6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2482596" cy="2112264"/>
            <wp:effectExtent l="0" t="0" r="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596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E04206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E04206">
        <w:rPr>
          <w:rFonts w:ascii="Cordia New" w:hAnsi="Cordia New"/>
          <w:sz w:val="28"/>
          <w:cs/>
        </w:rPr>
        <w:t xml:space="preserve">รูปที่ </w:t>
      </w:r>
      <w:r w:rsidR="00775211" w:rsidRPr="00E04206">
        <w:rPr>
          <w:rFonts w:ascii="Cordia New" w:hAnsi="Cordia New"/>
          <w:sz w:val="28"/>
        </w:rPr>
        <w:t>1</w:t>
      </w:r>
      <w:r w:rsidR="00775211" w:rsidRPr="00E04206">
        <w:rPr>
          <w:rFonts w:ascii="Cordia New" w:hAnsi="Cordia New"/>
          <w:sz w:val="28"/>
          <w:cs/>
        </w:rPr>
        <w:t>.</w:t>
      </w:r>
      <w:r w:rsidR="00775211" w:rsidRPr="00E04206">
        <w:rPr>
          <w:rFonts w:ascii="Cordia New" w:hAnsi="Cordia New"/>
          <w:sz w:val="28"/>
        </w:rPr>
        <w:t>1</w:t>
      </w:r>
      <w:r w:rsidR="006508FD" w:rsidRPr="00E04206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E04206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E04206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E04206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E04206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E04206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E04206">
        <w:rPr>
          <w:rFonts w:ascii="Cordia New" w:hAnsi="Cordia New"/>
          <w:i/>
          <w:iCs/>
          <w:sz w:val="28"/>
          <w:u w:val="single"/>
        </w:rPr>
        <w:t>Aerial Patrolling</w:t>
      </w:r>
      <w:r w:rsidRPr="00E04206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12516C" w:rsidRDefault="000D11D6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</w:rPr>
        <w:t xml:space="preserve">Patrolling </w:t>
      </w:r>
      <w:r>
        <w:rPr>
          <w:rFonts w:ascii="Cordia New" w:hAnsi="Cordia New" w:cs="Cordia New"/>
          <w:sz w:val="28"/>
          <w:highlight w:val="green"/>
          <w:cs/>
        </w:rPr>
        <w:t>1</w:t>
      </w:r>
    </w:p>
    <w:p w:rsidR="00AC06BE" w:rsidRPr="0012516C" w:rsidRDefault="000D11D6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</w:rPr>
        <w:t xml:space="preserve">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2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607D3" w:rsidRPr="00495716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495716">
        <w:rPr>
          <w:rFonts w:ascii="Cordia New" w:hAnsi="Cordia New"/>
          <w:sz w:val="28"/>
        </w:rPr>
        <w:t xml:space="preserve">Action plan </w:t>
      </w:r>
      <w:r w:rsidRPr="00495716">
        <w:rPr>
          <w:rFonts w:ascii="Cordia New" w:hAnsi="Cordia New"/>
          <w:sz w:val="28"/>
          <w:cs/>
        </w:rPr>
        <w:t>ที่เตรียมไว้</w:t>
      </w:r>
      <w:r w:rsidR="001440A3" w:rsidRPr="00495716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12516C" w:rsidRDefault="000D11D6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Patrolling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งานขุด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495716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งานขุดเปิดดินสำหรับซ่อม หรือตรวจสภาพ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Direct and In</w:t>
      </w:r>
      <w:r w:rsidRPr="00495716">
        <w:rPr>
          <w:rFonts w:ascii="Cordia New" w:hAnsi="Cordia New" w:cs="Cordia New"/>
          <w:sz w:val="28"/>
          <w:cs/>
        </w:rPr>
        <w:t>-</w:t>
      </w:r>
      <w:r w:rsidRPr="00495716">
        <w:rPr>
          <w:rFonts w:ascii="Cordia New" w:hAnsi="Cordia New" w:cs="Cordia New"/>
          <w:sz w:val="28"/>
        </w:rPr>
        <w:t>Direct Inspection</w:t>
      </w:r>
      <w:r w:rsidRPr="00495716">
        <w:rPr>
          <w:rFonts w:ascii="Cordia New" w:hAnsi="Cordia New" w:cs="Cordia New"/>
          <w:sz w:val="28"/>
          <w:cs/>
        </w:rPr>
        <w:t>)</w:t>
      </w:r>
      <w:r w:rsidRPr="00495716">
        <w:rPr>
          <w:rFonts w:ascii="Cordia New" w:hAnsi="Cordia New" w:cs="Cordia New" w:hint="cs"/>
          <w:sz w:val="28"/>
          <w:cs/>
        </w:rPr>
        <w:t xml:space="preserve"> ที่</w:t>
      </w:r>
      <w:r w:rsidRPr="00495716">
        <w:rPr>
          <w:rFonts w:ascii="Cordia New" w:hAnsi="Cordia New" w:cs="Cordia New" w:hint="cs"/>
          <w:sz w:val="28"/>
          <w:cs/>
        </w:rPr>
        <w:lastRenderedPageBreak/>
        <w:t>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495716">
        <w:rPr>
          <w:rFonts w:ascii="Cordia New" w:hAnsi="Cordia New" w:cs="Cordia New"/>
          <w:sz w:val="28"/>
          <w:cs/>
        </w:rPr>
        <w:t xml:space="preserve"> (</w:t>
      </w:r>
      <w:r w:rsidRPr="00495716">
        <w:rPr>
          <w:rFonts w:ascii="Cordia New" w:hAnsi="Cordia New" w:cs="Cordia New"/>
          <w:sz w:val="28"/>
        </w:rPr>
        <w:t>ASME B31</w:t>
      </w:r>
      <w:r w:rsidRPr="00495716">
        <w:rPr>
          <w:rFonts w:ascii="Cordia New" w:hAnsi="Cordia New" w:cs="Cordia New"/>
          <w:sz w:val="28"/>
          <w:cs/>
        </w:rPr>
        <w:t>.</w:t>
      </w:r>
      <w:r w:rsidRPr="00495716">
        <w:rPr>
          <w:rFonts w:ascii="Cordia New" w:hAnsi="Cordia New" w:cs="Cordia New"/>
          <w:sz w:val="28"/>
        </w:rPr>
        <w:t>8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0D11D6" w:rsidTr="000D11D6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0D11D6" w:rsidRDefault="000D11D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0D11D6" w:rsidRDefault="000D11D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0D11D6" w:rsidRDefault="000D11D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0D11D6" w:rsidRDefault="000D11D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0D11D6" w:rsidRDefault="000D11D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% </w:t>
            </w:r>
            <w:r>
              <w:rPr>
                <w:rFonts w:ascii="Cordia New" w:hAnsi="Cordia New" w:cs="Cordia New"/>
                <w:sz w:val="28"/>
              </w:rPr>
              <w:t>Actual</w:t>
            </w:r>
          </w:p>
        </w:tc>
        <w:tc>
          <w:tcPr>
            <w:tcW w:w="1505" w:type="dxa"/>
            <w:shd w:val="clear" w:color="auto" w:fill="auto"/>
          </w:tcPr>
          <w:p w:rsidR="000D11D6" w:rsidRDefault="000D11D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0D11D6" w:rsidTr="000D11D6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0D11D6" w:rsidRDefault="000D11D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0D11D6" w:rsidRDefault="000D11D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0D11D6" w:rsidRDefault="000D11D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0D11D6" w:rsidRDefault="000D11D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0D11D6" w:rsidRDefault="000D11D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0D11D6" w:rsidRDefault="000D11D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</w:tr>
      <w:tr w:rsidR="000D11D6" w:rsidTr="000D11D6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0D11D6" w:rsidRDefault="000D11D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0D11D6" w:rsidRDefault="000D11D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0D11D6" w:rsidRDefault="000D11D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0D11D6" w:rsidRDefault="000D11D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0D11D6" w:rsidRDefault="000D11D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0D11D6" w:rsidRDefault="000D11D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</w:tr>
      <w:tr w:rsidR="000D11D6" w:rsidTr="000D11D6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0D11D6" w:rsidRDefault="000D11D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0D11D6" w:rsidRDefault="000D11D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0D11D6" w:rsidRDefault="000D11D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0D11D6" w:rsidRDefault="000D11D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0D11D6" w:rsidRDefault="000D11D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0D11D6" w:rsidRDefault="000D11D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</w:tr>
      <w:tr w:rsidR="000D11D6" w:rsidTr="000D11D6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0D11D6" w:rsidRDefault="000D11D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0D11D6" w:rsidRDefault="000D11D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0D11D6" w:rsidRDefault="000D11D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0D11D6" w:rsidRDefault="000D11D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0D11D6" w:rsidRDefault="000D11D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0D11D6" w:rsidRDefault="000D11D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</w:tr>
      <w:tr w:rsidR="000D11D6" w:rsidTr="000D11D6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0D11D6" w:rsidRDefault="000D11D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0D11D6" w:rsidRDefault="000D11D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0D11D6" w:rsidRDefault="000D11D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0D11D6" w:rsidRDefault="000D11D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0D11D6" w:rsidRDefault="000D11D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0D11D6" w:rsidRDefault="000D11D6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495716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</w:t>
      </w:r>
      <w:r w:rsidR="005C0D8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0D11D6">
        <w:rPr>
          <w:rFonts w:ascii="Cordia New" w:eastAsia="Tahoma" w:hAnsi="Cordia New"/>
          <w:kern w:val="24"/>
          <w:sz w:val="28"/>
          <w:highlight w:val="green"/>
          <w:cs/>
        </w:rPr>
        <w:t>111</w:t>
      </w:r>
      <w:r w:rsidR="000D11D6">
        <w:rPr>
          <w:rFonts w:ascii="Cordia New" w:hAnsi="Cordia New"/>
          <w:sz w:val="28"/>
          <w:highlight w:val="green"/>
          <w:cs/>
        </w:rPr>
        <w:t>111</w:t>
      </w:r>
      <w:r w:rsidR="00167548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E04206">
        <w:rPr>
          <w:rFonts w:ascii="Cordia New" w:hAnsi="Cordia New"/>
          <w:sz w:val="28"/>
          <w:cs/>
        </w:rPr>
        <w:t xml:space="preserve">จำนวน </w:t>
      </w:r>
      <w:r w:rsidR="000D11D6">
        <w:rPr>
          <w:rFonts w:ascii="Cordia New" w:eastAsia="Tahoma" w:hAnsi="Cordia New"/>
          <w:kern w:val="24"/>
          <w:sz w:val="28"/>
          <w:cs/>
        </w:rPr>
        <w:t>111</w:t>
      </w:r>
      <w:r w:rsidR="00D9155A" w:rsidRPr="00E04206">
        <w:rPr>
          <w:rFonts w:ascii="Cordia New" w:hAnsi="Cordia New"/>
          <w:sz w:val="28"/>
          <w:cs/>
        </w:rPr>
        <w:t xml:space="preserve"> หลุม </w:t>
      </w:r>
    </w:p>
    <w:p w:rsidR="00167548" w:rsidRPr="0012516C" w:rsidRDefault="000D11D6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111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6F5447" w:rsidRPr="00E04206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0D11D6">
        <w:rPr>
          <w:rFonts w:ascii="Cordia New" w:eastAsia="Tahoma" w:hAnsi="Cordia New"/>
          <w:kern w:val="24"/>
          <w:sz w:val="28"/>
          <w:highlight w:val="green"/>
          <w:cs/>
        </w:rPr>
        <w:t>222</w:t>
      </w:r>
      <w:r w:rsidR="000D11D6">
        <w:rPr>
          <w:rFonts w:ascii="Cordia New" w:hAnsi="Cordia New"/>
          <w:sz w:val="28"/>
          <w:highlight w:val="green"/>
          <w:cs/>
        </w:rPr>
        <w:t>222</w:t>
      </w:r>
      <w:r w:rsidR="00167548" w:rsidRPr="00E04206">
        <w:rPr>
          <w:rFonts w:ascii="Cordia New" w:hAnsi="Cordia New"/>
          <w:sz w:val="28"/>
          <w:cs/>
        </w:rPr>
        <w:t xml:space="preserve"> </w:t>
      </w:r>
      <w:r w:rsidRPr="00E04206">
        <w:rPr>
          <w:rFonts w:ascii="Cordia New" w:hAnsi="Cordia New"/>
          <w:sz w:val="28"/>
          <w:cs/>
        </w:rPr>
        <w:t xml:space="preserve">แผนขุดเดือน </w:t>
      </w:r>
      <w:r w:rsidR="000D11D6">
        <w:rPr>
          <w:rFonts w:ascii="Cordia New" w:hAnsi="Cordia New"/>
          <w:sz w:val="28"/>
          <w:highlight w:val="green"/>
          <w:cs/>
        </w:rPr>
        <w:t>222</w:t>
      </w:r>
      <w:r w:rsidRPr="00E04206">
        <w:rPr>
          <w:rFonts w:ascii="Cordia New" w:hAnsi="Cordia New"/>
          <w:sz w:val="28"/>
          <w:cs/>
        </w:rPr>
        <w:t xml:space="preserve"> จำนวน </w:t>
      </w:r>
      <w:r w:rsidR="000D11D6">
        <w:rPr>
          <w:rFonts w:ascii="Cordia New" w:eastAsia="Tahoma" w:hAnsi="Cordia New"/>
          <w:kern w:val="24"/>
          <w:sz w:val="28"/>
          <w:highlight w:val="green"/>
          <w:cs/>
        </w:rPr>
        <w:t>222</w:t>
      </w:r>
      <w:r w:rsidRPr="00E04206">
        <w:rPr>
          <w:rFonts w:ascii="Cordia New" w:hAnsi="Cordia New"/>
          <w:sz w:val="28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0D11D6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 xml:space="preserve">test </w:t>
      </w:r>
      <w:r>
        <w:rPr>
          <w:rFonts w:ascii="Cordia New" w:hAnsi="Cordia New"/>
          <w:sz w:val="28"/>
          <w:highlight w:val="yellow"/>
          <w:cs/>
        </w:rPr>
        <w:t>1</w:t>
      </w:r>
    </w:p>
    <w:p w:rsidR="005C0D83" w:rsidRPr="00495716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งานแก้ไขจุดกัดเซาะ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01C43" w:rsidRDefault="000D11D6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12516C" w:rsidRDefault="000D11D6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 w:cs="Cordia New"/>
          <w:sz w:val="28"/>
          <w:highlight w:val="yellow"/>
          <w:cs/>
        </w:rPr>
        <w:t>2</w:t>
      </w:r>
    </w:p>
    <w:p w:rsidR="00775211" w:rsidRPr="00E04206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/>
          <w:sz w:val="28"/>
          <w:cs/>
        </w:rPr>
        <w:t xml:space="preserve">ตารางที่ </w:t>
      </w:r>
      <w:r w:rsidRPr="00E04206">
        <w:rPr>
          <w:rFonts w:ascii="Cordia New" w:hAnsi="Cordia New" w:cs="Cordia New"/>
          <w:sz w:val="28"/>
        </w:rPr>
        <w:t>1</w:t>
      </w:r>
      <w:r w:rsidRPr="00E04206">
        <w:rPr>
          <w:rFonts w:ascii="Cordia New" w:hAnsi="Cordia New" w:cs="Cordia New"/>
          <w:sz w:val="28"/>
          <w:cs/>
        </w:rPr>
        <w:t>.</w:t>
      </w:r>
      <w:r w:rsidRPr="00E04206">
        <w:rPr>
          <w:rFonts w:ascii="Cordia New" w:hAnsi="Cordia New" w:cs="Cordia New"/>
          <w:sz w:val="28"/>
        </w:rPr>
        <w:t xml:space="preserve">2 </w:t>
      </w:r>
      <w:r w:rsidR="008F5405" w:rsidRPr="00E04206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E04206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0D11D6" w:rsidTr="000D11D6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0D11D6" w:rsidRDefault="000D11D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lastRenderedPageBreak/>
              <w:t>Region</w:t>
            </w:r>
          </w:p>
        </w:tc>
        <w:tc>
          <w:tcPr>
            <w:tcW w:w="2256" w:type="dxa"/>
            <w:shd w:val="clear" w:color="auto" w:fill="auto"/>
          </w:tcPr>
          <w:p w:rsidR="000D11D6" w:rsidRDefault="000D11D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0D11D6" w:rsidRDefault="000D11D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0D11D6" w:rsidRDefault="000D11D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0D11D6" w:rsidTr="000D11D6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0D11D6" w:rsidRDefault="000D11D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6" w:type="dxa"/>
            <w:shd w:val="clear" w:color="auto" w:fill="auto"/>
          </w:tcPr>
          <w:p w:rsidR="000D11D6" w:rsidRDefault="000D11D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7" w:type="dxa"/>
            <w:shd w:val="clear" w:color="auto" w:fill="auto"/>
          </w:tcPr>
          <w:p w:rsidR="000D11D6" w:rsidRDefault="000D11D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7" w:type="dxa"/>
            <w:shd w:val="clear" w:color="auto" w:fill="auto"/>
          </w:tcPr>
          <w:p w:rsidR="000D11D6" w:rsidRDefault="000D11D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</w:tr>
      <w:tr w:rsidR="000D11D6" w:rsidTr="000D11D6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0D11D6" w:rsidRDefault="000D11D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6" w:type="dxa"/>
            <w:shd w:val="clear" w:color="auto" w:fill="auto"/>
          </w:tcPr>
          <w:p w:rsidR="000D11D6" w:rsidRDefault="000D11D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7" w:type="dxa"/>
            <w:shd w:val="clear" w:color="auto" w:fill="auto"/>
          </w:tcPr>
          <w:p w:rsidR="000D11D6" w:rsidRDefault="000D11D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7" w:type="dxa"/>
            <w:shd w:val="clear" w:color="auto" w:fill="auto"/>
          </w:tcPr>
          <w:p w:rsidR="000D11D6" w:rsidRDefault="000D11D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</w:tr>
      <w:tr w:rsidR="000D11D6" w:rsidTr="000D11D6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0D11D6" w:rsidRDefault="000D11D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6" w:type="dxa"/>
            <w:shd w:val="clear" w:color="auto" w:fill="auto"/>
          </w:tcPr>
          <w:p w:rsidR="000D11D6" w:rsidRDefault="000D11D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7" w:type="dxa"/>
            <w:shd w:val="clear" w:color="auto" w:fill="auto"/>
          </w:tcPr>
          <w:p w:rsidR="000D11D6" w:rsidRDefault="000D11D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7" w:type="dxa"/>
            <w:shd w:val="clear" w:color="auto" w:fill="auto"/>
          </w:tcPr>
          <w:p w:rsidR="000D11D6" w:rsidRDefault="000D11D6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5C0D83" w:rsidRPr="00D41563" w:rsidRDefault="000D11D6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3</w:t>
      </w:r>
      <w:r>
        <w:rPr>
          <w:rFonts w:ascii="Cordia New" w:hAnsi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B233B6">
        <w:rPr>
          <w:rFonts w:ascii="Cordia New" w:hAnsi="Cordia New"/>
          <w:sz w:val="28"/>
          <w:cs/>
        </w:rPr>
        <w:t xml:space="preserve">1) </w:t>
      </w:r>
      <w:r w:rsidR="000D11D6">
        <w:rPr>
          <w:rFonts w:ascii="Cordia New" w:hAnsi="Cordia New"/>
          <w:sz w:val="28"/>
          <w:highlight w:val="yellow"/>
          <w:cs/>
        </w:rPr>
        <w:t>3</w:t>
      </w:r>
      <w:r w:rsidR="000D11D6">
        <w:rPr>
          <w:rFonts w:ascii="Cordia New" w:hAnsi="Cordia New"/>
          <w:sz w:val="28"/>
          <w:highlight w:val="yellow"/>
        </w:rPr>
        <w:t xml:space="preserve">rd party Interface &gt; Soil Erosion </w:t>
      </w:r>
      <w:r w:rsidR="000D11D6">
        <w:rPr>
          <w:rFonts w:ascii="Cordia New" w:hAnsi="Cordia New"/>
          <w:sz w:val="28"/>
          <w:highlight w:val="yellow"/>
          <w:cs/>
        </w:rPr>
        <w:t>4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0D11D6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3</w:t>
      </w:r>
      <w:r>
        <w:rPr>
          <w:rFonts w:ascii="Cordia New" w:hAnsi="Cordia New"/>
          <w:sz w:val="28"/>
        </w:rPr>
        <w:t xml:space="preserve">rd party Interface &gt; Soil Erosion </w:t>
      </w:r>
      <w:r>
        <w:rPr>
          <w:rFonts w:ascii="Cordia New" w:hAnsi="Cordia New"/>
          <w:sz w:val="28"/>
          <w:cs/>
        </w:rPr>
        <w:t>5</w:t>
      </w:r>
    </w:p>
    <w:p w:rsidR="007F417F" w:rsidRPr="00495716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495716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495716">
        <w:rPr>
          <w:rFonts w:ascii="Cordia New" w:hAnsi="Cordia New" w:hint="cs"/>
          <w:sz w:val="28"/>
          <w:cs/>
        </w:rPr>
        <w:t>งาน</w:t>
      </w:r>
      <w:r w:rsidR="00903160" w:rsidRPr="00495716">
        <w:rPr>
          <w:rFonts w:ascii="Cordia New" w:hAnsi="Cordia New" w:hint="cs"/>
          <w:sz w:val="28"/>
          <w:cs/>
        </w:rPr>
        <w:t>ตรวจสอบการทรุดตัวของ</w:t>
      </w:r>
      <w:r w:rsidRPr="00495716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495716">
        <w:rPr>
          <w:rFonts w:ascii="Cordia New" w:hAnsi="Cordia New" w:hint="cs"/>
          <w:sz w:val="28"/>
          <w:cs/>
        </w:rPr>
        <w:t>ราก</w:t>
      </w:r>
      <w:r w:rsidRPr="00495716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495716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0D11D6" w:rsidTr="000D11D6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0D11D6" w:rsidRDefault="000D11D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0D11D6" w:rsidRDefault="000D11D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0D11D6" w:rsidRDefault="000D11D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0D11D6" w:rsidRDefault="000D11D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0D11D6" w:rsidRDefault="000D11D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0D11D6" w:rsidTr="000D11D6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0D11D6" w:rsidRDefault="000D11D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0D11D6" w:rsidRDefault="000D11D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0D11D6" w:rsidRDefault="000D11D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0D11D6" w:rsidRDefault="000D11D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0D11D6" w:rsidRDefault="000D11D6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12516C" w:rsidRDefault="000D11D6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3</w:t>
      </w:r>
      <w:r>
        <w:rPr>
          <w:rFonts w:ascii="Cordia New" w:hAnsi="Cordia New"/>
          <w:sz w:val="28"/>
          <w:highlight w:val="yellow"/>
        </w:rPr>
        <w:t xml:space="preserve">rd party Interface &gt; Settlelment Survey </w:t>
      </w:r>
      <w:r>
        <w:rPr>
          <w:rFonts w:ascii="Cordia New" w:hAnsi="Cordia New"/>
          <w:sz w:val="28"/>
          <w:highlight w:val="yellow"/>
          <w:cs/>
        </w:rPr>
        <w:t>1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การดำเนินงานในอนาคต</w:t>
      </w:r>
    </w:p>
    <w:p w:rsidR="009B1FEC" w:rsidRPr="0012516C" w:rsidRDefault="000D11D6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  <w:cs/>
        </w:rPr>
        <w:t>3</w:t>
      </w:r>
      <w:r>
        <w:rPr>
          <w:rFonts w:ascii="Cordia New" w:hAnsi="Cordia New"/>
          <w:sz w:val="28"/>
          <w:highlight w:val="green"/>
        </w:rPr>
        <w:t xml:space="preserve">rd party Interface &gt; Settlelment Survey </w:t>
      </w:r>
      <w:r>
        <w:rPr>
          <w:rFonts w:ascii="Cordia New" w:hAnsi="Cordia New"/>
          <w:sz w:val="28"/>
          <w:highlight w:val="green"/>
          <w:cs/>
        </w:rPr>
        <w:t>2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12516C" w:rsidRDefault="000D11D6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Settlelment Survey </w:t>
      </w:r>
      <w:r>
        <w:rPr>
          <w:rFonts w:ascii="Cordia New" w:eastAsia="Times New Roman" w:hAnsi="Cordia New"/>
          <w:sz w:val="28"/>
          <w:highlight w:val="yellow"/>
          <w:cs/>
        </w:rPr>
        <w:t>3</w:t>
      </w:r>
    </w:p>
    <w:p w:rsidR="00801470" w:rsidRPr="00495716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495716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cs="Cordia New"/>
          <w:sz w:val="28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495716">
        <w:rPr>
          <w:rFonts w:ascii="Cordia New" w:hAnsi="Cordia New" w:cs="Cordia New"/>
          <w:sz w:val="28"/>
        </w:rPr>
        <w:t xml:space="preserve">Cathodic protection </w:t>
      </w:r>
      <w:r w:rsidRPr="00495716">
        <w:rPr>
          <w:rFonts w:ascii="Cordia New" w:hAnsi="Cordia New" w:cs="Cordia New"/>
          <w:sz w:val="28"/>
          <w:cs/>
        </w:rPr>
        <w:t xml:space="preserve">: </w:t>
      </w:r>
      <w:r w:rsidRPr="00495716">
        <w:rPr>
          <w:rFonts w:ascii="Cordia New" w:hAnsi="Cordia New" w:cs="Cordia New"/>
          <w:sz w:val="28"/>
        </w:rPr>
        <w:t>CP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495716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1470" w:rsidRPr="0012516C" w:rsidRDefault="000D11D6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ROV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12516C" w:rsidRDefault="000D11D6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2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12516C" w:rsidRDefault="000D11D6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3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12516C" w:rsidRDefault="000D11D6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4</w:t>
      </w:r>
    </w:p>
    <w:p w:rsidR="00CF208B" w:rsidRPr="00495716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pipeline freespan</w:t>
      </w:r>
      <w:r w:rsidR="0080147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495716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495716">
        <w:rPr>
          <w:rFonts w:ascii="Cordia New" w:hAnsi="Cordia New" w:cs="Cordia New"/>
          <w:sz w:val="28"/>
        </w:rPr>
        <w:t xml:space="preserve">Free span </w:t>
      </w:r>
      <w:r w:rsidRPr="00495716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495716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495716">
        <w:rPr>
          <w:rFonts w:ascii="Cordia New" w:hAnsi="Cordia New" w:cs="Cordia New" w:hint="cs"/>
          <w:sz w:val="28"/>
          <w:cs/>
        </w:rPr>
        <w:t xml:space="preserve">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12516C" w:rsidRDefault="000D11D6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9F43BE" w:rsidRPr="00E04206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E04206">
        <w:rPr>
          <w:rFonts w:ascii="Cordia New" w:hAnsi="Cordia New" w:cs="Cordia New"/>
          <w:sz w:val="28"/>
        </w:rPr>
        <w:t xml:space="preserve">Free span </w:t>
      </w:r>
      <w:r w:rsidRPr="00E04206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E04206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lastRenderedPageBreak/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3rdP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E04206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E04206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E04206">
        <w:rPr>
          <w:rFonts w:ascii="Cordia New" w:hAnsi="Cordia New" w:cs="Cordia New" w:hint="cs"/>
          <w:sz w:val="28"/>
          <w:cs/>
        </w:rPr>
        <w:t xml:space="preserve"> ท่อ </w:t>
      </w:r>
      <w:r w:rsidRPr="00E04206">
        <w:rPr>
          <w:rFonts w:ascii="Cordia New" w:hAnsi="Cordia New" w:cs="Cordia New"/>
          <w:sz w:val="28"/>
        </w:rPr>
        <w:t>RC210 24</w:t>
      </w:r>
      <w:r w:rsidRPr="00E04206">
        <w:rPr>
          <w:rFonts w:ascii="Cordia New" w:hAnsi="Cordia New" w:cs="Cordia New"/>
          <w:sz w:val="28"/>
          <w:cs/>
        </w:rPr>
        <w:t xml:space="preserve">” </w:t>
      </w:r>
      <w:r w:rsidRPr="00E04206">
        <w:rPr>
          <w:rFonts w:ascii="Cordia New" w:hAnsi="Cordia New" w:cs="Cordia New"/>
          <w:sz w:val="28"/>
        </w:rPr>
        <w:t xml:space="preserve">ERP </w:t>
      </w:r>
      <w:r w:rsidRPr="00E04206">
        <w:rPr>
          <w:rFonts w:ascii="Cordia New" w:hAnsi="Cordia New" w:cs="Cordia New"/>
          <w:sz w:val="28"/>
          <w:cs/>
        </w:rPr>
        <w:t xml:space="preserve">– </w:t>
      </w:r>
      <w:r w:rsidRPr="00E04206">
        <w:rPr>
          <w:rFonts w:ascii="Cordia New" w:hAnsi="Cordia New" w:cs="Cordia New"/>
          <w:sz w:val="28"/>
        </w:rPr>
        <w:t xml:space="preserve">KNM </w:t>
      </w:r>
      <w:r w:rsidRPr="00E04206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E04206">
        <w:rPr>
          <w:rFonts w:ascii="Cordia New" w:hAnsi="Cordia New" w:cs="Cordia New"/>
          <w:sz w:val="28"/>
        </w:rPr>
        <w:t>Phase 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12516C" w:rsidRDefault="000D11D6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Free Span </w:t>
      </w:r>
      <w:r>
        <w:rPr>
          <w:rFonts w:ascii="Cordia New" w:hAnsi="Cordia New"/>
          <w:sz w:val="28"/>
          <w:highlight w:val="yellow"/>
          <w:cs/>
        </w:rPr>
        <w:t>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F208B" w:rsidRPr="0012516C" w:rsidRDefault="000D11D6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3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12516C" w:rsidRDefault="000D11D6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4</w:t>
      </w:r>
    </w:p>
    <w:p w:rsidR="008B2EF9" w:rsidRPr="00495716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495716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r w:rsidRPr="00495716">
        <w:rPr>
          <w:rFonts w:ascii="Cordia New" w:hAnsi="Cordia New"/>
          <w:sz w:val="28"/>
        </w:rPr>
        <w:t>Cathodic Protection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495716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lastRenderedPageBreak/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95716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95716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95716">
        <w:rPr>
          <w:rFonts w:ascii="Cordia New" w:hAnsi="Cordia New" w:cs="Cordia New"/>
          <w:sz w:val="28"/>
        </w:rPr>
        <w:t>1</w:t>
      </w:r>
      <w:r w:rsidR="00FD654A" w:rsidRPr="00495716">
        <w:rPr>
          <w:rFonts w:ascii="Cordia New" w:hAnsi="Cordia New" w:cs="Cordia New"/>
          <w:sz w:val="28"/>
          <w:cs/>
        </w:rPr>
        <w:t>.</w:t>
      </w:r>
      <w:r w:rsidR="00FD654A" w:rsidRPr="00495716">
        <w:rPr>
          <w:rFonts w:ascii="Cordia New" w:hAnsi="Cordia New" w:cs="Cordia New"/>
          <w:sz w:val="28"/>
        </w:rPr>
        <w:t>4</w:t>
      </w:r>
      <w:r w:rsidRPr="00495716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P</w:t>
            </w:r>
            <w:r w:rsidRPr="00495716">
              <w:rPr>
                <w:rFonts w:ascii="Cordia New" w:hAnsi="Cordia New" w:cs="Cordia New"/>
                <w:sz w:val="28"/>
                <w:cs/>
              </w:rPr>
              <w:t>/</w:t>
            </w:r>
            <w:r w:rsidRPr="00495716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Close lnterval Potential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CIPS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495716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DCVG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0317A4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0317A4">
        <w:rPr>
          <w:rFonts w:ascii="Cordia New" w:hAnsi="Cordia New" w:hint="cs"/>
          <w:sz w:val="28"/>
          <w:cs/>
        </w:rPr>
        <w:t>นอก</w:t>
      </w:r>
      <w:r w:rsidRPr="000317A4">
        <w:rPr>
          <w:rFonts w:ascii="Cordia New" w:hAnsi="Cordia New"/>
          <w:sz w:val="28"/>
          <w:cs/>
        </w:rPr>
        <w:t>ตามแผนที่กำหนดไว้</w:t>
      </w:r>
      <w:r w:rsidR="000D11D6">
        <w:rPr>
          <w:rFonts w:ascii="Cordia New" w:hAnsi="Cordia New"/>
          <w:sz w:val="28"/>
        </w:rPr>
        <w:t>External Corrosion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0317A4">
        <w:rPr>
          <w:rFonts w:ascii="Cordia New" w:hAnsi="Cordia New" w:cs="Cordia New"/>
          <w:sz w:val="28"/>
        </w:rPr>
        <w:tab/>
      </w:r>
      <w:r w:rsidR="006C77D6" w:rsidRPr="000317A4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0317A4">
        <w:rPr>
          <w:rFonts w:ascii="Cordia New" w:hAnsi="Cordia New" w:cs="Cordia New"/>
          <w:sz w:val="28"/>
        </w:rPr>
        <w:t>1</w:t>
      </w:r>
      <w:r w:rsidR="00FD654A" w:rsidRPr="000317A4">
        <w:rPr>
          <w:rFonts w:ascii="Cordia New" w:hAnsi="Cordia New" w:cs="Cordia New"/>
          <w:sz w:val="28"/>
          <w:cs/>
        </w:rPr>
        <w:t>.</w:t>
      </w:r>
      <w:r w:rsidR="00FD654A" w:rsidRPr="000317A4">
        <w:rPr>
          <w:rFonts w:ascii="Cordia New" w:hAnsi="Cordia New" w:cs="Cordia New"/>
          <w:sz w:val="28"/>
        </w:rPr>
        <w:t>5</w:t>
      </w:r>
      <w:r w:rsidR="006C77D6" w:rsidRPr="000317A4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0317A4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0317A4">
        <w:rPr>
          <w:rFonts w:ascii="Cordia New" w:hAnsi="Cordia New" w:cs="Cordia New"/>
          <w:sz w:val="28"/>
        </w:rPr>
        <w:t xml:space="preserve">PM </w:t>
      </w:r>
      <w:r w:rsidR="006C77D6" w:rsidRPr="000317A4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D11D6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200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D11D6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201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D11D6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202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D11D6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203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lastRenderedPageBreak/>
        <w:drawing>
          <wp:inline distT="0" distB="0" distL="0" distR="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0D11D6" w:rsidTr="000D11D6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0D11D6" w:rsidRDefault="000D11D6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0D11D6" w:rsidRDefault="000D11D6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0D11D6" w:rsidRDefault="000D11D6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0D11D6" w:rsidTr="000D11D6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0D11D6" w:rsidRDefault="000D11D6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  <w:tc>
          <w:tcPr>
            <w:tcW w:w="3009" w:type="dxa"/>
            <w:shd w:val="clear" w:color="auto" w:fill="auto"/>
          </w:tcPr>
          <w:p w:rsidR="000D11D6" w:rsidRDefault="000D11D6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  <w:tc>
          <w:tcPr>
            <w:tcW w:w="3009" w:type="dxa"/>
            <w:shd w:val="clear" w:color="auto" w:fill="auto"/>
          </w:tcPr>
          <w:p w:rsidR="000D11D6" w:rsidRDefault="000D11D6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</w:tr>
      <w:tr w:rsidR="000D11D6" w:rsidTr="000D11D6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0D11D6" w:rsidRDefault="000D11D6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  <w:tc>
          <w:tcPr>
            <w:tcW w:w="3009" w:type="dxa"/>
            <w:shd w:val="clear" w:color="auto" w:fill="auto"/>
          </w:tcPr>
          <w:p w:rsidR="000D11D6" w:rsidRDefault="000D11D6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  <w:tc>
          <w:tcPr>
            <w:tcW w:w="3009" w:type="dxa"/>
            <w:shd w:val="clear" w:color="auto" w:fill="auto"/>
          </w:tcPr>
          <w:p w:rsidR="000D11D6" w:rsidRDefault="000D11D6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</w:tr>
      <w:tr w:rsidR="000D11D6" w:rsidTr="000D11D6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0D11D6" w:rsidRDefault="000D11D6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  <w:tc>
          <w:tcPr>
            <w:tcW w:w="3009" w:type="dxa"/>
            <w:shd w:val="clear" w:color="auto" w:fill="auto"/>
          </w:tcPr>
          <w:p w:rsidR="000D11D6" w:rsidRDefault="000D11D6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  <w:tc>
          <w:tcPr>
            <w:tcW w:w="3009" w:type="dxa"/>
            <w:shd w:val="clear" w:color="auto" w:fill="auto"/>
          </w:tcPr>
          <w:p w:rsidR="000D11D6" w:rsidRDefault="000D11D6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</w:t>
      </w:r>
      <w:r w:rsidR="002835E1">
        <w:rPr>
          <w:rFonts w:ascii="Cordia New" w:hAnsi="Cordia New" w:cs="Cordia New"/>
          <w:noProof/>
          <w:sz w:val="28"/>
          <w:highlight w:val="green"/>
          <w:cs/>
        </w:rPr>
        <w:t>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725895">
        <w:rPr>
          <w:rFonts w:ascii="Cordia New" w:hAnsi="Cordia New" w:cs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 w:cs="Cordia New"/>
          <w:sz w:val="28"/>
        </w:rPr>
        <w:t>1</w:t>
      </w:r>
      <w:r w:rsidR="00FD5306" w:rsidRPr="00725895">
        <w:rPr>
          <w:rFonts w:ascii="Cordia New" w:hAnsi="Cordia New" w:cs="Cordia New"/>
          <w:sz w:val="28"/>
          <w:cs/>
        </w:rPr>
        <w:t>.</w:t>
      </w:r>
      <w:r w:rsidR="00FD5306"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</w:t>
      </w:r>
      <w:r w:rsidR="002835E1">
        <w:rPr>
          <w:rFonts w:ascii="Cordia New" w:hAnsi="Cordia New" w:cs="Cordia New"/>
          <w:noProof/>
          <w:sz w:val="28"/>
          <w:highlight w:val="yellow"/>
          <w:cs/>
        </w:rPr>
        <w:t>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lastRenderedPageBreak/>
        <w:t xml:space="preserve">รูปที่ </w:t>
      </w:r>
      <w:r w:rsidR="00FD5306" w:rsidRPr="00725895">
        <w:rPr>
          <w:rFonts w:ascii="Cordia New" w:hAnsi="Cordia New"/>
          <w:sz w:val="28"/>
        </w:rPr>
        <w:t>1</w:t>
      </w:r>
      <w:r w:rsidR="00FD5306" w:rsidRPr="00725895">
        <w:rPr>
          <w:rFonts w:ascii="Cordia New" w:hAnsi="Cordia New"/>
          <w:sz w:val="28"/>
          <w:cs/>
        </w:rPr>
        <w:t>.</w:t>
      </w:r>
      <w:r w:rsidR="00FD5306"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725895">
        <w:rPr>
          <w:rFonts w:ascii="Cordia New" w:hAnsi="Cordia New"/>
          <w:sz w:val="28"/>
        </w:rPr>
        <w:t>DCVG</w:t>
      </w:r>
      <w:r w:rsidR="00A4553E" w:rsidRPr="00725895">
        <w:rPr>
          <w:rFonts w:ascii="Cordia New" w:hAnsi="Cordia New"/>
          <w:sz w:val="28"/>
          <w:cs/>
        </w:rPr>
        <w:t xml:space="preserve"> ในปี </w:t>
      </w:r>
      <w:r w:rsidR="00BD3B7F" w:rsidRPr="00725895">
        <w:rPr>
          <w:rFonts w:ascii="Cordia New" w:hAnsi="Cordia New"/>
          <w:sz w:val="28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A0510" w:rsidRPr="0012516C" w:rsidRDefault="000D11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</w:rPr>
        <w:t>On the future</w:t>
      </w: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0D11D6" w:rsidTr="000D11D6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0D11D6" w:rsidRDefault="000D11D6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0D11D6" w:rsidRDefault="000D11D6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0D11D6" w:rsidRDefault="000D11D6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0D11D6" w:rsidTr="000D11D6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0D11D6" w:rsidRDefault="000D11D6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  <w:tc>
          <w:tcPr>
            <w:tcW w:w="3009" w:type="dxa"/>
            <w:shd w:val="clear" w:color="auto" w:fill="auto"/>
          </w:tcPr>
          <w:p w:rsidR="000D11D6" w:rsidRDefault="000D11D6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  <w:tc>
          <w:tcPr>
            <w:tcW w:w="3009" w:type="dxa"/>
            <w:shd w:val="clear" w:color="auto" w:fill="auto"/>
          </w:tcPr>
          <w:p w:rsidR="000D11D6" w:rsidRDefault="000D11D6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</w:tr>
      <w:tr w:rsidR="000D11D6" w:rsidTr="000D11D6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0D11D6" w:rsidRDefault="000D11D6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  <w:tc>
          <w:tcPr>
            <w:tcW w:w="3009" w:type="dxa"/>
            <w:shd w:val="clear" w:color="auto" w:fill="auto"/>
          </w:tcPr>
          <w:p w:rsidR="000D11D6" w:rsidRDefault="000D11D6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  <w:tc>
          <w:tcPr>
            <w:tcW w:w="3009" w:type="dxa"/>
            <w:shd w:val="clear" w:color="auto" w:fill="auto"/>
          </w:tcPr>
          <w:p w:rsidR="000D11D6" w:rsidRDefault="000D11D6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</w:tr>
      <w:tr w:rsidR="000D11D6" w:rsidTr="000D11D6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0D11D6" w:rsidRDefault="000D11D6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  <w:tc>
          <w:tcPr>
            <w:tcW w:w="3009" w:type="dxa"/>
            <w:shd w:val="clear" w:color="auto" w:fill="auto"/>
          </w:tcPr>
          <w:p w:rsidR="000D11D6" w:rsidRDefault="000D11D6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  <w:tc>
          <w:tcPr>
            <w:tcW w:w="3009" w:type="dxa"/>
            <w:shd w:val="clear" w:color="auto" w:fill="auto"/>
          </w:tcPr>
          <w:p w:rsidR="000D11D6" w:rsidRDefault="000D11D6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12516C" w:rsidRDefault="000D11D6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 xml:space="preserve">External Corrosion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2709A1" w:rsidRPr="00495716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495716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495716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495716">
        <w:rPr>
          <w:rFonts w:ascii="Cordia New" w:hAnsi="Cordia New"/>
          <w:sz w:val="28"/>
        </w:rPr>
        <w:t>PIG</w:t>
      </w:r>
      <w:r w:rsidR="00FE5BBE" w:rsidRPr="00495716">
        <w:rPr>
          <w:rFonts w:ascii="Cordia New" w:hAnsi="Cordia New"/>
          <w:sz w:val="28"/>
          <w:cs/>
        </w:rPr>
        <w:t xml:space="preserve">) </w:t>
      </w:r>
      <w:r w:rsidRPr="00495716">
        <w:rPr>
          <w:rFonts w:ascii="Cordia New" w:hAnsi="Cordia New"/>
          <w:sz w:val="28"/>
          <w:cs/>
        </w:rPr>
        <w:t>และ</w:t>
      </w:r>
      <w:r w:rsidR="00FE5BBE" w:rsidRPr="00495716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495716">
        <w:rPr>
          <w:rFonts w:ascii="Cordia New" w:hAnsi="Cordia New"/>
          <w:sz w:val="28"/>
        </w:rPr>
        <w:t xml:space="preserve"> Chemical threatment</w:t>
      </w:r>
      <w:r w:rsidR="00FE5BBE" w:rsidRPr="00495716">
        <w:rPr>
          <w:rFonts w:ascii="Cordia New" w:hAnsi="Cordia New"/>
          <w:sz w:val="28"/>
          <w:cs/>
        </w:rPr>
        <w:t xml:space="preserve">หรือใช้ </w:t>
      </w:r>
      <w:r w:rsidR="00FE5BBE" w:rsidRPr="00495716">
        <w:rPr>
          <w:rFonts w:ascii="Cordia New" w:hAnsi="Cordia New"/>
          <w:sz w:val="28"/>
        </w:rPr>
        <w:t xml:space="preserve">Corrosion Inhibitor </w:t>
      </w:r>
      <w:r w:rsidR="00FE5BBE" w:rsidRPr="00495716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495716">
        <w:rPr>
          <w:rFonts w:ascii="Cordia New" w:hAnsi="Cordia New"/>
          <w:sz w:val="28"/>
        </w:rPr>
        <w:t>offshore</w:t>
      </w:r>
      <w:r w:rsidR="005032FE" w:rsidRPr="00495716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495716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495716">
        <w:rPr>
          <w:rFonts w:ascii="Cordia New" w:hAnsi="Cordia New"/>
          <w:sz w:val="28"/>
        </w:rPr>
        <w:t xml:space="preserve">corrosion </w:t>
      </w:r>
      <w:r w:rsidR="00FE5BBE" w:rsidRPr="00495716">
        <w:rPr>
          <w:rFonts w:ascii="Cordia New" w:hAnsi="Cordia New"/>
          <w:sz w:val="28"/>
          <w:cs/>
        </w:rPr>
        <w:t xml:space="preserve">มากกว่าท่อ </w:t>
      </w:r>
      <w:r w:rsidR="00FE5BBE" w:rsidRPr="00495716">
        <w:rPr>
          <w:rFonts w:ascii="Cordia New" w:hAnsi="Cordia New"/>
          <w:sz w:val="28"/>
        </w:rPr>
        <w:t>onshore</w:t>
      </w:r>
      <w:r w:rsidRPr="00495716">
        <w:rPr>
          <w:rFonts w:ascii="Cordia New" w:hAnsi="Cordia New"/>
          <w:sz w:val="28"/>
          <w:cs/>
        </w:rPr>
        <w:t xml:space="preserve"> นอกจากนี้</w:t>
      </w:r>
      <w:r w:rsidR="00FE5BBE" w:rsidRPr="00495716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495716">
        <w:rPr>
          <w:rFonts w:ascii="Cordia New" w:hAnsi="Cordia New"/>
          <w:sz w:val="28"/>
        </w:rPr>
        <w:t xml:space="preserve">Monitor </w:t>
      </w:r>
      <w:r w:rsidR="00FE5BBE" w:rsidRPr="00495716">
        <w:rPr>
          <w:rFonts w:ascii="Cordia New" w:hAnsi="Cordia New"/>
          <w:sz w:val="28"/>
          <w:cs/>
        </w:rPr>
        <w:t xml:space="preserve">ค่า </w:t>
      </w:r>
      <w:r w:rsidR="00FE5BBE" w:rsidRPr="00495716">
        <w:rPr>
          <w:rFonts w:ascii="Cordia New" w:hAnsi="Cordia New"/>
          <w:sz w:val="28"/>
        </w:rPr>
        <w:t xml:space="preserve">Moisture </w:t>
      </w:r>
      <w:r w:rsidR="00FE5BBE" w:rsidRPr="00495716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495716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495716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495716">
        <w:rPr>
          <w:rFonts w:ascii="Cordia New" w:hAnsi="Cordia New"/>
          <w:sz w:val="28"/>
        </w:rPr>
        <w:t xml:space="preserve">RunILI PIG </w:t>
      </w:r>
      <w:r w:rsidRPr="00495716">
        <w:rPr>
          <w:rFonts w:ascii="Cordia New" w:hAnsi="Cordia New"/>
          <w:sz w:val="28"/>
          <w:cs/>
        </w:rPr>
        <w:t>ต่อไป</w:t>
      </w:r>
    </w:p>
    <w:p w:rsidR="00765F92" w:rsidRPr="00495716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484EB4" w:rsidRDefault="000D11D6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 xml:space="preserve">Cleaning PIG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lastRenderedPageBreak/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8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มกราคม 2559</w:t>
      </w:r>
    </w:p>
    <w:p w:rsidR="00945872" w:rsidRPr="00725895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ไม่มีการดำเนินงาน </w:t>
      </w:r>
      <w:r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725895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725895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9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10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725895">
        <w:rPr>
          <w:rFonts w:ascii="Cordia New" w:hAnsi="Cordia New" w:cs="Cordia New"/>
          <w:sz w:val="28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6433F6" w:rsidRDefault="000D11D6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 xml:space="preserve">Cleaning PIG </w:t>
      </w:r>
      <w:r>
        <w:rPr>
          <w:rFonts w:ascii="Cordia New" w:hAnsi="Cordia New"/>
          <w:sz w:val="28"/>
          <w:cs/>
        </w:rPr>
        <w:t>1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0D11D6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0D11D6" w:rsidRDefault="000D11D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 aaa</w:t>
            </w:r>
          </w:p>
        </w:tc>
        <w:tc>
          <w:tcPr>
            <w:tcW w:w="4513" w:type="dxa"/>
          </w:tcPr>
          <w:p w:rsidR="000D11D6" w:rsidRDefault="000D11D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</w:tr>
      <w:tr w:rsidR="000D11D6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0D11D6" w:rsidRDefault="000D11D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 bbb</w:t>
            </w:r>
          </w:p>
        </w:tc>
        <w:tc>
          <w:tcPr>
            <w:tcW w:w="4513" w:type="dxa"/>
          </w:tcPr>
          <w:p w:rsidR="000D11D6" w:rsidRDefault="000D11D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</w:tr>
      <w:tr w:rsidR="000D11D6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0D11D6" w:rsidRDefault="000D11D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0D11D6" w:rsidRDefault="000D11D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970BE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</w:p>
    <w:p w:rsidR="0011367E" w:rsidRPr="0012516C" w:rsidRDefault="000D11D6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 xml:space="preserve">Cleaning PIG </w:t>
      </w:r>
      <w:r>
        <w:rPr>
          <w:rFonts w:ascii="Cordia New" w:hAnsi="Cordia New" w:cs="Cordia New"/>
          <w:sz w:val="28"/>
          <w:highlight w:val="yellow"/>
          <w:cs/>
        </w:rPr>
        <w:t>3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0D11D6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0D11D6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0D11D6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0D11D6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4" w:type="dxa"/>
          </w:tcPr>
          <w:p w:rsidR="00632BFD" w:rsidRDefault="000D11D6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725895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ปัญหาอุปสรรค (ถ้ามี)</w:t>
      </w:r>
    </w:p>
    <w:p w:rsidR="00765F92" w:rsidRPr="0012516C" w:rsidRDefault="000D11D6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</w:rPr>
        <w:t xml:space="preserve">Cleaning PIG </w:t>
      </w:r>
      <w:r>
        <w:rPr>
          <w:rFonts w:ascii="Cordia New" w:hAnsi="Cordia New"/>
          <w:sz w:val="28"/>
          <w:highlight w:val="green"/>
          <w:cs/>
        </w:rPr>
        <w:t>4</w:t>
      </w:r>
    </w:p>
    <w:p w:rsidR="00775211" w:rsidRPr="00725895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14</w:t>
      </w:r>
      <w:r w:rsidRPr="00725895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725895">
        <w:rPr>
          <w:rFonts w:ascii="Cordia New" w:hAnsi="Cordia New" w:cs="Cordia New"/>
          <w:sz w:val="28"/>
        </w:rPr>
        <w:t>PIG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0D11D6" w:rsidTr="000D11D6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0D11D6" w:rsidRDefault="000D11D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0D11D6" w:rsidRDefault="000D11D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0D11D6" w:rsidRDefault="000D11D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0D11D6" w:rsidTr="000D11D6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0D11D6" w:rsidRDefault="000D11D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1111</w:t>
            </w:r>
          </w:p>
        </w:tc>
        <w:tc>
          <w:tcPr>
            <w:tcW w:w="3009" w:type="dxa"/>
            <w:shd w:val="clear" w:color="auto" w:fill="auto"/>
          </w:tcPr>
          <w:p w:rsidR="000D11D6" w:rsidRDefault="000D11D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2222</w:t>
            </w:r>
          </w:p>
        </w:tc>
        <w:tc>
          <w:tcPr>
            <w:tcW w:w="3009" w:type="dxa"/>
            <w:shd w:val="clear" w:color="auto" w:fill="auto"/>
          </w:tcPr>
          <w:p w:rsidR="000D11D6" w:rsidRDefault="000D11D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3333</w:t>
            </w:r>
          </w:p>
        </w:tc>
      </w:tr>
      <w:tr w:rsidR="000D11D6" w:rsidTr="000D11D6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0D11D6" w:rsidRDefault="000D11D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4444</w:t>
            </w:r>
          </w:p>
        </w:tc>
        <w:tc>
          <w:tcPr>
            <w:tcW w:w="3009" w:type="dxa"/>
            <w:shd w:val="clear" w:color="auto" w:fill="auto"/>
          </w:tcPr>
          <w:p w:rsidR="000D11D6" w:rsidRDefault="000D11D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5555</w:t>
            </w:r>
          </w:p>
        </w:tc>
        <w:tc>
          <w:tcPr>
            <w:tcW w:w="3009" w:type="dxa"/>
            <w:shd w:val="clear" w:color="auto" w:fill="auto"/>
          </w:tcPr>
          <w:p w:rsidR="000D11D6" w:rsidRDefault="000D11D6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6666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25895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725895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725895">
        <w:rPr>
          <w:rFonts w:ascii="Cordia New" w:hAnsi="Cordia New" w:cs="Cordia New"/>
          <w:sz w:val="28"/>
        </w:rPr>
        <w:t xml:space="preserve">ILI PIG </w:t>
      </w:r>
      <w:r w:rsidRPr="00725895">
        <w:rPr>
          <w:rFonts w:ascii="Cordia New" w:hAnsi="Cordia New" w:cs="Cordia New"/>
          <w:sz w:val="28"/>
          <w:cs/>
        </w:rPr>
        <w:t xml:space="preserve">ที่ใช้สำหรับ ปตท. จะแบ่งออกเป็น </w:t>
      </w:r>
      <w:r w:rsidRPr="00725895">
        <w:rPr>
          <w:rFonts w:ascii="Cordia New" w:hAnsi="Cordia New" w:cs="Cordia New"/>
          <w:sz w:val="28"/>
        </w:rPr>
        <w:t xml:space="preserve">2 </w:t>
      </w:r>
      <w:r w:rsidRPr="00725895">
        <w:rPr>
          <w:rFonts w:ascii="Cordia New" w:hAnsi="Cordia New" w:cs="Cordia New"/>
          <w:sz w:val="28"/>
          <w:cs/>
        </w:rPr>
        <w:t xml:space="preserve">ชนิดย่อยคือ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MFL PIG </w:t>
      </w:r>
      <w:r w:rsidRPr="00725895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725895">
        <w:rPr>
          <w:rFonts w:ascii="Cordia New" w:hAnsi="Cordia New" w:cs="Cordia New" w:hint="cs"/>
          <w:sz w:val="28"/>
          <w:cs/>
        </w:rPr>
        <w:t>สนาม</w:t>
      </w:r>
      <w:r w:rsidRPr="00725895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Geo PIG </w:t>
      </w:r>
      <w:r w:rsidRPr="00725895">
        <w:rPr>
          <w:rFonts w:ascii="Cordia New" w:hAnsi="Cordia New" w:cs="Cordia New"/>
          <w:sz w:val="28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725895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BC70E7" w:rsidRPr="00725895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 w:hint="cs"/>
          <w:sz w:val="28"/>
          <w:cs/>
        </w:rPr>
        <w:t xml:space="preserve">สำหรับแผนงาน </w:t>
      </w:r>
      <w:r w:rsidRPr="00725895">
        <w:rPr>
          <w:rFonts w:ascii="Cordia New" w:hAnsi="Cordia New"/>
          <w:sz w:val="28"/>
        </w:rPr>
        <w:t xml:space="preserve">ILI PIG </w:t>
      </w:r>
      <w:r w:rsidRPr="00725895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 xml:space="preserve">15 </w:t>
      </w:r>
      <w:r w:rsidRPr="00725895">
        <w:rPr>
          <w:rFonts w:ascii="Cordia New" w:hAnsi="Cordia New" w:hint="cs"/>
          <w:sz w:val="28"/>
          <w:cs/>
        </w:rPr>
        <w:t xml:space="preserve">ซึ่งสำหรับปี </w:t>
      </w:r>
      <w:r w:rsidRPr="00725895">
        <w:rPr>
          <w:rFonts w:ascii="Cordia New" w:hAnsi="Cordia New"/>
          <w:sz w:val="28"/>
        </w:rPr>
        <w:t xml:space="preserve">2559 </w:t>
      </w:r>
      <w:r w:rsidRPr="00725895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 w:hint="cs"/>
          <w:sz w:val="28"/>
          <w:cs/>
        </w:rPr>
        <w:t xml:space="preserve"> ทั้ง </w:t>
      </w:r>
      <w:r w:rsidRPr="00725895">
        <w:rPr>
          <w:rFonts w:ascii="Cordia New" w:hAnsi="Cordia New"/>
          <w:sz w:val="28"/>
        </w:rPr>
        <w:t xml:space="preserve">5 </w:t>
      </w:r>
      <w:r w:rsidRPr="00725895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>.</w:t>
      </w:r>
      <w:r w:rsidRPr="00725895">
        <w:rPr>
          <w:rFonts w:ascii="Cordia New" w:hAnsi="Cordia New" w:cs="Cordia New"/>
          <w:sz w:val="28"/>
        </w:rPr>
        <w:t xml:space="preserve">15  </w:t>
      </w:r>
      <w:r w:rsidRPr="00725895">
        <w:rPr>
          <w:rFonts w:ascii="Cordia New" w:hAnsi="Cordia New" w:cs="Cordia New"/>
          <w:sz w:val="28"/>
          <w:cs/>
        </w:rPr>
        <w:t xml:space="preserve">แผนการรัน </w:t>
      </w:r>
      <w:r w:rsidRPr="00725895">
        <w:rPr>
          <w:rFonts w:ascii="Cordia New" w:hAnsi="Cordia New" w:cs="Cordia New"/>
          <w:sz w:val="28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0D11D6" w:rsidTr="003B39FD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0D11D6" w:rsidRDefault="000D11D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0D11D6" w:rsidRDefault="000D11D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0D11D6" w:rsidRDefault="000D11D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0D11D6" w:rsidRDefault="000D11D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0D11D6" w:rsidRDefault="000D11D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0D11D6" w:rsidRDefault="000D11D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ปี 2017</w:t>
            </w:r>
          </w:p>
        </w:tc>
        <w:tc>
          <w:tcPr>
            <w:tcW w:w="502" w:type="dxa"/>
            <w:vMerge w:val="restart"/>
            <w:shd w:val="clear" w:color="auto" w:fill="auto"/>
          </w:tcPr>
          <w:p w:rsidR="000D11D6" w:rsidRDefault="000D11D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Actual </w:t>
            </w:r>
            <w:r>
              <w:rPr>
                <w:rFonts w:ascii="Cordia New" w:hAnsi="Cordia New"/>
                <w:sz w:val="28"/>
                <w:cs/>
              </w:rPr>
              <w:t>จำนวนลูก</w:t>
            </w:r>
          </w:p>
        </w:tc>
      </w:tr>
      <w:tr w:rsidR="000D11D6" w:rsidTr="000D11D6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0D11D6" w:rsidRDefault="000D11D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0D11D6" w:rsidRDefault="000D11D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0D11D6" w:rsidRDefault="000D11D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0D11D6" w:rsidRDefault="000D11D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0D11D6" w:rsidRDefault="000D11D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0D11D6" w:rsidRDefault="000D11D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Jan</w:t>
            </w:r>
          </w:p>
        </w:tc>
        <w:tc>
          <w:tcPr>
            <w:tcW w:w="501" w:type="dxa"/>
            <w:shd w:val="clear" w:color="auto" w:fill="auto"/>
          </w:tcPr>
          <w:p w:rsidR="000D11D6" w:rsidRDefault="000D11D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Feb</w:t>
            </w:r>
          </w:p>
        </w:tc>
        <w:tc>
          <w:tcPr>
            <w:tcW w:w="501" w:type="dxa"/>
            <w:shd w:val="clear" w:color="auto" w:fill="auto"/>
          </w:tcPr>
          <w:p w:rsidR="000D11D6" w:rsidRDefault="000D11D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Mar</w:t>
            </w:r>
          </w:p>
        </w:tc>
        <w:tc>
          <w:tcPr>
            <w:tcW w:w="501" w:type="dxa"/>
            <w:shd w:val="clear" w:color="auto" w:fill="auto"/>
          </w:tcPr>
          <w:p w:rsidR="000D11D6" w:rsidRDefault="000D11D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Apr</w:t>
            </w:r>
          </w:p>
        </w:tc>
        <w:tc>
          <w:tcPr>
            <w:tcW w:w="501" w:type="dxa"/>
            <w:shd w:val="clear" w:color="auto" w:fill="auto"/>
          </w:tcPr>
          <w:p w:rsidR="000D11D6" w:rsidRDefault="000D11D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502" w:type="dxa"/>
            <w:shd w:val="clear" w:color="auto" w:fill="auto"/>
          </w:tcPr>
          <w:p w:rsidR="000D11D6" w:rsidRDefault="000D11D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502" w:type="dxa"/>
            <w:shd w:val="clear" w:color="auto" w:fill="auto"/>
          </w:tcPr>
          <w:p w:rsidR="000D11D6" w:rsidRDefault="000D11D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Jul</w:t>
            </w:r>
          </w:p>
        </w:tc>
        <w:tc>
          <w:tcPr>
            <w:tcW w:w="502" w:type="dxa"/>
            <w:shd w:val="clear" w:color="auto" w:fill="auto"/>
          </w:tcPr>
          <w:p w:rsidR="000D11D6" w:rsidRDefault="000D11D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502" w:type="dxa"/>
            <w:shd w:val="clear" w:color="auto" w:fill="auto"/>
          </w:tcPr>
          <w:p w:rsidR="000D11D6" w:rsidRDefault="000D11D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502" w:type="dxa"/>
            <w:shd w:val="clear" w:color="auto" w:fill="auto"/>
          </w:tcPr>
          <w:p w:rsidR="000D11D6" w:rsidRDefault="000D11D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502" w:type="dxa"/>
            <w:shd w:val="clear" w:color="auto" w:fill="auto"/>
          </w:tcPr>
          <w:p w:rsidR="000D11D6" w:rsidRDefault="000D11D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502" w:type="dxa"/>
            <w:shd w:val="clear" w:color="auto" w:fill="auto"/>
          </w:tcPr>
          <w:p w:rsidR="000D11D6" w:rsidRDefault="000D11D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Dec</w:t>
            </w:r>
          </w:p>
        </w:tc>
        <w:tc>
          <w:tcPr>
            <w:tcW w:w="502" w:type="dxa"/>
            <w:vMerge/>
            <w:shd w:val="clear" w:color="auto" w:fill="auto"/>
          </w:tcPr>
          <w:p w:rsidR="000D11D6" w:rsidRDefault="000D11D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0D11D6" w:rsidTr="000D11D6">
        <w:tblPrEx>
          <w:tblCellMar>
            <w:top w:w="0" w:type="dxa"/>
            <w:bottom w:w="0" w:type="dxa"/>
          </w:tblCellMar>
        </w:tblPrEx>
        <w:tc>
          <w:tcPr>
            <w:tcW w:w="501" w:type="dxa"/>
            <w:shd w:val="clear" w:color="auto" w:fill="auto"/>
          </w:tcPr>
          <w:p w:rsidR="000D11D6" w:rsidRDefault="000D11D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:rsidR="000D11D6" w:rsidRDefault="000D11D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aaa</w:t>
            </w:r>
          </w:p>
        </w:tc>
        <w:tc>
          <w:tcPr>
            <w:tcW w:w="501" w:type="dxa"/>
            <w:shd w:val="clear" w:color="auto" w:fill="auto"/>
          </w:tcPr>
          <w:p w:rsidR="000D11D6" w:rsidRDefault="000D11D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bbb</w:t>
            </w:r>
          </w:p>
        </w:tc>
        <w:tc>
          <w:tcPr>
            <w:tcW w:w="501" w:type="dxa"/>
            <w:shd w:val="clear" w:color="auto" w:fill="auto"/>
          </w:tcPr>
          <w:p w:rsidR="000D11D6" w:rsidRDefault="000D11D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ccc</w:t>
            </w:r>
          </w:p>
        </w:tc>
        <w:tc>
          <w:tcPr>
            <w:tcW w:w="501" w:type="dxa"/>
            <w:shd w:val="clear" w:color="auto" w:fill="auto"/>
          </w:tcPr>
          <w:p w:rsidR="000D11D6" w:rsidRDefault="000D11D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0D11D6" w:rsidRDefault="000D11D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0D11D6" w:rsidRDefault="000D11D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0D11D6" w:rsidRDefault="000D11D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0D11D6" w:rsidRDefault="000D11D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0D11D6" w:rsidRDefault="000D11D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0D11D6" w:rsidRDefault="000D11D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0D11D6" w:rsidRDefault="000D11D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0D11D6" w:rsidRDefault="000D11D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0D11D6" w:rsidRDefault="000D11D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0D11D6" w:rsidRDefault="000D11D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0D11D6" w:rsidRDefault="000D11D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0D11D6" w:rsidRDefault="000D11D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0D11D6" w:rsidRDefault="000D11D6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ddd</w:t>
            </w: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D26206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ผลการดำเนินงาน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0D11D6" w:rsidTr="000D11D6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0D11D6" w:rsidRDefault="000D11D6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เส้นท่อ</w:t>
            </w:r>
          </w:p>
        </w:tc>
        <w:tc>
          <w:tcPr>
            <w:tcW w:w="4513" w:type="dxa"/>
            <w:shd w:val="clear" w:color="auto" w:fill="auto"/>
          </w:tcPr>
          <w:p w:rsidR="000D11D6" w:rsidRDefault="000D11D6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ผลการดำเนินงาน</w:t>
            </w:r>
          </w:p>
        </w:tc>
      </w:tr>
      <w:tr w:rsidR="000D11D6" w:rsidTr="000D11D6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0D11D6" w:rsidRDefault="000D11D6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11111 22222</w:t>
            </w:r>
          </w:p>
        </w:tc>
        <w:tc>
          <w:tcPr>
            <w:tcW w:w="4513" w:type="dxa"/>
            <w:shd w:val="clear" w:color="auto" w:fill="auto"/>
          </w:tcPr>
          <w:p w:rsidR="000D11D6" w:rsidRDefault="000D11D6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33333</w:t>
            </w:r>
          </w:p>
        </w:tc>
      </w:tr>
    </w:tbl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Pr="00725895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0D11D6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44444</w:t>
            </w:r>
          </w:p>
        </w:tc>
        <w:tc>
          <w:tcPr>
            <w:tcW w:w="1803" w:type="dxa"/>
          </w:tcPr>
          <w:p w:rsidR="00376967" w:rsidRDefault="000D11D6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55555</w:t>
            </w:r>
          </w:p>
        </w:tc>
        <w:tc>
          <w:tcPr>
            <w:tcW w:w="1803" w:type="dxa"/>
          </w:tcPr>
          <w:p w:rsidR="00376967" w:rsidRDefault="000D11D6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66666</w:t>
            </w:r>
          </w:p>
        </w:tc>
        <w:tc>
          <w:tcPr>
            <w:tcW w:w="1803" w:type="dxa"/>
          </w:tcPr>
          <w:p w:rsidR="00376967" w:rsidRDefault="000D11D6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77777</w:t>
            </w:r>
          </w:p>
        </w:tc>
        <w:tc>
          <w:tcPr>
            <w:tcW w:w="1804" w:type="dxa"/>
          </w:tcPr>
          <w:p w:rsidR="00376967" w:rsidRDefault="000D11D6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88888</w:t>
            </w:r>
          </w:p>
        </w:tc>
      </w:tr>
    </w:tbl>
    <w:p w:rsidR="00376967" w:rsidRPr="00725895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D26206" w:rsidRPr="00725895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0D11D6">
        <w:rPr>
          <w:rFonts w:ascii="Cordia New" w:hAnsi="Cordia New"/>
          <w:sz w:val="28"/>
        </w:rPr>
        <w:t xml:space="preserve">ILI PIG </w:t>
      </w:r>
      <w:r w:rsidR="000D11D6">
        <w:rPr>
          <w:rFonts w:ascii="Cordia New" w:hAnsi="Cordia New"/>
          <w:sz w:val="28"/>
          <w:cs/>
        </w:rPr>
        <w:t>2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725895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Chemical Threatment</w:t>
      </w:r>
    </w:p>
    <w:p w:rsidR="000E2ED6" w:rsidRPr="0012516C" w:rsidRDefault="000D11D6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Chemical Treatment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2709A1" w:rsidRPr="00725895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725895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725895">
        <w:rPr>
          <w:rFonts w:ascii="Cordia New" w:hAnsi="Cordia New" w:cs="Cordia New"/>
          <w:sz w:val="28"/>
        </w:rPr>
        <w:t>5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 แบบ</w:t>
      </w:r>
      <w:r w:rsidRPr="00725895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งานตรวจวัดความหนาท่อส่งก๊าซ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Wall Thickness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Coating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ใต้ฐานรองท่อ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Corrosion Under Pipe Support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0317A4">
        <w:rPr>
          <w:rFonts w:ascii="Cordia New" w:hAnsi="Cordia New"/>
          <w:sz w:val="28"/>
          <w:cs/>
        </w:rPr>
        <w:t>(</w:t>
      </w:r>
      <w:r w:rsidR="003626D4" w:rsidRPr="000317A4">
        <w:rPr>
          <w:rFonts w:ascii="Cordia New" w:hAnsi="Cordia New"/>
          <w:sz w:val="28"/>
        </w:rPr>
        <w:t>Soil to Air Inspection</w:t>
      </w:r>
      <w:r w:rsidR="003626D4" w:rsidRPr="000317A4">
        <w:rPr>
          <w:rFonts w:ascii="Cordia New" w:hAnsi="Cordia New"/>
          <w:sz w:val="28"/>
          <w:cs/>
        </w:rPr>
        <w:t>)</w:t>
      </w:r>
    </w:p>
    <w:p w:rsidR="003626D4" w:rsidRPr="000317A4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งานตรวจสอบสี และการกัดกร่อนภายใต้ฉนวนหุ้มท่อ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Corrsion Under Insulation</w:t>
      </w:r>
      <w:r w:rsidRPr="000317A4">
        <w:rPr>
          <w:rFonts w:ascii="Cordia New" w:hAnsi="Cordia New"/>
          <w:sz w:val="28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725895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lastRenderedPageBreak/>
        <w:t xml:space="preserve">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>15</w:t>
      </w:r>
      <w:r w:rsidRPr="00725895">
        <w:rPr>
          <w:rFonts w:ascii="Cordia New" w:hAnsi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/>
          <w:sz w:val="28"/>
        </w:rPr>
        <w:t xml:space="preserve">Quarter </w:t>
      </w:r>
      <w:r w:rsidRPr="00725895">
        <w:rPr>
          <w:rFonts w:ascii="Cordia New" w:hAnsi="Cordia New"/>
          <w:sz w:val="28"/>
          <w:cs/>
        </w:rPr>
        <w:t xml:space="preserve">ที่ </w:t>
      </w:r>
      <w:r w:rsidRPr="00725895">
        <w:rPr>
          <w:rFonts w:ascii="Cordia New" w:hAnsi="Cordia New"/>
          <w:sz w:val="28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725895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Pr="00725895">
        <w:rPr>
          <w:rFonts w:ascii="Cordia New" w:hAnsi="Cordia New"/>
          <w:sz w:val="28"/>
        </w:rPr>
        <w:t>1</w:t>
      </w:r>
      <w:r w:rsidR="001365E4" w:rsidRPr="00725895">
        <w:rPr>
          <w:rFonts w:ascii="Cordia New" w:hAnsi="Cordia New"/>
          <w:sz w:val="28"/>
          <w:cs/>
        </w:rPr>
        <w:t xml:space="preserve"> พบ </w:t>
      </w:r>
      <w:r w:rsidR="001365E4" w:rsidRPr="00725895">
        <w:rPr>
          <w:rFonts w:ascii="Cordia New" w:hAnsi="Cordia New"/>
          <w:sz w:val="28"/>
        </w:rPr>
        <w:t xml:space="preserve">Coating </w:t>
      </w:r>
      <w:r w:rsidR="001365E4" w:rsidRPr="00725895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725895">
        <w:rPr>
          <w:rFonts w:ascii="Cordia New" w:hAnsi="Cordia New"/>
          <w:sz w:val="28"/>
        </w:rPr>
        <w:t>Soil to air</w:t>
      </w:r>
      <w:r w:rsidR="0036101E" w:rsidRPr="00725895">
        <w:rPr>
          <w:rFonts w:ascii="Cordia New" w:hAnsi="Cordia New"/>
          <w:sz w:val="28"/>
          <w:cs/>
        </w:rPr>
        <w:t xml:space="preserve">) </w:t>
      </w:r>
      <w:r w:rsidR="00732322" w:rsidRPr="00725895">
        <w:rPr>
          <w:rFonts w:ascii="Cordia New" w:hAnsi="Cordia New"/>
          <w:sz w:val="28"/>
          <w:cs/>
        </w:rPr>
        <w:t>ชำรุดเสียหาย และได้</w:t>
      </w:r>
      <w:r w:rsidR="0036101E" w:rsidRPr="00725895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725895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เขต</w:t>
      </w:r>
      <w:r w:rsidRPr="00725895">
        <w:rPr>
          <w:rFonts w:ascii="Cordia New" w:hAnsi="Cordia New"/>
          <w:sz w:val="28"/>
        </w:rPr>
        <w:t xml:space="preserve">2, 3 </w:t>
      </w:r>
      <w:r w:rsidRPr="00725895">
        <w:rPr>
          <w:rFonts w:ascii="Cordia New" w:hAnsi="Cordia New"/>
          <w:sz w:val="28"/>
          <w:cs/>
        </w:rPr>
        <w:t>และ</w:t>
      </w:r>
      <w:r w:rsidRPr="00725895">
        <w:rPr>
          <w:rFonts w:ascii="Cordia New" w:hAnsi="Cordia New"/>
          <w:sz w:val="28"/>
        </w:rPr>
        <w:t>5</w:t>
      </w:r>
      <w:r w:rsidR="002709A1" w:rsidRPr="00725895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725895">
        <w:rPr>
          <w:rFonts w:ascii="Cordia New" w:hAnsi="Cordia New"/>
          <w:sz w:val="28"/>
        </w:rPr>
        <w:t xml:space="preserve"> Support</w:t>
      </w:r>
      <w:r w:rsidR="002709A1" w:rsidRPr="00725895">
        <w:rPr>
          <w:rFonts w:ascii="Cordia New" w:hAnsi="Cordia New"/>
          <w:sz w:val="28"/>
          <w:cs/>
        </w:rPr>
        <w:t xml:space="preserve"> ไม่พบ </w:t>
      </w:r>
      <w:r w:rsidR="002709A1" w:rsidRPr="00725895">
        <w:rPr>
          <w:rFonts w:ascii="Cordia New" w:hAnsi="Cordia New"/>
          <w:sz w:val="28"/>
        </w:rPr>
        <w:t xml:space="preserve">Coating </w:t>
      </w:r>
      <w:r w:rsidR="002709A1" w:rsidRPr="00725895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725895">
        <w:rPr>
          <w:rFonts w:ascii="Cordia New" w:hAnsi="Cordia New"/>
          <w:sz w:val="28"/>
        </w:rPr>
        <w:t>Soil to air</w:t>
      </w:r>
      <w:r w:rsidR="002709A1" w:rsidRPr="00725895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725895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="00183EF3" w:rsidRPr="00725895">
        <w:rPr>
          <w:rFonts w:ascii="Cordia New" w:hAnsi="Cordia New"/>
          <w:sz w:val="28"/>
        </w:rPr>
        <w:t>4, 5</w:t>
      </w:r>
      <w:r w:rsidR="00732322" w:rsidRPr="00725895">
        <w:rPr>
          <w:rFonts w:ascii="Cordia New" w:hAnsi="Cordia New"/>
          <w:sz w:val="28"/>
        </w:rPr>
        <w:t>,</w:t>
      </w:r>
      <w:r w:rsidR="001365E4" w:rsidRPr="00725895">
        <w:rPr>
          <w:rFonts w:ascii="Cordia New" w:hAnsi="Cordia New"/>
          <w:sz w:val="28"/>
        </w:rPr>
        <w:t>6, 7, 8, 9</w:t>
      </w:r>
      <w:r w:rsidR="002709A1" w:rsidRPr="00725895">
        <w:rPr>
          <w:rFonts w:ascii="Cordia New" w:hAnsi="Cordia New"/>
          <w:sz w:val="28"/>
          <w:cs/>
        </w:rPr>
        <w:t xml:space="preserve">และ </w:t>
      </w:r>
      <w:r w:rsidR="001365E4" w:rsidRPr="00725895">
        <w:rPr>
          <w:rFonts w:ascii="Cordia New" w:hAnsi="Cordia New"/>
          <w:sz w:val="28"/>
        </w:rPr>
        <w:t>10</w:t>
      </w:r>
      <w:r w:rsidR="002709A1" w:rsidRPr="00725895">
        <w:rPr>
          <w:rFonts w:ascii="Cordia New" w:hAnsi="Cordia New"/>
          <w:sz w:val="28"/>
          <w:cs/>
        </w:rPr>
        <w:t xml:space="preserve"> ไ</w:t>
      </w:r>
      <w:r w:rsidRPr="00725895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725895">
        <w:rPr>
          <w:rFonts w:ascii="Cordia New" w:hAnsi="Cordia New"/>
          <w:sz w:val="28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table1</w:t>
      </w:r>
      <w:r w:rsidR="00282890">
        <w:rPr>
          <w:rFonts w:ascii="Cordia New" w:hAnsi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>]</w:t>
      </w: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725895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36101E" w:rsidRPr="00725895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16</w:t>
      </w:r>
      <w:r w:rsidRPr="00725895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 w:cs="Cordia New"/>
          <w:sz w:val="28"/>
        </w:rPr>
        <w:t xml:space="preserve">Quarter </w:t>
      </w:r>
      <w:r w:rsidRPr="00725895">
        <w:rPr>
          <w:rFonts w:ascii="Cordia New" w:hAnsi="Cordia New" w:cs="Cordia New"/>
          <w:sz w:val="28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l10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725895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725895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725895">
        <w:rPr>
          <w:rFonts w:ascii="Cordia New" w:hAnsi="Cordia New" w:cs="Cordia New"/>
          <w:sz w:val="28"/>
        </w:rPr>
        <w:t>Risk based inspection</w:t>
      </w:r>
      <w:r w:rsidR="004306B4" w:rsidRPr="00725895">
        <w:rPr>
          <w:rFonts w:ascii="Cordia New" w:hAnsi="Cordia New" w:cs="Cordia New"/>
          <w:sz w:val="28"/>
          <w:cs/>
        </w:rPr>
        <w:t>(</w:t>
      </w:r>
      <w:r w:rsidR="004306B4" w:rsidRPr="00725895">
        <w:rPr>
          <w:rFonts w:ascii="Cordia New" w:hAnsi="Cordia New" w:cs="Cordia New"/>
          <w:sz w:val="28"/>
        </w:rPr>
        <w:t>API580</w:t>
      </w:r>
      <w:r w:rsidR="004306B4" w:rsidRPr="00725895">
        <w:rPr>
          <w:rFonts w:ascii="Cordia New" w:hAnsi="Cordia New" w:cs="Cordia New"/>
          <w:sz w:val="28"/>
          <w:cs/>
        </w:rPr>
        <w:t>)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725895">
        <w:rPr>
          <w:rFonts w:ascii="Cordia New" w:hAnsi="Cordia New" w:cs="Cordia New"/>
          <w:sz w:val="28"/>
        </w:rPr>
        <w:t xml:space="preserve">Crack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725895">
        <w:rPr>
          <w:rFonts w:ascii="Cordia New" w:hAnsi="Cordia New" w:cs="Cordia New"/>
          <w:sz w:val="28"/>
        </w:rPr>
        <w:t>,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725895">
        <w:rPr>
          <w:rFonts w:ascii="Cordia New" w:hAnsi="Cordia New" w:cs="Cordia New"/>
          <w:sz w:val="28"/>
        </w:rPr>
        <w:t xml:space="preserve">Support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725895">
        <w:rPr>
          <w:rFonts w:ascii="Cordia New" w:hAnsi="Cordia New" w:cs="Cordia New"/>
          <w:sz w:val="28"/>
        </w:rPr>
        <w:t xml:space="preserve">NDT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ประเมินภาพความสมบูรณ์แข็งแรง และแก้ไขจุดบกพร่องที่มีนัยสำคัญสอดคล้องกับมาตรฐาน </w:t>
      </w:r>
      <w:r w:rsidR="004306B4" w:rsidRPr="00725895">
        <w:rPr>
          <w:rFonts w:ascii="Cordia New" w:hAnsi="Cordia New" w:cs="Cordia New"/>
          <w:sz w:val="28"/>
        </w:rPr>
        <w:t xml:space="preserve">API570 </w:t>
      </w:r>
      <w:r w:rsidR="004306B4" w:rsidRPr="00725895">
        <w:rPr>
          <w:rFonts w:ascii="Cordia New" w:hAnsi="Cordia New" w:cs="Cordia New" w:hint="cs"/>
          <w:sz w:val="28"/>
          <w:cs/>
        </w:rPr>
        <w:t>และ</w:t>
      </w:r>
      <w:r w:rsidR="004306B4" w:rsidRPr="00725895">
        <w:rPr>
          <w:rFonts w:ascii="Cordia New" w:hAnsi="Cordia New" w:cs="Cordia New"/>
          <w:sz w:val="28"/>
        </w:rPr>
        <w:t xml:space="preserve">API510 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งานตรวจสภาพท่อ และถังความดันบนแท่นฯ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5C9E" w:rsidRPr="0012516C" w:rsidRDefault="000D11D6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RBI </w:t>
      </w:r>
      <w:r>
        <w:rPr>
          <w:rFonts w:ascii="Cordia New" w:hAnsi="Cordia New" w:cs="Cordia New"/>
          <w:sz w:val="28"/>
          <w:highlight w:val="yellow"/>
          <w:cs/>
        </w:rPr>
        <w:t>1</w:t>
      </w:r>
      <w:r>
        <w:rPr>
          <w:rFonts w:ascii="Cordia New" w:hAnsi="Cordia New" w:cs="Cordia New"/>
          <w:sz w:val="28"/>
          <w:highlight w:val="yellow"/>
        </w:rPr>
        <w:t>RBI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12516C" w:rsidRDefault="000D11D6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RBI </w:t>
      </w:r>
      <w:r>
        <w:rPr>
          <w:rFonts w:ascii="Cordia New" w:hAnsi="Cordia New" w:cs="Cordia New"/>
          <w:sz w:val="28"/>
          <w:highlight w:val="yellow"/>
          <w:cs/>
        </w:rPr>
        <w:t>2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12516C" w:rsidRDefault="000D11D6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RBI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FA764B" w:rsidRPr="00725895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12516C" w:rsidRDefault="000D11D6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 xml:space="preserve">RBI </w:t>
      </w:r>
      <w:r>
        <w:rPr>
          <w:rFonts w:ascii="Cordia New" w:hAnsi="Cordia New" w:cs="Cordia New"/>
          <w:sz w:val="28"/>
          <w:highlight w:val="yellow"/>
          <w:cs/>
        </w:rPr>
        <w:t>4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0D3C8D"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817C82" w:rsidRDefault="000D11D6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งานซ่อมคืนสภาพท่อ1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12516C" w:rsidRDefault="000D11D6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งานซ่อมคืนสภาพท่อ2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12516C" w:rsidRDefault="000D11D6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งานซ่อมคืนสภาพท่อ3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9E506A" w:rsidRPr="0012516C" w:rsidRDefault="000D11D6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งานซ่อมคืนสภาพท่อ4</w:t>
      </w:r>
    </w:p>
    <w:p w:rsidR="002709A1" w:rsidRPr="00725895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 w:hint="cs"/>
          <w:sz w:val="28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Top Side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>ตาม</w:t>
      </w:r>
      <w:r w:rsidRPr="00725895">
        <w:rPr>
          <w:rFonts w:ascii="Cordia New" w:hAnsi="Cordia New" w:cs="Cordia New" w:hint="cs"/>
          <w:sz w:val="28"/>
          <w:cs/>
        </w:rPr>
        <w:t xml:space="preserve">ระบบ </w:t>
      </w:r>
      <w:r w:rsidRPr="00725895">
        <w:rPr>
          <w:rFonts w:ascii="Cordia New" w:hAnsi="Cordia New" w:cs="Cordia New"/>
          <w:sz w:val="28"/>
        </w:rPr>
        <w:t xml:space="preserve">Structure integrity Management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SIM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725895">
        <w:rPr>
          <w:rFonts w:ascii="Cordia New" w:hAnsi="Cordia New" w:cs="Cordia New"/>
          <w:sz w:val="28"/>
        </w:rPr>
        <w:t xml:space="preserve">NDT 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เทคนิค ตรวจสอบบริเวณโครงสร้างสำคัญตามแผนงาน </w:t>
      </w:r>
      <w:r w:rsidR="001C2B26" w:rsidRPr="00725895">
        <w:rPr>
          <w:rFonts w:ascii="Cordia New" w:hAnsi="Cordia New" w:cs="Cordia New"/>
          <w:sz w:val="28"/>
        </w:rPr>
        <w:t>SIM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</w:p>
    <w:p w:rsidR="000D3C8D" w:rsidRPr="000317A4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งานประเมินความเสี่ยง และตรวจสภาพโครงสร้างแท่น</w:t>
      </w:r>
      <w:r w:rsidR="00D35C90"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725895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725895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725895">
        <w:rPr>
          <w:rFonts w:asciiTheme="minorBidi" w:hAnsiTheme="minorBidi" w:cstheme="minorBidi"/>
          <w:sz w:val="28"/>
        </w:rPr>
        <w:t xml:space="preserve">ERP </w:t>
      </w:r>
      <w:r w:rsidRPr="00725895">
        <w:rPr>
          <w:rFonts w:asciiTheme="minorBidi" w:hAnsiTheme="minorBidi" w:cstheme="minorBidi"/>
          <w:sz w:val="28"/>
          <w:cs/>
        </w:rPr>
        <w:t xml:space="preserve">และ </w:t>
      </w:r>
      <w:r w:rsidRPr="00725895">
        <w:rPr>
          <w:rFonts w:asciiTheme="minorBidi" w:hAnsiTheme="minorBidi" w:cstheme="minorBidi"/>
          <w:sz w:val="28"/>
        </w:rPr>
        <w:t>PRP</w:t>
      </w:r>
      <w:r w:rsidRPr="00725895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725895">
        <w:rPr>
          <w:rFonts w:asciiTheme="minorBidi" w:hAnsiTheme="minorBidi" w:cstheme="minorBidi"/>
          <w:sz w:val="28"/>
        </w:rPr>
        <w:t xml:space="preserve"> Structure integrity management </w:t>
      </w:r>
      <w:r w:rsidRPr="00725895">
        <w:rPr>
          <w:rFonts w:asciiTheme="minorBidi" w:hAnsiTheme="minorBidi" w:cs="Cordia New"/>
          <w:sz w:val="28"/>
          <w:cs/>
        </w:rPr>
        <w:t>(</w:t>
      </w:r>
      <w:r w:rsidRPr="00725895">
        <w:rPr>
          <w:rFonts w:asciiTheme="minorBidi" w:hAnsiTheme="minorBidi" w:cstheme="minorBidi"/>
          <w:sz w:val="28"/>
        </w:rPr>
        <w:t>SIM</w:t>
      </w:r>
      <w:r w:rsidRPr="00725895">
        <w:rPr>
          <w:rFonts w:asciiTheme="minorBidi" w:hAnsiTheme="minorBidi" w:cs="Cordia New"/>
          <w:sz w:val="28"/>
          <w:cs/>
        </w:rPr>
        <w:t xml:space="preserve">) </w:t>
      </w:r>
      <w:r w:rsidRPr="00725895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725895">
        <w:rPr>
          <w:rFonts w:asciiTheme="minorBidi" w:hAnsiTheme="minorBidi" w:cstheme="minorBidi"/>
          <w:sz w:val="28"/>
        </w:rPr>
        <w:t>API EP2A</w:t>
      </w:r>
      <w:r w:rsidRPr="00725895">
        <w:rPr>
          <w:rFonts w:asciiTheme="minorBidi" w:hAnsiTheme="minorBidi" w:cs="Cordia New"/>
          <w:sz w:val="28"/>
          <w:cs/>
        </w:rPr>
        <w:t>-</w:t>
      </w:r>
      <w:r w:rsidRPr="00725895">
        <w:rPr>
          <w:rFonts w:asciiTheme="minorBidi" w:hAnsiTheme="minorBidi" w:cstheme="minorBidi"/>
          <w:sz w:val="28"/>
        </w:rPr>
        <w:t xml:space="preserve">WSD </w:t>
      </w:r>
      <w:r w:rsidRPr="00725895">
        <w:rPr>
          <w:rFonts w:asciiTheme="minorBidi" w:hAnsiTheme="minorBidi" w:cstheme="minorBidi"/>
          <w:sz w:val="28"/>
          <w:cs/>
        </w:rPr>
        <w:t>แล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ะ </w:t>
      </w:r>
      <w:r w:rsidR="00B725C7" w:rsidRPr="00725895">
        <w:rPr>
          <w:rFonts w:asciiTheme="minorBidi" w:hAnsiTheme="minorBidi" w:cstheme="minorBidi"/>
          <w:sz w:val="28"/>
        </w:rPr>
        <w:t xml:space="preserve">API RP2SIM </w:t>
      </w:r>
      <w:r w:rsidR="00B725C7" w:rsidRPr="00725895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725895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725895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จ้าง </w:t>
      </w:r>
      <w:r w:rsidRPr="00725895">
        <w:rPr>
          <w:rFonts w:ascii="Cordia New" w:hAnsi="Cordia New"/>
          <w:sz w:val="28"/>
        </w:rPr>
        <w:t xml:space="preserve">Inspector </w:t>
      </w:r>
      <w:r w:rsidRPr="00725895">
        <w:rPr>
          <w:rFonts w:ascii="Cordia New" w:hAnsi="Cordia New"/>
          <w:sz w:val="28"/>
          <w:cs/>
        </w:rPr>
        <w:t>ดำเนินงาน</w:t>
      </w:r>
      <w:r w:rsidR="00B725C7" w:rsidRPr="00725895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725895">
        <w:rPr>
          <w:rFonts w:ascii="Cordia New" w:hAnsi="Cordia New"/>
          <w:sz w:val="28"/>
        </w:rPr>
        <w:t xml:space="preserve">ERP </w:t>
      </w:r>
      <w:r w:rsidR="00B725C7" w:rsidRPr="00725895">
        <w:rPr>
          <w:rFonts w:ascii="Cordia New" w:hAnsi="Cordia New"/>
          <w:sz w:val="28"/>
          <w:cs/>
        </w:rPr>
        <w:t xml:space="preserve">และ </w:t>
      </w:r>
      <w:r w:rsidR="00B725C7" w:rsidRPr="00725895">
        <w:rPr>
          <w:rFonts w:ascii="Cordia New" w:hAnsi="Cordia New"/>
          <w:sz w:val="28"/>
        </w:rPr>
        <w:t>PRP</w:t>
      </w:r>
      <w:r w:rsidRPr="00725895">
        <w:rPr>
          <w:rFonts w:ascii="Cordia New" w:hAnsi="Cordia New"/>
          <w:sz w:val="28"/>
          <w:cs/>
        </w:rPr>
        <w:t xml:space="preserve"> (ด้วยวิธี </w:t>
      </w:r>
      <w:r w:rsidRPr="00725895">
        <w:rPr>
          <w:rFonts w:ascii="Cordia New" w:hAnsi="Cordia New"/>
          <w:sz w:val="28"/>
        </w:rPr>
        <w:t>rope access</w:t>
      </w:r>
      <w:r w:rsidRPr="00725895">
        <w:rPr>
          <w:rFonts w:ascii="Cordia New" w:hAnsi="Cordia New"/>
          <w:sz w:val="28"/>
          <w:cs/>
        </w:rPr>
        <w:t>) ตามผล</w:t>
      </w:r>
      <w:r w:rsidR="00B725C7" w:rsidRPr="00725895">
        <w:rPr>
          <w:rFonts w:ascii="Cordia New" w:hAnsi="Cordia New"/>
          <w:sz w:val="28"/>
          <w:cs/>
        </w:rPr>
        <w:t>ปร</w:t>
      </w:r>
      <w:r w:rsidR="0036101E" w:rsidRPr="00725895">
        <w:rPr>
          <w:rFonts w:ascii="Cordia New" w:hAnsi="Cordia New"/>
          <w:sz w:val="28"/>
          <w:cs/>
        </w:rPr>
        <w:t>ะเมินความเสี่ยง</w:t>
      </w:r>
      <w:r w:rsidRPr="00725895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725895">
        <w:rPr>
          <w:rFonts w:ascii="Cordia New" w:hAnsi="Cordia New"/>
          <w:sz w:val="28"/>
          <w:cs/>
        </w:rPr>
        <w:t>โดยแผน</w:t>
      </w:r>
      <w:r w:rsidR="00A169E9" w:rsidRPr="00725895">
        <w:rPr>
          <w:rFonts w:ascii="Cordia New" w:hAnsi="Cordia New"/>
          <w:sz w:val="28"/>
          <w:cs/>
        </w:rPr>
        <w:t>เริ่ม</w:t>
      </w:r>
      <w:r w:rsidR="00B725C7" w:rsidRPr="00725895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725895">
        <w:rPr>
          <w:rFonts w:ascii="Cordia New" w:hAnsi="Cordia New"/>
          <w:sz w:val="28"/>
          <w:cs/>
        </w:rPr>
        <w:t xml:space="preserve">ก.ย. 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725895">
        <w:rPr>
          <w:rFonts w:ascii="Cordia New" w:hAnsi="Cordia New"/>
          <w:sz w:val="28"/>
        </w:rPr>
        <w:t xml:space="preserve">Inspector </w:t>
      </w:r>
      <w:r w:rsidR="00715838" w:rsidRPr="00725895">
        <w:rPr>
          <w:rFonts w:ascii="Cordia New" w:hAnsi="Cordia New"/>
          <w:sz w:val="28"/>
          <w:cs/>
        </w:rPr>
        <w:t>ดำเนินงาน</w:t>
      </w:r>
      <w:r w:rsidR="00A169E9" w:rsidRPr="00725895">
        <w:rPr>
          <w:rFonts w:ascii="Cordia New" w:hAnsi="Cordia New"/>
          <w:sz w:val="28"/>
          <w:cs/>
        </w:rPr>
        <w:t>ตรวจสอบ</w:t>
      </w:r>
      <w:r w:rsidR="00715838" w:rsidRPr="00725895">
        <w:rPr>
          <w:rFonts w:ascii="Cordia New" w:hAnsi="Cordia New"/>
          <w:sz w:val="28"/>
          <w:cs/>
        </w:rPr>
        <w:t xml:space="preserve"> (ด้วยวิธี </w:t>
      </w:r>
      <w:r w:rsidR="00715838" w:rsidRPr="00725895">
        <w:rPr>
          <w:rFonts w:ascii="Cordia New" w:hAnsi="Cordia New"/>
          <w:sz w:val="28"/>
        </w:rPr>
        <w:t>Rope Access</w:t>
      </w:r>
      <w:r w:rsidR="00715838" w:rsidRPr="00725895">
        <w:rPr>
          <w:rFonts w:ascii="Cordia New" w:hAnsi="Cordia New"/>
          <w:sz w:val="28"/>
          <w:cs/>
        </w:rPr>
        <w:t xml:space="preserve">) </w:t>
      </w:r>
      <w:r w:rsidR="00A169E9" w:rsidRPr="00725895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725895">
        <w:rPr>
          <w:rFonts w:ascii="Cordia New" w:hAnsi="Cordia New"/>
          <w:sz w:val="28"/>
        </w:rPr>
        <w:t>ERP</w:t>
      </w:r>
      <w:r w:rsidR="00A169E9" w:rsidRPr="00725895">
        <w:rPr>
          <w:rFonts w:ascii="Cordia New" w:hAnsi="Cordia New"/>
          <w:sz w:val="28"/>
          <w:cs/>
        </w:rPr>
        <w:t xml:space="preserve"> และ </w:t>
      </w:r>
      <w:r w:rsidR="00A169E9" w:rsidRPr="00725895">
        <w:rPr>
          <w:rFonts w:ascii="Cordia New" w:hAnsi="Cordia New"/>
          <w:sz w:val="28"/>
        </w:rPr>
        <w:t>PRP</w:t>
      </w:r>
    </w:p>
    <w:p w:rsidR="00FA764B" w:rsidRPr="00725895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1) </w:t>
      </w:r>
      <w:r w:rsidR="0086556A" w:rsidRPr="00725895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725895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725895">
        <w:rPr>
          <w:rFonts w:ascii="Cordia New" w:hAnsi="Cordia New" w:cs="Cordia New"/>
          <w:sz w:val="28"/>
        </w:rPr>
        <w:t xml:space="preserve">ERP </w:t>
      </w:r>
      <w:r w:rsidRPr="00725895">
        <w:rPr>
          <w:rFonts w:ascii="Cordia New" w:hAnsi="Cordia New" w:cs="Cordia New"/>
          <w:sz w:val="28"/>
          <w:cs/>
        </w:rPr>
        <w:t xml:space="preserve">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2) ตรวจสอบโครงสร้างแท่น </w:t>
      </w:r>
      <w:r w:rsidRPr="00725895">
        <w:rPr>
          <w:rFonts w:ascii="Cordia New" w:hAnsi="Cordia New" w:cs="Cordia New"/>
          <w:sz w:val="28"/>
        </w:rPr>
        <w:t>ERP</w:t>
      </w:r>
      <w:r w:rsidRPr="00725895">
        <w:rPr>
          <w:rFonts w:ascii="Cordia New" w:hAnsi="Cordia New" w:cs="Cordia New"/>
          <w:sz w:val="28"/>
          <w:cs/>
        </w:rPr>
        <w:t xml:space="preserve"> 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725895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335250" w:rsidRPr="00725895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725895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725895">
        <w:rPr>
          <w:rFonts w:ascii="Cordia New" w:hAnsi="Cordia New"/>
          <w:sz w:val="28"/>
          <w:cs/>
        </w:rPr>
        <w:t xml:space="preserve">โครงสร้าง </w:t>
      </w:r>
      <w:r w:rsidR="004D29CE" w:rsidRPr="00725895">
        <w:rPr>
          <w:rFonts w:ascii="Cordia New" w:hAnsi="Cordia New"/>
          <w:sz w:val="28"/>
        </w:rPr>
        <w:t>I</w:t>
      </w:r>
      <w:r w:rsidRPr="00725895">
        <w:rPr>
          <w:rFonts w:ascii="Cordia New" w:hAnsi="Cordia New" w:cs="Cordia New"/>
          <w:sz w:val="28"/>
          <w:cs/>
        </w:rPr>
        <w:t>-</w:t>
      </w:r>
      <w:r w:rsidRPr="00725895">
        <w:rPr>
          <w:rFonts w:ascii="Cordia New" w:hAnsi="Cordia New"/>
          <w:sz w:val="28"/>
        </w:rPr>
        <w:t>Beam</w:t>
      </w:r>
      <w:r w:rsidR="004D29CE" w:rsidRPr="00725895">
        <w:rPr>
          <w:rFonts w:ascii="Cordia New" w:hAnsi="Cordia New"/>
          <w:sz w:val="28"/>
          <w:cs/>
        </w:rPr>
        <w:t xml:space="preserve">ชั้น </w:t>
      </w:r>
      <w:r w:rsidR="004D29CE" w:rsidRPr="00725895">
        <w:rPr>
          <w:rFonts w:ascii="Cordia New" w:hAnsi="Cordia New"/>
          <w:sz w:val="28"/>
        </w:rPr>
        <w:t xml:space="preserve">Cellar deck </w:t>
      </w:r>
      <w:r w:rsidR="004D29CE" w:rsidRPr="00725895">
        <w:rPr>
          <w:rFonts w:ascii="Cordia New" w:hAnsi="Cordia New"/>
          <w:sz w:val="28"/>
          <w:cs/>
        </w:rPr>
        <w:t xml:space="preserve">ของแท่น </w:t>
      </w:r>
      <w:r w:rsidR="004D29CE" w:rsidRPr="00725895">
        <w:rPr>
          <w:rFonts w:ascii="Cordia New" w:hAnsi="Cordia New"/>
          <w:sz w:val="28"/>
        </w:rPr>
        <w:t>ERP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อยู่ระหว่างดำเนินงานจัดจ้าง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725895">
        <w:rPr>
          <w:rFonts w:ascii="Cordia New" w:hAnsi="Cordia New"/>
          <w:sz w:val="28"/>
        </w:rPr>
        <w:t>Q4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15769D" w:rsidRPr="00725895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15769D" w:rsidRPr="00725895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26"/>
      </w:tblGrid>
      <w:tr w:rsidR="000D11D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D11D6" w:rsidRDefault="000D11D6" w:rsidP="000D11D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bookmarkStart w:id="0" w:name="_GoBack"/>
            <w:bookmarkEnd w:id="0"/>
            <w:r>
              <w:rPr>
                <w:rFonts w:ascii="Cordia New" w:hAnsi="Cordia New"/>
                <w:sz w:val="28"/>
                <w:cs/>
              </w:rPr>
              <w:lastRenderedPageBreak/>
              <w:t>1.7.2</w:t>
            </w:r>
          </w:p>
        </w:tc>
      </w:tr>
      <w:tr w:rsidR="000D11D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D11D6" w:rsidRDefault="000D11D6" w:rsidP="000D11D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</w:t>
            </w:r>
          </w:p>
        </w:tc>
      </w:tr>
      <w:tr w:rsidR="000D11D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D11D6" w:rsidRDefault="000D11D6" w:rsidP="000D11D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1.7.2.1 แผนงาน</w:t>
            </w:r>
          </w:p>
        </w:tc>
      </w:tr>
      <w:tr w:rsidR="000D11D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D11D6" w:rsidRDefault="000D11D6" w:rsidP="000D11D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2</w:t>
            </w:r>
          </w:p>
        </w:tc>
      </w:tr>
      <w:tr w:rsidR="000D11D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D11D6" w:rsidRDefault="000D11D6" w:rsidP="000D11D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1.7.2.2 ผลการดำเนินงาน</w:t>
            </w:r>
          </w:p>
        </w:tc>
      </w:tr>
      <w:tr w:rsidR="000D11D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D11D6" w:rsidRDefault="000D11D6" w:rsidP="000D11D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3</w:t>
            </w:r>
          </w:p>
        </w:tc>
      </w:tr>
      <w:tr w:rsidR="000D11D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D11D6" w:rsidRDefault="000D11D6" w:rsidP="000D11D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1.7.2.3 การดำเนินงานในอนาคต</w:t>
            </w:r>
          </w:p>
        </w:tc>
      </w:tr>
      <w:tr w:rsidR="000D11D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D11D6" w:rsidRDefault="000D11D6" w:rsidP="000D11D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4</w:t>
            </w:r>
          </w:p>
        </w:tc>
      </w:tr>
      <w:tr w:rsidR="000D11D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D11D6" w:rsidRDefault="000D11D6" w:rsidP="000D11D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1.7.2.4 ปัญหาอุปสรรค์ (ถ้ามี)</w:t>
            </w:r>
          </w:p>
        </w:tc>
      </w:tr>
      <w:tr w:rsidR="000D11D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D11D6" w:rsidRDefault="000D11D6" w:rsidP="000D11D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5</w:t>
            </w:r>
          </w:p>
        </w:tc>
      </w:tr>
      <w:tr w:rsidR="000D11D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D11D6" w:rsidRDefault="000D11D6" w:rsidP="000D11D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</w:t>
            </w:r>
          </w:p>
        </w:tc>
      </w:tr>
      <w:tr w:rsidR="000D11D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D11D6" w:rsidRDefault="000D11D6" w:rsidP="000D11D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7</w:t>
            </w:r>
          </w:p>
        </w:tc>
      </w:tr>
      <w:tr w:rsidR="000D11D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D11D6" w:rsidRDefault="000D11D6" w:rsidP="000D11D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1.7.3.1 แผนงาน</w:t>
            </w:r>
          </w:p>
        </w:tc>
      </w:tr>
      <w:tr w:rsidR="000D11D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D11D6" w:rsidRDefault="000D11D6" w:rsidP="000D11D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8</w:t>
            </w:r>
          </w:p>
        </w:tc>
      </w:tr>
      <w:tr w:rsidR="000D11D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D11D6" w:rsidRDefault="000D11D6" w:rsidP="000D11D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1.7.3.2 ผลการดำเนินงาน</w:t>
            </w:r>
          </w:p>
        </w:tc>
      </w:tr>
      <w:tr w:rsidR="000D11D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D11D6" w:rsidRDefault="000D11D6" w:rsidP="000D11D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9</w:t>
            </w:r>
          </w:p>
        </w:tc>
      </w:tr>
      <w:tr w:rsidR="000D11D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D11D6" w:rsidRDefault="000D11D6" w:rsidP="000D11D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1.7.3.3 การดำเนินงานในอนาคต</w:t>
            </w:r>
          </w:p>
        </w:tc>
      </w:tr>
      <w:tr w:rsidR="000D11D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D11D6" w:rsidRDefault="000D11D6" w:rsidP="000D11D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lastRenderedPageBreak/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10</w:t>
            </w:r>
          </w:p>
        </w:tc>
      </w:tr>
      <w:tr w:rsidR="000D11D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D11D6" w:rsidRDefault="000D11D6" w:rsidP="000D11D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1.7.3.4 ปัญหาอุปสรรค์ (ถ้ามี)</w:t>
            </w:r>
          </w:p>
        </w:tc>
      </w:tr>
      <w:tr w:rsidR="000D11D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D11D6" w:rsidRDefault="000D11D6" w:rsidP="000D11D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11</w:t>
            </w:r>
          </w:p>
        </w:tc>
      </w:tr>
      <w:tr w:rsidR="000D11D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D11D6" w:rsidRDefault="000D11D6" w:rsidP="000D11D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</w:t>
            </w:r>
          </w:p>
        </w:tc>
      </w:tr>
      <w:tr w:rsidR="000D11D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D11D6" w:rsidRDefault="000D11D6" w:rsidP="000D11D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13</w:t>
            </w:r>
          </w:p>
        </w:tc>
      </w:tr>
      <w:tr w:rsidR="000D11D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D11D6" w:rsidRDefault="000D11D6" w:rsidP="000D11D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1.7.4.1 แผนงาน</w:t>
            </w:r>
          </w:p>
        </w:tc>
      </w:tr>
      <w:tr w:rsidR="000D11D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D11D6" w:rsidRDefault="000D11D6" w:rsidP="000D11D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14</w:t>
            </w:r>
          </w:p>
        </w:tc>
      </w:tr>
      <w:tr w:rsidR="000D11D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D11D6" w:rsidRDefault="000D11D6" w:rsidP="000D11D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1.7.4.2 ผลการดำเนินงาน</w:t>
            </w:r>
          </w:p>
        </w:tc>
      </w:tr>
      <w:tr w:rsidR="000D11D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D11D6" w:rsidRDefault="000D11D6" w:rsidP="000D11D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15</w:t>
            </w:r>
          </w:p>
        </w:tc>
      </w:tr>
      <w:tr w:rsidR="000D11D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D11D6" w:rsidRDefault="000D11D6" w:rsidP="000D11D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1.7.4.3 การดำเนินงานในอนาคต</w:t>
            </w:r>
          </w:p>
        </w:tc>
      </w:tr>
      <w:tr w:rsidR="000D11D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D11D6" w:rsidRDefault="000D11D6" w:rsidP="000D11D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16</w:t>
            </w:r>
          </w:p>
        </w:tc>
      </w:tr>
      <w:tr w:rsidR="000D11D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D11D6" w:rsidRDefault="000D11D6" w:rsidP="000D11D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1.7.4.4 ปัญหาอุปสรรค์ (ถ้ามี)</w:t>
            </w:r>
          </w:p>
        </w:tc>
      </w:tr>
      <w:tr w:rsidR="000D11D6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0D11D6" w:rsidRDefault="000D11D6" w:rsidP="000D11D6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17</w:t>
            </w:r>
          </w:p>
        </w:tc>
      </w:tr>
    </w:tbl>
    <w:p w:rsidR="00DF2622" w:rsidRPr="00413E19" w:rsidRDefault="00DF2622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</w:p>
    <w:sectPr w:rsidR="00DF2622" w:rsidRPr="00413E19" w:rsidSect="0058437D">
      <w:headerReference w:type="default" r:id="rId14"/>
      <w:footerReference w:type="default" r:id="rId15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1D6" w:rsidRDefault="000D11D6">
      <w:r>
        <w:separator/>
      </w:r>
    </w:p>
  </w:endnote>
  <w:endnote w:type="continuationSeparator" w:id="0">
    <w:p w:rsidR="000D11D6" w:rsidRDefault="000D11D6">
      <w:r>
        <w:continuationSeparator/>
      </w:r>
    </w:p>
  </w:endnote>
  <w:endnote w:type="continuationNotice" w:id="1">
    <w:p w:rsidR="000D11D6" w:rsidRDefault="000D11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D526BA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109854</wp:posOffset>
                      </wp:positionV>
                      <wp:extent cx="5868035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80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33FE44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" strokecolor="#002060" strokeweight="1pt"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D526BA" w:rsidRPr="00E32510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0D11D6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0D11D6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16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>
      <w:rPr>
        <w:rFonts w:ascii="Browallia New" w:hAnsi="Browallia New" w:cs="Browallia New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109854</wp:posOffset>
              </wp:positionV>
              <wp:extent cx="5868035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D4F4D7" id="Straight Connector 2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" strokecolor="#002060" strokeweight="1pt">
              <o:lock v:ext="edit" shapetype="f"/>
              <w10:wrap anchorx="margin"/>
            </v:line>
          </w:pict>
        </mc:Fallback>
      </mc:AlternateContent>
    </w:r>
  </w:p>
  <w:p w:rsidR="00D526BA" w:rsidRPr="00E32510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 w:rsidRPr="00E32510">
      <w:rPr>
        <w:rFonts w:ascii="Browallia New" w:hAnsi="Browallia New" w:cs="Browallia New" w:hint="cs"/>
        <w:sz w:val="26"/>
        <w:szCs w:val="26"/>
        <w:cs/>
      </w:rPr>
      <w:t xml:space="preserve">สายงานระบบท่อส่งก๊าซธรรมชาติ                           </w:t>
    </w:r>
    <w:r w:rsidRPr="00E32510">
      <w:rPr>
        <w:rFonts w:ascii="Browallia New" w:hAnsi="Browallia New" w:cs="Browallia New"/>
        <w:sz w:val="26"/>
        <w:szCs w:val="26"/>
        <w:cs/>
      </w:rPr>
      <w:t xml:space="preserve">หน้า 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PAGE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0D11D6">
      <w:rPr>
        <w:rFonts w:ascii="Browallia New" w:hAnsi="Browallia New" w:cs="Browallia New"/>
        <w:b/>
        <w:bCs/>
        <w:noProof/>
        <w:sz w:val="26"/>
        <w:szCs w:val="26"/>
      </w:rPr>
      <w:t>20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 w:rsidRPr="00E32510">
      <w:rPr>
        <w:rFonts w:ascii="Browallia New" w:hAnsi="Browallia New" w:cs="Browallia New"/>
        <w:b/>
        <w:bCs/>
        <w:sz w:val="26"/>
        <w:szCs w:val="26"/>
        <w:cs/>
      </w:rPr>
      <w:t>/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NUMPAGES 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0D11D6">
      <w:rPr>
        <w:rFonts w:ascii="Browallia New" w:hAnsi="Browallia New" w:cs="Browallia New"/>
        <w:b/>
        <w:bCs/>
        <w:noProof/>
        <w:sz w:val="26"/>
        <w:szCs w:val="26"/>
      </w:rPr>
      <w:t>20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</w:p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1D6" w:rsidRDefault="000D11D6">
      <w:r>
        <w:separator/>
      </w:r>
    </w:p>
  </w:footnote>
  <w:footnote w:type="continuationSeparator" w:id="0">
    <w:p w:rsidR="000D11D6" w:rsidRDefault="000D11D6">
      <w:r>
        <w:continuationSeparator/>
      </w:r>
    </w:p>
  </w:footnote>
  <w:footnote w:type="continuationNotice" w:id="1">
    <w:p w:rsidR="000D11D6" w:rsidRDefault="000D11D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ประจำไตรมาสที่ 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1D6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1D8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7DF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A4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1D6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1DC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46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6BA4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C5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7F2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4EF5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716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A2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BA4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895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48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5D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B25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3B6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26BA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206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3CC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B6C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ADC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B3CF2BC-0A4B-4E12-953D-089D2C6B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plTest\PTT-AssetMaintenanceDARR_Test\tmp_rep\6007171051&#3619;&#3634;&#3618;&#3591;&#3634;&#3609;&#3585;&#3634;&#3619;&#3611;&#3619;&#3632;&#3594;&#3640;&#3617;%20QSHEMC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F6323-46AC-480D-8E5E-C7364A873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6007171051รายงานการประชุม QSHEMC 1</Template>
  <TotalTime>0</TotalTime>
  <Pages>20</Pages>
  <Words>2732</Words>
  <Characters>15573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18269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oprlc</dc:creator>
  <cp:lastModifiedBy>oprlc</cp:lastModifiedBy>
  <cp:revision>1</cp:revision>
  <cp:lastPrinted>2016-06-06T07:45:00Z</cp:lastPrinted>
  <dcterms:created xsi:type="dcterms:W3CDTF">2017-07-20T15:41:00Z</dcterms:created>
  <dcterms:modified xsi:type="dcterms:W3CDTF">2017-07-20T15:41:00Z</dcterms:modified>
</cp:coreProperties>
</file>