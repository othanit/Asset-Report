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46" w:rsidRPr="0012516C" w:rsidRDefault="00E32510" w:rsidP="001F1046">
      <w:pPr>
        <w:rPr>
          <w:rFonts w:ascii="Cordia New" w:hAnsi="Cordia New" w:cs="Cordia New"/>
          <w:sz w:val="28"/>
        </w:rPr>
      </w:pPr>
      <w:r w:rsidRPr="0012516C"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สารบัญ</w:t>
      </w:r>
    </w:p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1F6BA4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0317A4">
        <w:rPr>
          <w:rFonts w:asciiTheme="minorBidi" w:hAnsiTheme="minorBidi"/>
          <w:b/>
          <w:bCs/>
          <w:sz w:val="32"/>
          <w:szCs w:val="32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Patroling</w:t>
            </w:r>
            <w:r w:rsidR="00CD1C1D">
              <w:rPr>
                <w:rFonts w:asciiTheme="minorBidi" w:hAnsiTheme="minorBidi" w:cs="Cordia New"/>
                <w:sz w:val="28"/>
                <w:highlight w:val="green"/>
                <w:cs/>
              </w:rPr>
              <w:t>100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CD1C1D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ทำการทดสอบการบันทึกข้อมูล 3</w:t>
            </w:r>
            <w:r>
              <w:rPr>
                <w:rFonts w:asciiTheme="minorBidi" w:hAnsiTheme="minorBidi" w:cs="Cordia New"/>
                <w:sz w:val="28"/>
              </w:rPr>
              <w:t xml:space="preserve">rd party Interface 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CD1C1D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ทำการทดสอบการบันทึกข้อมูล 3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rd party Interface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ROV</w:t>
            </w:r>
            <w:r w:rsidR="00CD1C1D">
              <w:rPr>
                <w:rFonts w:asciiTheme="minorBidi" w:hAnsiTheme="minorBidi" w:cs="Cordia New"/>
                <w:sz w:val="28"/>
                <w:highlight w:val="yellow"/>
                <w:cs/>
              </w:rPr>
              <w:t>101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CD1C1D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ความครบถ้วนตามแผนงาน </w:t>
            </w:r>
            <w:r>
              <w:rPr>
                <w:rFonts w:asciiTheme="minorBidi" w:hAnsiTheme="minorBidi" w:cs="Cordia New"/>
                <w:sz w:val="28"/>
              </w:rPr>
              <w:t xml:space="preserve">ROV 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CD1C1D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ความครบถ้วนตามแผนงาน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ROV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งานขุดซ่อม</w:t>
            </w:r>
            <w:r w:rsidR="00CD1C1D">
              <w:rPr>
                <w:rFonts w:asciiTheme="minorBidi" w:hAnsiTheme="minorBidi" w:cs="Cordia New"/>
                <w:sz w:val="28"/>
                <w:highlight w:val="green"/>
                <w:cs/>
              </w:rPr>
              <w:t>102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CD1C1D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ความครบถ้วนตามแผนงาน งานขุดซ่อม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CD1C1D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ความครบถ้วนตามแผนงาน งานขุดซ่อม 2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งานแก้ไขจุดกัดเซาะ</w:t>
            </w:r>
            <w:r w:rsidR="00CD1C1D">
              <w:rPr>
                <w:rFonts w:asciiTheme="minorBidi" w:hAnsiTheme="minorBidi" w:cs="Cordia New"/>
                <w:sz w:val="28"/>
                <w:highlight w:val="yellow"/>
                <w:cs/>
              </w:rPr>
              <w:t>103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CD1C1D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งานแก้ไขจุดกัดเซาะ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CD1C1D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งานแก้ไขจุดกัดเซาะ 2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การทรุดตัวของท่อ</w:t>
            </w:r>
            <w:r w:rsidR="00CD1C1D">
              <w:rPr>
                <w:rFonts w:asciiTheme="minorBidi" w:hAnsiTheme="minorBidi" w:cs="Cordia New"/>
                <w:sz w:val="28"/>
                <w:highlight w:val="yellow"/>
                <w:cs/>
              </w:rPr>
              <w:t>104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CD1C1D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การทรุดตัวของท่อ :1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CD1C1D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การทรุดตัวของท่อ :2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CP system           </w:t>
            </w:r>
            <w:r w:rsidR="00CD1C1D">
              <w:rPr>
                <w:rFonts w:asciiTheme="minorBidi" w:hAnsiTheme="minorBidi" w:cs="Cordia New"/>
                <w:sz w:val="28"/>
                <w:highlight w:val="yellow"/>
                <w:cs/>
              </w:rPr>
              <w:t>105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CIPS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/</w:t>
            </w:r>
            <w:r w:rsidRPr="00FA2ADC">
              <w:rPr>
                <w:rFonts w:asciiTheme="minorBidi" w:hAnsiTheme="minorBidi" w:cstheme="minorBidi"/>
                <w:sz w:val="28"/>
              </w:rPr>
              <w:t xml:space="preserve">DCVG         </w:t>
            </w:r>
            <w:r w:rsidR="00CD1C1D">
              <w:rPr>
                <w:rFonts w:asciiTheme="minorBidi" w:hAnsiTheme="minorBidi" w:cs="Cordia New"/>
                <w:sz w:val="28"/>
                <w:highlight w:val="yellow"/>
                <w:cs/>
              </w:rPr>
              <w:t>106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CD1C1D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system &amp; CIPS / DCVG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</w:tcPr>
          <w:p w:rsidR="00077923" w:rsidRPr="0012516C" w:rsidRDefault="00CD1C1D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system &amp; CIPS / DCVG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Cleaning Pig </w:t>
            </w:r>
            <w:r w:rsidR="00CD1C1D">
              <w:rPr>
                <w:rFonts w:asciiTheme="minorBidi" w:hAnsiTheme="minorBidi" w:cs="Cordia New"/>
                <w:sz w:val="28"/>
                <w:highlight w:val="yellow"/>
                <w:cs/>
              </w:rPr>
              <w:t>107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ILI Pig                  </w:t>
            </w:r>
            <w:r w:rsidR="00CD1C1D">
              <w:rPr>
                <w:rFonts w:asciiTheme="minorBidi" w:hAnsiTheme="minorBidi" w:cs="Cordia New"/>
                <w:sz w:val="28"/>
                <w:highlight w:val="yellow"/>
                <w:cs/>
              </w:rPr>
              <w:t>108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CD1C1D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Cleaning PIG &amp; ILI PIG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</w:tcPr>
          <w:p w:rsidR="00077923" w:rsidRPr="0012516C" w:rsidRDefault="00CD1C1D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Cleaning PIG &amp; ILI PIG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</w:p>
        </w:tc>
        <w:tc>
          <w:tcPr>
            <w:tcW w:w="2552" w:type="dxa"/>
          </w:tcPr>
          <w:p w:rsidR="00077923" w:rsidRPr="0012516C" w:rsidRDefault="00CD1C1D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109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CD1C1D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งานบำรุงรักษาท่อภายในสถานีก๊าซ:1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CD1C1D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งานบำรุงรักษาท่อภายในสถานีก๊าซ:2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CD1C1D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110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CD1C1D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งานบำรุงรักษาท่อบนแท่นพักท่อก๊าซในทะเล 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CD1C1D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งานบำรุงรักษาท่อบนแท่นพักท่อก๊าซในทะเล 2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CD1C1D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111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CD1C1D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งานบำรุงรักษาโครงสร้างแท่นพักของท่อในทะเล 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CD1C1D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งานบำรุงรักษาโครงสร้างแท่นพักของท่อในทะเล 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CD1C1D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test project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CD1C1D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112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CD1C1D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Analysis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CD1C1D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Analysis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495716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Operation and Maintenance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(รวม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Preventive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และ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>Corrective Maintenance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)</w:t>
      </w:r>
    </w:p>
    <w:p w:rsidR="007D431A" w:rsidRPr="00495716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สายงานระบบท่อส่งก๊าซธรรมชาติ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ได้ดำเนินงานบำรุงรักษาระบบท่อส่งก๊าซฯ ตามแผน </w:t>
      </w:r>
      <w:r w:rsidR="00764035" w:rsidRPr="00495716">
        <w:rPr>
          <w:rFonts w:asciiTheme="minorBidi" w:hAnsiTheme="minorBidi" w:cstheme="minorBidi"/>
          <w:sz w:val="28"/>
        </w:rPr>
        <w:t xml:space="preserve">Pipeline Integrity Management System </w:t>
      </w:r>
      <w:r w:rsidR="00764035" w:rsidRPr="00495716">
        <w:rPr>
          <w:rFonts w:asciiTheme="minorBidi" w:hAnsiTheme="minorBidi"/>
          <w:sz w:val="28"/>
          <w:cs/>
        </w:rPr>
        <w:t>(</w:t>
      </w:r>
      <w:r w:rsidR="00764035" w:rsidRPr="00495716">
        <w:rPr>
          <w:rFonts w:asciiTheme="minorBidi" w:hAnsiTheme="minorBidi" w:cstheme="minorBidi"/>
          <w:sz w:val="28"/>
        </w:rPr>
        <w:t>PIMS</w:t>
      </w:r>
      <w:r w:rsidR="00764035" w:rsidRPr="00495716">
        <w:rPr>
          <w:rFonts w:asciiTheme="minorBidi" w:hAnsiTheme="minorBidi"/>
          <w:sz w:val="28"/>
          <w:cs/>
        </w:rPr>
        <w:t xml:space="preserve">)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มาตั้งแต่ปี </w:t>
      </w:r>
      <w:r w:rsidR="006730D8" w:rsidRPr="00495716">
        <w:rPr>
          <w:rFonts w:asciiTheme="minorBidi" w:hAnsiTheme="minorBidi" w:cstheme="minorBidi"/>
          <w:sz w:val="28"/>
        </w:rPr>
        <w:t>2548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 ตามมาตรฐานสากล </w:t>
      </w:r>
      <w:r w:rsidR="00764035" w:rsidRPr="00495716">
        <w:rPr>
          <w:rFonts w:asciiTheme="minorBidi" w:hAnsiTheme="minorBidi" w:cstheme="minorBidi"/>
          <w:sz w:val="28"/>
        </w:rPr>
        <w:t>ASME B31</w:t>
      </w:r>
      <w:r w:rsidR="00764035" w:rsidRPr="00495716">
        <w:rPr>
          <w:rFonts w:asciiTheme="minorBidi" w:hAnsiTheme="minorBidi"/>
          <w:sz w:val="28"/>
          <w:cs/>
        </w:rPr>
        <w:t>.</w:t>
      </w:r>
      <w:r w:rsidR="00764035" w:rsidRPr="00495716">
        <w:rPr>
          <w:rFonts w:asciiTheme="minorBidi" w:hAnsiTheme="minorBidi" w:cstheme="minorBidi"/>
          <w:sz w:val="28"/>
        </w:rPr>
        <w:t xml:space="preserve">8S </w:t>
      </w:r>
      <w:r w:rsidR="00764035" w:rsidRPr="00495716">
        <w:rPr>
          <w:rFonts w:asciiTheme="minorBidi" w:hAnsiTheme="minorBidi"/>
          <w:sz w:val="28"/>
          <w:cs/>
        </w:rPr>
        <w:t xml:space="preserve">– </w:t>
      </w:r>
      <w:r w:rsidR="00764035" w:rsidRPr="00495716">
        <w:rPr>
          <w:rFonts w:asciiTheme="minorBidi" w:hAnsiTheme="minorBidi" w:cstheme="minorBidi"/>
          <w:sz w:val="28"/>
        </w:rPr>
        <w:t xml:space="preserve">2014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495716">
        <w:rPr>
          <w:rFonts w:asciiTheme="minorBidi" w:hAnsiTheme="minorBidi" w:cstheme="minorBidi"/>
          <w:sz w:val="28"/>
        </w:rPr>
        <w:t xml:space="preserve">Pipeline Breakdown </w:t>
      </w:r>
      <w:r w:rsidR="00764035" w:rsidRPr="00495716">
        <w:rPr>
          <w:rFonts w:asciiTheme="minorBidi" w:hAnsiTheme="minorBidi" w:cstheme="minorBidi"/>
          <w:sz w:val="28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495716">
        <w:rPr>
          <w:rFonts w:asciiTheme="minorBidi" w:hAnsiTheme="minorBidi" w:cstheme="minorBidi"/>
          <w:sz w:val="28"/>
          <w:cs/>
        </w:rPr>
        <w:t>มั่นคง</w:t>
      </w:r>
      <w:r w:rsidR="00764035" w:rsidRPr="00495716">
        <w:rPr>
          <w:rFonts w:asciiTheme="minorBidi" w:hAnsiTheme="minorBidi" w:cstheme="minorBidi"/>
          <w:sz w:val="28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495716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หัวข้องาน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 xml:space="preserve">บำรุงรักษา โดยหลักแล้วสามารถจำแนกได้ดังนี้ </w:t>
      </w:r>
    </w:p>
    <w:p w:rsidR="00081FFE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495716">
        <w:rPr>
          <w:rFonts w:asciiTheme="minorBidi" w:hAnsiTheme="minorBidi" w:cs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3</w:t>
      </w:r>
      <w:r w:rsidR="006B6B86" w:rsidRPr="00495716">
        <w:rPr>
          <w:rFonts w:asciiTheme="minorBidi" w:hAnsiTheme="minorBidi" w:cstheme="minorBidi"/>
          <w:sz w:val="28"/>
          <w:vertAlign w:val="superscript"/>
        </w:rPr>
        <w:t>rd</w:t>
      </w:r>
      <w:r w:rsidR="006B6B86" w:rsidRPr="00495716">
        <w:rPr>
          <w:rFonts w:asciiTheme="minorBidi" w:hAnsiTheme="minorBidi" w:cstheme="minorBidi"/>
          <w:sz w:val="28"/>
        </w:rPr>
        <w:t xml:space="preserve"> party interference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และจากการเปลี่ยนแปลงสภาพแวดล้อมรอบท่อ</w:t>
      </w:r>
      <w:r w:rsidR="00081FFE" w:rsidRPr="00495716">
        <w:rPr>
          <w:rFonts w:asciiTheme="minorBidi" w:hAnsiTheme="minorBidi" w:cstheme="minorBidi"/>
          <w:sz w:val="28"/>
          <w:cs/>
        </w:rPr>
        <w:t>ประกอบด้วยหัวข้องานย่อย ได้แก่</w:t>
      </w:r>
    </w:p>
    <w:p w:rsidR="0063074A" w:rsidRPr="00495716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63074A" w:rsidRPr="00495716">
        <w:rPr>
          <w:rFonts w:asciiTheme="minorBidi" w:hAnsiTheme="minorBidi" w:cstheme="minorBidi"/>
          <w:sz w:val="28"/>
          <w:cs/>
        </w:rPr>
        <w:t xml:space="preserve">ลาดตระเวนตามแนวท่อก๊าซ 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Patrolling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หรืองานสำรวจก๊าซรั่ว</w:t>
      </w:r>
    </w:p>
    <w:p w:rsidR="001A7EE0" w:rsidRPr="00495716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งานสำรวจ และตรวจวัดค่า </w:t>
      </w:r>
      <w:r w:rsidRPr="00495716">
        <w:rPr>
          <w:rFonts w:asciiTheme="minorBidi" w:hAnsiTheme="minorBidi" w:cstheme="minorBidi"/>
          <w:sz w:val="28"/>
        </w:rPr>
        <w:t>CP</w:t>
      </w:r>
      <w:r w:rsidRPr="00495716">
        <w:rPr>
          <w:rFonts w:asciiTheme="minorBidi" w:hAnsiTheme="minorBidi" w:cstheme="minorBidi"/>
          <w:sz w:val="28"/>
          <w:cs/>
        </w:rPr>
        <w:t xml:space="preserve"> ท่อใต้ทะเล ด้วยหุ่นยนต์</w:t>
      </w:r>
      <w:r w:rsidRPr="00495716">
        <w:rPr>
          <w:rFonts w:asciiTheme="minorBidi" w:hAnsiTheme="minorBidi" w:cstheme="minorBidi"/>
          <w:sz w:val="28"/>
        </w:rPr>
        <w:t xml:space="preserve"> ROV</w:t>
      </w:r>
    </w:p>
    <w:p w:rsidR="00081FFE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งานขุดเปิดดิน สำหรับซ่อม </w:t>
      </w:r>
      <w:r w:rsidRPr="00495716">
        <w:rPr>
          <w:rFonts w:asciiTheme="minorBidi" w:hAnsiTheme="minorBidi" w:cstheme="minorBidi"/>
          <w:sz w:val="28"/>
        </w:rPr>
        <w:t xml:space="preserve">coating </w:t>
      </w:r>
      <w:r w:rsidRPr="00495716">
        <w:rPr>
          <w:rFonts w:asciiTheme="minorBidi" w:hAnsiTheme="minorBidi" w:cstheme="minorBidi"/>
          <w:sz w:val="28"/>
          <w:cs/>
        </w:rPr>
        <w:t>รวมถึงการ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ตรวจสอบความแข็งแรงและ</w:t>
      </w:r>
      <w:r w:rsidRPr="00495716">
        <w:rPr>
          <w:rFonts w:asciiTheme="minorBidi" w:hAnsiTheme="minorBidi" w:cstheme="minorBidi"/>
          <w:sz w:val="28"/>
          <w:cs/>
        </w:rPr>
        <w:t>ซ่อมเสริมความแข็งแรงของท่อก๊าซ</w:t>
      </w:r>
      <w:r w:rsidRPr="00495716">
        <w:rPr>
          <w:rFonts w:asciiTheme="minorBidi" w:hAnsiTheme="minorBidi"/>
          <w:sz w:val="28"/>
          <w:cs/>
        </w:rPr>
        <w:t xml:space="preserve"> (</w:t>
      </w:r>
      <w:r w:rsidRPr="00495716">
        <w:rPr>
          <w:rFonts w:asciiTheme="minorBidi" w:hAnsiTheme="minorBidi" w:cstheme="minorBidi"/>
          <w:sz w:val="28"/>
        </w:rPr>
        <w:t>Direct examination</w:t>
      </w:r>
      <w:r w:rsidR="00BB04DF" w:rsidRPr="00495716">
        <w:rPr>
          <w:rFonts w:asciiTheme="minorBidi" w:hAnsiTheme="minorBidi" w:cstheme="minorBidi"/>
          <w:sz w:val="28"/>
        </w:rPr>
        <w:t>, Pipeline repair</w:t>
      </w:r>
      <w:r w:rsidRPr="00495716">
        <w:rPr>
          <w:rFonts w:asciiTheme="minorBidi" w:hAnsiTheme="minorBidi"/>
          <w:sz w:val="28"/>
          <w:cs/>
        </w:rPr>
        <w:t>)</w:t>
      </w:r>
    </w:p>
    <w:p w:rsidR="009C4D20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งานซ่อมจุดกัดเซาะตามแนวท่อก๊าซ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Soil erosion</w:t>
      </w:r>
      <w:r w:rsidRPr="00495716">
        <w:rPr>
          <w:rFonts w:asciiTheme="minorBidi" w:hAnsiTheme="minorBidi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8611E4" w:rsidRPr="00495716">
        <w:rPr>
          <w:rFonts w:asciiTheme="minorBidi" w:hAnsiTheme="minorBidi" w:cstheme="minorBidi"/>
          <w:sz w:val="28"/>
          <w:cs/>
        </w:rPr>
        <w:t>แก้ไขดินรองรับใต้ท่อที่หายไป 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  <w:r w:rsidR="008611E4" w:rsidRPr="00495716">
        <w:rPr>
          <w:rFonts w:asciiTheme="minorBidi" w:hAnsiTheme="minorBidi"/>
          <w:sz w:val="28"/>
          <w:cs/>
        </w:rPr>
        <w:t xml:space="preserve"> (</w:t>
      </w:r>
      <w:r w:rsidR="008611E4" w:rsidRPr="00495716">
        <w:rPr>
          <w:rFonts w:asciiTheme="minorBidi" w:hAnsiTheme="minorBidi" w:cstheme="minorBidi"/>
          <w:sz w:val="28"/>
        </w:rPr>
        <w:t>Free span rectification</w:t>
      </w:r>
      <w:r w:rsidR="008611E4" w:rsidRPr="00495716">
        <w:rPr>
          <w:rFonts w:asciiTheme="minorBidi" w:hAnsiTheme="minorBidi"/>
          <w:sz w:val="28"/>
          <w:cs/>
        </w:rPr>
        <w:t>)</w:t>
      </w:r>
    </w:p>
    <w:p w:rsidR="00447882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งานป้องกันท่อก๊าซได้รับความเสียหายจากการกัดกร่อนภายนอก</w:t>
      </w:r>
      <w:r w:rsidR="006B6B86" w:rsidRPr="00495716">
        <w:rPr>
          <w:rFonts w:asciiTheme="minorBidi" w:hAnsiTheme="minorBidi" w:cstheme="minorBidi"/>
          <w:sz w:val="28"/>
          <w:cs/>
        </w:rPr>
        <w:t xml:space="preserve"> (</w:t>
      </w:r>
      <w:r w:rsidR="006B6B86" w:rsidRPr="00495716">
        <w:rPr>
          <w:rFonts w:asciiTheme="minorBidi" w:hAnsiTheme="minorBidi" w:cstheme="minorBidi"/>
          <w:sz w:val="28"/>
        </w:rPr>
        <w:t>Extern</w:t>
      </w:r>
      <w:r w:rsidR="00B224A0" w:rsidRPr="00495716">
        <w:rPr>
          <w:rFonts w:asciiTheme="minorBidi" w:hAnsiTheme="minorBidi" w:cstheme="minorBidi"/>
          <w:sz w:val="28"/>
        </w:rPr>
        <w:t>a</w:t>
      </w:r>
      <w:r w:rsidR="006B6B86" w:rsidRPr="00495716">
        <w:rPr>
          <w:rFonts w:asciiTheme="minorBidi" w:hAnsiTheme="minorBidi" w:cstheme="minorBidi"/>
          <w:sz w:val="28"/>
        </w:rPr>
        <w:t>l corrosion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>บำรุงรักษา</w:t>
      </w:r>
      <w:r w:rsidR="006B6B86" w:rsidRPr="00495716">
        <w:rPr>
          <w:rFonts w:asciiTheme="minorBidi" w:hAnsiTheme="minorBidi" w:cstheme="minorBidi"/>
          <w:sz w:val="28"/>
          <w:cs/>
        </w:rPr>
        <w:t>ระบบ</w:t>
      </w:r>
      <w:r w:rsidR="008967CB" w:rsidRPr="00495716">
        <w:rPr>
          <w:rFonts w:asciiTheme="minorBidi" w:hAnsiTheme="minorBidi" w:cstheme="minorBidi"/>
          <w:sz w:val="28"/>
          <w:cs/>
        </w:rPr>
        <w:t>ป้องกันการผุกร่อนภายนอก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ของท่อใต้ดิน</w:t>
      </w:r>
      <w:r w:rsidR="008967CB" w:rsidRPr="00495716">
        <w:rPr>
          <w:rFonts w:asciiTheme="minorBidi" w:hAnsiTheme="minorBidi" w:cstheme="minorBidi"/>
          <w:sz w:val="28"/>
          <w:cs/>
        </w:rPr>
        <w:t xml:space="preserve"> (</w:t>
      </w:r>
      <w:r w:rsidR="00DC4F5F" w:rsidRPr="00495716">
        <w:rPr>
          <w:rFonts w:asciiTheme="minorBidi" w:hAnsiTheme="minorBidi" w:cstheme="minorBidi"/>
          <w:sz w:val="28"/>
        </w:rPr>
        <w:t>Cathodic Protection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ตรวจสอบภายในท่อและงาน</w:t>
      </w:r>
      <w:r w:rsidRPr="00495716">
        <w:rPr>
          <w:rFonts w:asciiTheme="minorBidi" w:hAnsiTheme="minorBidi" w:cstheme="minorBidi"/>
          <w:sz w:val="28"/>
          <w:cs/>
        </w:rPr>
        <w:t>ป้องกันท่อก๊าซได้รับความเสียหายจากการกัดกร่อนภายใน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Internal corrosion</w:t>
      </w:r>
      <w:r w:rsidR="006B6B86" w:rsidRPr="00495716">
        <w:rPr>
          <w:rFonts w:asciiTheme="minorBidi" w:hAnsiTheme="minorBidi"/>
          <w:sz w:val="28"/>
          <w:cs/>
        </w:rPr>
        <w:t xml:space="preserve">) 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งานทำความสะอาดภายในท่อด้วย </w:t>
      </w:r>
      <w:r w:rsidRPr="00495716">
        <w:rPr>
          <w:rFonts w:asciiTheme="minorBidi" w:hAnsiTheme="minorBidi" w:cstheme="minorBidi"/>
          <w:sz w:val="28"/>
        </w:rPr>
        <w:t>Cleaning PIG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งานตรวจสภาพความเสียหายท่อด้วย </w:t>
      </w:r>
      <w:r w:rsidRPr="00495716">
        <w:rPr>
          <w:rFonts w:asciiTheme="minorBidi" w:hAnsiTheme="minorBidi" w:cstheme="minorBidi"/>
          <w:sz w:val="28"/>
        </w:rPr>
        <w:t>In</w:t>
      </w:r>
      <w:r w:rsidRPr="00495716">
        <w:rPr>
          <w:rFonts w:asciiTheme="minorBidi" w:hAnsiTheme="minorBidi"/>
          <w:sz w:val="28"/>
          <w:cs/>
        </w:rPr>
        <w:t>-</w:t>
      </w:r>
      <w:r w:rsidRPr="00495716">
        <w:rPr>
          <w:rFonts w:asciiTheme="minorBidi" w:hAnsiTheme="minorBidi" w:cstheme="minorBidi"/>
          <w:sz w:val="28"/>
        </w:rPr>
        <w:t xml:space="preserve">Line Instrument PIG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ILI PIG</w:t>
      </w:r>
      <w:r w:rsidRPr="00495716">
        <w:rPr>
          <w:rFonts w:asciiTheme="minorBidi" w:hAnsiTheme="minorBidi"/>
          <w:sz w:val="28"/>
          <w:cs/>
        </w:rPr>
        <w:t>)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งานป้องกันการกัดกร่อนภายในด้วย </w:t>
      </w:r>
      <w:r w:rsidRPr="00495716">
        <w:rPr>
          <w:rFonts w:asciiTheme="minorBidi" w:hAnsiTheme="minorBidi" w:cstheme="minorBidi"/>
          <w:sz w:val="28"/>
        </w:rPr>
        <w:t>Chemical Threatment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งานตรวจสอบ </w:t>
      </w:r>
      <w:r w:rsidRPr="00495716">
        <w:rPr>
          <w:rFonts w:asciiTheme="minorBidi" w:hAnsiTheme="minorBidi" w:cstheme="minorBidi"/>
          <w:sz w:val="28"/>
        </w:rPr>
        <w:t>Monitor moisture</w:t>
      </w:r>
    </w:p>
    <w:p w:rsidR="007526C2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งานบำรุงรักษาท่อภายในสถานีก๊าซ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lastRenderedPageBreak/>
        <w:t>งานบำรุงรักษาท่อบนแท่นพักท่อก๊าซในทะเล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งานบำรุงรักษาโครงสร้างแท่นพัก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495716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Patrolling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081FFE" w:rsidRPr="00495716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งานลาดตระเวนตามแนวท่อก๊าซ</w:t>
      </w:r>
    </w:p>
    <w:p w:rsidR="00081FFE" w:rsidRPr="00495716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495716">
        <w:rPr>
          <w:rFonts w:ascii="Cordia New" w:eastAsia="Times New Roman" w:hAnsi="Cordia New"/>
          <w:sz w:val="28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495716">
        <w:rPr>
          <w:rFonts w:ascii="Cordia New" w:eastAsia="Times New Roman" w:hAnsi="Cordia New"/>
          <w:sz w:val="28"/>
          <w:cs/>
        </w:rPr>
        <w:t>ป้องกันการบุกรุกก่อสร้างสิ่งปลูก</w:t>
      </w:r>
      <w:r w:rsidRPr="00495716">
        <w:rPr>
          <w:rFonts w:ascii="Cordia New" w:eastAsia="Times New Roman" w:hAnsi="Cordia New"/>
          <w:sz w:val="28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495716">
        <w:rPr>
          <w:rFonts w:ascii="Cordia New" w:eastAsia="Times New Roman" w:hAnsi="Cordia New"/>
          <w:sz w:val="28"/>
        </w:rPr>
        <w:t>ASME B31</w:t>
      </w:r>
      <w:r w:rsidRPr="00495716">
        <w:rPr>
          <w:rFonts w:ascii="Cordia New" w:eastAsia="Times New Roman" w:hAnsi="Cordia New"/>
          <w:sz w:val="28"/>
          <w:cs/>
        </w:rPr>
        <w:t>.</w:t>
      </w:r>
      <w:r w:rsidRPr="00495716">
        <w:rPr>
          <w:rFonts w:ascii="Cordia New" w:eastAsia="Times New Roman" w:hAnsi="Cordia New"/>
          <w:sz w:val="28"/>
        </w:rPr>
        <w:t>8S</w:t>
      </w:r>
      <w:r w:rsidRPr="00495716">
        <w:rPr>
          <w:rFonts w:ascii="Cordia New" w:eastAsia="Times New Roman" w:hAnsi="Cordia New"/>
          <w:sz w:val="28"/>
          <w:cs/>
        </w:rPr>
        <w:t>)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4E18DC" w:rsidRPr="00495716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 xml:space="preserve">งานบำรุงรักษาด้วยการ </w:t>
      </w:r>
      <w:r w:rsidRPr="00495716">
        <w:rPr>
          <w:rFonts w:ascii="Cordia New" w:hAnsi="Cordia New"/>
          <w:sz w:val="28"/>
        </w:rPr>
        <w:t xml:space="preserve">Patrolling </w:t>
      </w:r>
      <w:r w:rsidR="00C7717E" w:rsidRPr="00495716">
        <w:rPr>
          <w:rFonts w:ascii="Cordia New" w:hAnsi="Cordia New"/>
          <w:sz w:val="28"/>
          <w:cs/>
        </w:rPr>
        <w:t>ประกอบด้วย</w:t>
      </w:r>
    </w:p>
    <w:p w:rsidR="008A2665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F6BA4">
        <w:rPr>
          <w:rFonts w:ascii="Cordia New" w:hAnsi="Cordia New"/>
          <w:sz w:val="28"/>
        </w:rPr>
        <w:t xml:space="preserve">Vehicle </w:t>
      </w:r>
    </w:p>
    <w:p w:rsidR="00C923BD" w:rsidRPr="001F6BA4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</w:rPr>
        <w:t>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DC4F5F" w:rsidRPr="001F6BA4">
        <w:rPr>
          <w:rFonts w:ascii="Cordia New" w:hAnsi="Cordia New"/>
          <w:sz w:val="28"/>
        </w:rPr>
        <w:t xml:space="preserve">1 </w:t>
      </w:r>
      <w:r w:rsidR="00DC4F5F" w:rsidRPr="001F6BA4">
        <w:rPr>
          <w:rFonts w:ascii="Cordia New" w:hAnsi="Cordia New"/>
          <w:sz w:val="28"/>
          <w:cs/>
        </w:rPr>
        <w:t>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location1,2</w:t>
      </w:r>
      <w:r w:rsidR="004F4505" w:rsidRPr="001F6BA4">
        <w:rPr>
          <w:rFonts w:ascii="Cordia New" w:hAnsi="Cordia New"/>
          <w:sz w:val="28"/>
          <w:cs/>
        </w:rPr>
        <w:t xml:space="preserve">) และ </w:t>
      </w:r>
      <w:r w:rsidR="00C923BD" w:rsidRPr="001F6BA4">
        <w:rPr>
          <w:rFonts w:ascii="Cordia New" w:hAnsi="Cordia New"/>
          <w:sz w:val="28"/>
        </w:rPr>
        <w:t>4</w:t>
      </w:r>
      <w:r w:rsidR="00C923BD" w:rsidRPr="001F6BA4">
        <w:rPr>
          <w:rFonts w:ascii="Cordia New" w:hAnsi="Cordia New"/>
          <w:sz w:val="28"/>
          <w:cs/>
        </w:rPr>
        <w:t xml:space="preserve"> 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 3,4</w:t>
      </w:r>
      <w:r w:rsidR="004F4505" w:rsidRPr="001F6BA4">
        <w:rPr>
          <w:rFonts w:ascii="Cordia New" w:hAnsi="Cordia New"/>
          <w:sz w:val="28"/>
          <w:cs/>
        </w:rPr>
        <w:t>)</w:t>
      </w:r>
    </w:p>
    <w:p w:rsidR="00B224A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F6BA4">
        <w:rPr>
          <w:rFonts w:ascii="Cordia New" w:hAnsi="Cordia New"/>
          <w:sz w:val="28"/>
        </w:rPr>
        <w:t>Aerial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B224A0" w:rsidRPr="001F6BA4">
        <w:rPr>
          <w:rFonts w:ascii="Cordia New" w:hAnsi="Cordia New"/>
          <w:sz w:val="28"/>
          <w:cs/>
        </w:rPr>
        <w:t xml:space="preserve">จำนวน </w:t>
      </w:r>
      <w:r w:rsidR="00B224A0" w:rsidRPr="001F6BA4">
        <w:rPr>
          <w:rFonts w:ascii="Cordia New" w:hAnsi="Cordia New"/>
          <w:sz w:val="28"/>
        </w:rPr>
        <w:t xml:space="preserve"> 2 </w:t>
      </w:r>
      <w:r w:rsidR="00B224A0" w:rsidRPr="001F6BA4">
        <w:rPr>
          <w:rFonts w:ascii="Cordia New" w:hAnsi="Cordia New"/>
          <w:sz w:val="28"/>
          <w:cs/>
        </w:rPr>
        <w:t>ครั้ง/ปี</w:t>
      </w:r>
    </w:p>
    <w:p w:rsidR="0046671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F6BA4">
        <w:rPr>
          <w:rFonts w:ascii="Cordia New" w:hAnsi="Cordia New"/>
          <w:sz w:val="28"/>
        </w:rPr>
        <w:t>Ground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C923BD" w:rsidRPr="001F6BA4">
        <w:rPr>
          <w:rFonts w:ascii="Cordia New" w:hAnsi="Cordia New"/>
          <w:sz w:val="28"/>
        </w:rPr>
        <w:t xml:space="preserve">1 </w:t>
      </w:r>
      <w:r w:rsidR="00C923BD" w:rsidRPr="001F6BA4">
        <w:rPr>
          <w:rFonts w:ascii="Cordia New" w:hAnsi="Cordia New"/>
          <w:sz w:val="28"/>
          <w:cs/>
        </w:rPr>
        <w:t>ครั้ง/ปี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5F5FB5" w:rsidRPr="00495716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u w:val="single"/>
        </w:rPr>
      </w:pPr>
      <w:r w:rsidRPr="00495716">
        <w:rPr>
          <w:rFonts w:ascii="Cordia New" w:hAnsi="Cordia New"/>
          <w:i/>
          <w:iCs/>
          <w:sz w:val="28"/>
          <w:u w:val="single"/>
          <w:cs/>
        </w:rPr>
        <w:t>งาน</w:t>
      </w:r>
      <w:r w:rsidR="00764035" w:rsidRPr="00495716">
        <w:rPr>
          <w:rFonts w:ascii="Cordia New" w:hAnsi="Cordia New"/>
          <w:i/>
          <w:iCs/>
          <w:sz w:val="28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ทาง</w:t>
      </w:r>
      <w:r w:rsidR="00C7717E" w:rsidRPr="00495716">
        <w:rPr>
          <w:rFonts w:ascii="Cordia New" w:hAnsi="Cordia New"/>
          <w:sz w:val="28"/>
          <w:cs/>
        </w:rPr>
        <w:t xml:space="preserve">สายงานระบบท่อส่งก๊าซฯ </w:t>
      </w:r>
      <w:r w:rsidRPr="00495716">
        <w:rPr>
          <w:rFonts w:ascii="Cordia New" w:hAnsi="Cordia New"/>
          <w:sz w:val="28"/>
          <w:cs/>
        </w:rPr>
        <w:t>ได้</w:t>
      </w:r>
      <w:r w:rsidR="00C7717E" w:rsidRPr="00495716">
        <w:rPr>
          <w:rFonts w:ascii="Cordia New" w:hAnsi="Cordia New"/>
          <w:sz w:val="28"/>
          <w:cs/>
        </w:rPr>
        <w:t>ดำเนินงาน</w:t>
      </w:r>
      <w:r w:rsidR="006508FD" w:rsidRPr="00495716">
        <w:rPr>
          <w:rFonts w:ascii="Cordia New" w:hAnsi="Cordia New"/>
          <w:sz w:val="28"/>
          <w:cs/>
        </w:rPr>
        <w:t xml:space="preserve">บำรุงรักษาระบบท่อส่งก๊าซธรรมชาติ </w:t>
      </w:r>
      <w:r w:rsidR="00536E73" w:rsidRPr="00495716">
        <w:rPr>
          <w:rFonts w:ascii="Cordia New" w:hAnsi="Cordia New"/>
          <w:sz w:val="28"/>
          <w:cs/>
        </w:rPr>
        <w:t>(</w:t>
      </w:r>
      <w:r w:rsidRPr="00495716">
        <w:rPr>
          <w:rFonts w:ascii="Cordia New" w:hAnsi="Cordia New"/>
          <w:sz w:val="28"/>
        </w:rPr>
        <w:t>Transmission</w:t>
      </w:r>
      <w:r w:rsidR="00536E73" w:rsidRPr="00495716">
        <w:rPr>
          <w:rFonts w:ascii="Cordia New" w:hAnsi="Cordia New"/>
          <w:sz w:val="28"/>
        </w:rPr>
        <w:t xml:space="preserve"> pipeline</w:t>
      </w:r>
      <w:r w:rsidR="00536E73" w:rsidRPr="00495716">
        <w:rPr>
          <w:rFonts w:ascii="Cordia New" w:hAnsi="Cordia New"/>
          <w:sz w:val="28"/>
          <w:cs/>
        </w:rPr>
        <w:t>)</w:t>
      </w:r>
      <w:r w:rsidR="006508FD" w:rsidRPr="00495716">
        <w:rPr>
          <w:rFonts w:ascii="Cordia New" w:hAnsi="Cordia New"/>
          <w:sz w:val="28"/>
          <w:cs/>
        </w:rPr>
        <w:t xml:space="preserve"> ได้</w:t>
      </w:r>
      <w:r w:rsidRPr="00495716">
        <w:rPr>
          <w:rFonts w:ascii="Cordia New" w:hAnsi="Cordia New"/>
          <w:sz w:val="28"/>
          <w:cs/>
        </w:rPr>
        <w:t>ครบถ้วนตามแผน</w:t>
      </w:r>
      <w:r w:rsidR="007D431A" w:rsidRPr="00495716">
        <w:rPr>
          <w:rFonts w:ascii="Cordia New" w:hAnsi="Cordia New"/>
          <w:sz w:val="28"/>
          <w:cs/>
        </w:rPr>
        <w:t>ผลการดำเนินงาน</w:t>
      </w:r>
      <w:r w:rsidR="00D0402C" w:rsidRPr="00495716">
        <w:rPr>
          <w:rFonts w:ascii="Cordia New" w:hAnsi="Cordia New"/>
          <w:sz w:val="28"/>
          <w:cs/>
        </w:rPr>
        <w:t xml:space="preserve">ตามที่แสดงในรูปที่ </w:t>
      </w:r>
      <w:r w:rsidR="00775211" w:rsidRPr="00495716">
        <w:rPr>
          <w:rFonts w:ascii="Cordia New" w:hAnsi="Cordia New"/>
          <w:sz w:val="28"/>
        </w:rPr>
        <w:t>1</w:t>
      </w:r>
      <w:r w:rsidR="00775211" w:rsidRPr="00495716">
        <w:rPr>
          <w:rFonts w:ascii="Cordia New" w:hAnsi="Cordia New"/>
          <w:sz w:val="28"/>
          <w:cs/>
        </w:rPr>
        <w:t>.</w:t>
      </w:r>
      <w:r w:rsidR="00775211" w:rsidRPr="00495716">
        <w:rPr>
          <w:rFonts w:ascii="Cordia New" w:hAnsi="Cordia New"/>
          <w:sz w:val="28"/>
        </w:rPr>
        <w:t>1</w:t>
      </w:r>
      <w:r w:rsidR="007D431A" w:rsidRPr="00495716">
        <w:rPr>
          <w:rFonts w:ascii="Cordia New" w:hAnsi="Cordia New"/>
          <w:sz w:val="28"/>
          <w:cs/>
        </w:rPr>
        <w:t>พบ</w:t>
      </w:r>
      <w:r w:rsidR="00E40828" w:rsidRPr="00495716">
        <w:rPr>
          <w:rFonts w:ascii="Cordia New" w:hAnsi="Cordia New"/>
          <w:sz w:val="28"/>
          <w:cs/>
        </w:rPr>
        <w:t xml:space="preserve">สิ่งผิดปกติตามแนวท่อก๊าซ ประกอบด้วย </w:t>
      </w:r>
      <w:r w:rsidR="006B6B86" w:rsidRPr="00495716">
        <w:rPr>
          <w:rFonts w:ascii="Cordia New" w:hAnsi="Cordia New"/>
          <w:sz w:val="28"/>
          <w:cs/>
        </w:rPr>
        <w:t>งานก่อสร้างตามแนวท่อก๊าซ เช่น งานก่อสร้างถนน</w:t>
      </w:r>
      <w:r w:rsidR="006B6B86" w:rsidRPr="00495716">
        <w:rPr>
          <w:rFonts w:ascii="Cordia New" w:hAnsi="Cordia New"/>
          <w:sz w:val="28"/>
        </w:rPr>
        <w:t>,</w:t>
      </w:r>
      <w:r w:rsidR="006B6B86" w:rsidRPr="00495716">
        <w:rPr>
          <w:rFonts w:ascii="Cordia New" w:hAnsi="Cordia New"/>
          <w:sz w:val="28"/>
          <w:cs/>
        </w:rPr>
        <w:t>วางท่อระบายน้ำ เป็นต้น ทั้งนี้ทางเจ้าหน้าที่เขตปฏิบัติการประจำแต่ละ</w:t>
      </w:r>
      <w:r w:rsidR="006B6B86" w:rsidRPr="00495716">
        <w:rPr>
          <w:rFonts w:ascii="Cordia New" w:hAnsi="Cordia New"/>
          <w:sz w:val="28"/>
          <w:cs/>
        </w:rPr>
        <w:lastRenderedPageBreak/>
        <w:t>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495716">
        <w:rPr>
          <w:rFonts w:ascii="Cordia New" w:hAnsi="Cordia New"/>
          <w:sz w:val="28"/>
          <w:cs/>
        </w:rPr>
        <w:t>ก๊าซ</w:t>
      </w:r>
      <w:r w:rsidR="006B6B86" w:rsidRPr="00495716">
        <w:rPr>
          <w:rFonts w:ascii="Cordia New" w:hAnsi="Cordia New"/>
          <w:sz w:val="28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495716">
        <w:rPr>
          <w:rFonts w:ascii="Cordia New" w:hAnsi="Cordia New"/>
          <w:sz w:val="28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495716">
        <w:rPr>
          <w:rFonts w:ascii="Cordia New" w:hAnsi="Cordia New"/>
          <w:sz w:val="28"/>
          <w:cs/>
        </w:rPr>
        <w:t xml:space="preserve"> สำหรับป้ายแนวท่อ และ </w:t>
      </w:r>
      <w:r w:rsidR="008A4484" w:rsidRPr="00495716">
        <w:rPr>
          <w:rFonts w:ascii="Cordia New" w:hAnsi="Cordia New"/>
          <w:sz w:val="28"/>
        </w:rPr>
        <w:t>Testpost</w:t>
      </w:r>
      <w:r w:rsidR="008A4484" w:rsidRPr="00495716">
        <w:rPr>
          <w:rFonts w:ascii="Cordia New" w:hAnsi="Cordia New"/>
          <w:sz w:val="28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CD1C1D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2482596" cy="2112264"/>
            <wp:effectExtent l="0" t="0" r="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596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E04206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E04206">
        <w:rPr>
          <w:rFonts w:ascii="Cordia New" w:hAnsi="Cordia New"/>
          <w:sz w:val="28"/>
          <w:cs/>
        </w:rPr>
        <w:t xml:space="preserve">รูปที่ </w:t>
      </w:r>
      <w:r w:rsidR="00775211" w:rsidRPr="00E04206">
        <w:rPr>
          <w:rFonts w:ascii="Cordia New" w:hAnsi="Cordia New"/>
          <w:sz w:val="28"/>
        </w:rPr>
        <w:t>1</w:t>
      </w:r>
      <w:r w:rsidR="00775211" w:rsidRPr="00E04206">
        <w:rPr>
          <w:rFonts w:ascii="Cordia New" w:hAnsi="Cordia New"/>
          <w:sz w:val="28"/>
          <w:cs/>
        </w:rPr>
        <w:t>.</w:t>
      </w:r>
      <w:r w:rsidR="00775211" w:rsidRPr="00E04206">
        <w:rPr>
          <w:rFonts w:ascii="Cordia New" w:hAnsi="Cordia New"/>
          <w:sz w:val="28"/>
        </w:rPr>
        <w:t>1</w:t>
      </w:r>
      <w:r w:rsidR="006508FD" w:rsidRPr="00E04206">
        <w:rPr>
          <w:rFonts w:ascii="Cordia New" w:hAnsi="Cordia New"/>
          <w:sz w:val="28"/>
          <w:cs/>
        </w:rPr>
        <w:t>สิ่งผิดปกติตามแนวระบบส่งก๊าซธรรมชาติ</w:t>
      </w:r>
    </w:p>
    <w:p w:rsidR="00C923BD" w:rsidRPr="00E04206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E04206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u w:val="single"/>
        </w:rPr>
      </w:pPr>
      <w:r w:rsidRPr="00E04206">
        <w:rPr>
          <w:rFonts w:ascii="Cordia New" w:hAnsi="Cordia New"/>
          <w:i/>
          <w:iCs/>
          <w:sz w:val="28"/>
          <w:u w:val="single"/>
          <w:cs/>
        </w:rPr>
        <w:t>งานบิน</w:t>
      </w:r>
      <w:r w:rsidR="00081FFE" w:rsidRPr="00E04206">
        <w:rPr>
          <w:rFonts w:ascii="Cordia New" w:hAnsi="Cordia New"/>
          <w:i/>
          <w:iCs/>
          <w:sz w:val="28"/>
          <w:u w:val="single"/>
          <w:cs/>
        </w:rPr>
        <w:t>ลาดตระเวน</w:t>
      </w:r>
      <w:r w:rsidRPr="00E04206">
        <w:rPr>
          <w:rFonts w:ascii="Cordia New" w:hAnsi="Cordia New"/>
          <w:i/>
          <w:iCs/>
          <w:sz w:val="28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E04206">
        <w:rPr>
          <w:rFonts w:ascii="Cordia New" w:hAnsi="Cordia New"/>
          <w:i/>
          <w:iCs/>
          <w:sz w:val="28"/>
          <w:u w:val="single"/>
        </w:rPr>
        <w:t>Aerial Patrolling</w:t>
      </w:r>
      <w:r w:rsidRPr="00E04206">
        <w:rPr>
          <w:rFonts w:ascii="Cordia New" w:hAnsi="Cordia New"/>
          <w:i/>
          <w:iCs/>
          <w:sz w:val="28"/>
          <w:u w:val="single"/>
          <w:cs/>
        </w:rPr>
        <w:t>)</w:t>
      </w:r>
    </w:p>
    <w:p w:rsidR="004F4505" w:rsidRPr="0012516C" w:rsidRDefault="00CD1C1D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</w:rPr>
        <w:t xml:space="preserve">Patrolling </w:t>
      </w:r>
      <w:r>
        <w:rPr>
          <w:rFonts w:ascii="Cordia New" w:hAnsi="Cordia New" w:cs="Cordia New"/>
          <w:sz w:val="28"/>
          <w:highlight w:val="green"/>
          <w:cs/>
        </w:rPr>
        <w:t>1</w:t>
      </w:r>
    </w:p>
    <w:p w:rsidR="00AC06BE" w:rsidRPr="0012516C" w:rsidRDefault="00CD1C1D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</w:rPr>
        <w:t xml:space="preserve">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2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607D3" w:rsidRPr="00495716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การดำเนินงานในอนาคต ทางเขตจะดำเนินการลาดตระเวนตามแผน</w:t>
      </w:r>
      <w:r w:rsidR="001440A3" w:rsidRPr="00495716">
        <w:rPr>
          <w:rFonts w:ascii="Cordia New" w:hAnsi="Cordia New"/>
          <w:sz w:val="28"/>
        </w:rPr>
        <w:t xml:space="preserve">Action plan </w:t>
      </w:r>
      <w:r w:rsidRPr="00495716">
        <w:rPr>
          <w:rFonts w:ascii="Cordia New" w:hAnsi="Cordia New"/>
          <w:sz w:val="28"/>
          <w:cs/>
        </w:rPr>
        <w:t>ที่เตรียมไว้</w:t>
      </w:r>
      <w:r w:rsidR="001440A3" w:rsidRPr="00495716">
        <w:rPr>
          <w:rFonts w:ascii="Cordia New" w:hAnsi="Cordia New"/>
          <w:sz w:val="28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3576E0" w:rsidRPr="0012516C" w:rsidRDefault="00CD1C1D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Patrolling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5C0D83" w:rsidRPr="00495716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งานขุด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เปิดดินสำหรับ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</w:t>
      </w:r>
      <w:r w:rsidR="00DF16A7"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หรือ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ตรวจสภาพ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Coating 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(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Direct examination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รวมถึงการ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เสริมความแข็งแรง ตัดเปลี่ยน หรือยกเลิก</w:t>
      </w:r>
      <w:r w:rsidR="001440A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ารใช้งาน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</w:p>
    <w:p w:rsidR="00DF16A7" w:rsidRPr="00495716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งานขุดเปิดดินสำหรับซ่อม หรือตรวจสภาพ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ท่อส่งก๊าซ ดำเนินการจากผลการตรวจสอบท่อ และ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ทั้งแบบวิธีทางตรง หรือทางอ้อม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Direct and In</w:t>
      </w:r>
      <w:r w:rsidRPr="00495716">
        <w:rPr>
          <w:rFonts w:ascii="Cordia New" w:hAnsi="Cordia New" w:cs="Cordia New"/>
          <w:sz w:val="28"/>
          <w:cs/>
        </w:rPr>
        <w:t>-</w:t>
      </w:r>
      <w:r w:rsidRPr="00495716">
        <w:rPr>
          <w:rFonts w:ascii="Cordia New" w:hAnsi="Cordia New" w:cs="Cordia New"/>
          <w:sz w:val="28"/>
        </w:rPr>
        <w:t>Direct Inspection</w:t>
      </w:r>
      <w:r w:rsidRPr="00495716">
        <w:rPr>
          <w:rFonts w:ascii="Cordia New" w:hAnsi="Cordia New" w:cs="Cordia New"/>
          <w:sz w:val="28"/>
          <w:cs/>
        </w:rPr>
        <w:t>)</w:t>
      </w:r>
      <w:r w:rsidRPr="00495716">
        <w:rPr>
          <w:rFonts w:ascii="Cordia New" w:hAnsi="Cordia New" w:cs="Cordia New" w:hint="cs"/>
          <w:sz w:val="28"/>
          <w:cs/>
        </w:rPr>
        <w:t xml:space="preserve"> ที่</w:t>
      </w:r>
      <w:r w:rsidRPr="00495716">
        <w:rPr>
          <w:rFonts w:ascii="Cordia New" w:hAnsi="Cordia New" w:cs="Cordia New" w:hint="cs"/>
          <w:sz w:val="28"/>
          <w:cs/>
        </w:rPr>
        <w:lastRenderedPageBreak/>
        <w:t>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495716">
        <w:rPr>
          <w:rFonts w:ascii="Cordia New" w:hAnsi="Cordia New" w:cs="Cordia New"/>
          <w:sz w:val="28"/>
          <w:cs/>
        </w:rPr>
        <w:t xml:space="preserve"> (</w:t>
      </w:r>
      <w:r w:rsidRPr="00495716">
        <w:rPr>
          <w:rFonts w:ascii="Cordia New" w:hAnsi="Cordia New" w:cs="Cordia New"/>
          <w:sz w:val="28"/>
        </w:rPr>
        <w:t>ASME B31</w:t>
      </w:r>
      <w:r w:rsidRPr="00495716">
        <w:rPr>
          <w:rFonts w:ascii="Cordia New" w:hAnsi="Cordia New" w:cs="Cordia New"/>
          <w:sz w:val="28"/>
          <w:cs/>
        </w:rPr>
        <w:t>.</w:t>
      </w:r>
      <w:r w:rsidRPr="00495716">
        <w:rPr>
          <w:rFonts w:ascii="Cordia New" w:hAnsi="Cordia New" w:cs="Cordia New"/>
          <w:sz w:val="28"/>
        </w:rPr>
        <w:t>8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CD1C1D" w:rsidTr="00CD1C1D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CD1C1D" w:rsidRDefault="00CD1C1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CD1C1D" w:rsidRDefault="00CD1C1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CD1C1D" w:rsidRDefault="00CD1C1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CD1C1D" w:rsidRDefault="00CD1C1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CD1C1D" w:rsidRDefault="00CD1C1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% </w:t>
            </w:r>
            <w:r>
              <w:rPr>
                <w:rFonts w:ascii="Cordia New" w:hAnsi="Cordia New" w:cs="Cordia New"/>
                <w:sz w:val="28"/>
              </w:rPr>
              <w:t>Actual</w:t>
            </w:r>
          </w:p>
        </w:tc>
        <w:tc>
          <w:tcPr>
            <w:tcW w:w="1505" w:type="dxa"/>
            <w:shd w:val="clear" w:color="auto" w:fill="auto"/>
          </w:tcPr>
          <w:p w:rsidR="00CD1C1D" w:rsidRDefault="00CD1C1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CD1C1D" w:rsidTr="00CD1C1D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CD1C1D" w:rsidRDefault="00CD1C1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CD1C1D" w:rsidRDefault="00CD1C1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CD1C1D" w:rsidRDefault="00CD1C1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CD1C1D" w:rsidRDefault="00CD1C1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5" w:type="dxa"/>
            <w:shd w:val="clear" w:color="auto" w:fill="auto"/>
          </w:tcPr>
          <w:p w:rsidR="00CD1C1D" w:rsidRDefault="00CD1C1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5" w:type="dxa"/>
            <w:shd w:val="clear" w:color="auto" w:fill="auto"/>
          </w:tcPr>
          <w:p w:rsidR="00CD1C1D" w:rsidRDefault="00CD1C1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</w:tr>
      <w:tr w:rsidR="00CD1C1D" w:rsidTr="00CD1C1D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CD1C1D" w:rsidRDefault="00CD1C1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CD1C1D" w:rsidRDefault="00CD1C1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CD1C1D" w:rsidRDefault="00CD1C1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CD1C1D" w:rsidRDefault="00CD1C1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5" w:type="dxa"/>
            <w:shd w:val="clear" w:color="auto" w:fill="auto"/>
          </w:tcPr>
          <w:p w:rsidR="00CD1C1D" w:rsidRDefault="00CD1C1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5" w:type="dxa"/>
            <w:shd w:val="clear" w:color="auto" w:fill="auto"/>
          </w:tcPr>
          <w:p w:rsidR="00CD1C1D" w:rsidRDefault="00CD1C1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</w:tr>
      <w:tr w:rsidR="00CD1C1D" w:rsidTr="00CD1C1D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CD1C1D" w:rsidRDefault="00CD1C1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CD1C1D" w:rsidRDefault="00CD1C1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CD1C1D" w:rsidRDefault="00CD1C1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CD1C1D" w:rsidRDefault="00CD1C1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5" w:type="dxa"/>
            <w:shd w:val="clear" w:color="auto" w:fill="auto"/>
          </w:tcPr>
          <w:p w:rsidR="00CD1C1D" w:rsidRDefault="00CD1C1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5" w:type="dxa"/>
            <w:shd w:val="clear" w:color="auto" w:fill="auto"/>
          </w:tcPr>
          <w:p w:rsidR="00CD1C1D" w:rsidRDefault="00CD1C1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</w:tr>
      <w:tr w:rsidR="00CD1C1D" w:rsidTr="00CD1C1D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CD1C1D" w:rsidRDefault="00CD1C1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CD1C1D" w:rsidRDefault="00CD1C1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CD1C1D" w:rsidRDefault="00CD1C1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CD1C1D" w:rsidRDefault="00CD1C1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5" w:type="dxa"/>
            <w:shd w:val="clear" w:color="auto" w:fill="auto"/>
          </w:tcPr>
          <w:p w:rsidR="00CD1C1D" w:rsidRDefault="00CD1C1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5" w:type="dxa"/>
            <w:shd w:val="clear" w:color="auto" w:fill="auto"/>
          </w:tcPr>
          <w:p w:rsidR="00CD1C1D" w:rsidRDefault="00CD1C1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</w:tr>
      <w:tr w:rsidR="00CD1C1D" w:rsidTr="00CD1C1D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CD1C1D" w:rsidRDefault="00CD1C1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CD1C1D" w:rsidRDefault="00CD1C1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CD1C1D" w:rsidRDefault="00CD1C1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CD1C1D" w:rsidRDefault="00CD1C1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5" w:type="dxa"/>
            <w:shd w:val="clear" w:color="auto" w:fill="auto"/>
          </w:tcPr>
          <w:p w:rsidR="00CD1C1D" w:rsidRDefault="00CD1C1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5" w:type="dxa"/>
            <w:shd w:val="clear" w:color="auto" w:fill="auto"/>
          </w:tcPr>
          <w:p w:rsidR="00CD1C1D" w:rsidRDefault="00CD1C1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495716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</w:t>
      </w:r>
      <w:r w:rsidR="005C0D8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CD1C1D">
        <w:rPr>
          <w:rFonts w:ascii="Cordia New" w:eastAsia="Tahoma" w:hAnsi="Cordia New"/>
          <w:kern w:val="24"/>
          <w:sz w:val="28"/>
          <w:highlight w:val="green"/>
          <w:cs/>
        </w:rPr>
        <w:t>111</w:t>
      </w:r>
      <w:r w:rsidR="00CD1C1D">
        <w:rPr>
          <w:rFonts w:ascii="Cordia New" w:hAnsi="Cordia New"/>
          <w:sz w:val="28"/>
          <w:highlight w:val="green"/>
          <w:cs/>
        </w:rPr>
        <w:t>111</w:t>
      </w:r>
      <w:r w:rsidR="00167548">
        <w:rPr>
          <w:rFonts w:ascii="Cordia New" w:hAnsi="Cordia New"/>
          <w:sz w:val="28"/>
          <w:highlight w:val="green"/>
          <w:cs/>
        </w:rPr>
        <w:t xml:space="preserve"> </w:t>
      </w:r>
      <w:r w:rsidR="002C63E7" w:rsidRPr="00E04206">
        <w:rPr>
          <w:rFonts w:ascii="Cordia New" w:hAnsi="Cordia New"/>
          <w:sz w:val="28"/>
          <w:cs/>
        </w:rPr>
        <w:t xml:space="preserve">จำนวน </w:t>
      </w:r>
      <w:r w:rsidR="00CD1C1D">
        <w:rPr>
          <w:rFonts w:ascii="Cordia New" w:eastAsia="Tahoma" w:hAnsi="Cordia New"/>
          <w:kern w:val="24"/>
          <w:sz w:val="28"/>
          <w:cs/>
        </w:rPr>
        <w:t>111</w:t>
      </w:r>
      <w:r w:rsidR="00D9155A" w:rsidRPr="00E04206">
        <w:rPr>
          <w:rFonts w:ascii="Cordia New" w:hAnsi="Cordia New"/>
          <w:sz w:val="28"/>
          <w:cs/>
        </w:rPr>
        <w:t xml:space="preserve"> หลุม </w:t>
      </w:r>
    </w:p>
    <w:p w:rsidR="00167548" w:rsidRPr="0012516C" w:rsidRDefault="00CD1C1D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111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6F5447" w:rsidRPr="00E04206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CD1C1D">
        <w:rPr>
          <w:rFonts w:ascii="Cordia New" w:eastAsia="Tahoma" w:hAnsi="Cordia New"/>
          <w:kern w:val="24"/>
          <w:sz w:val="28"/>
          <w:highlight w:val="green"/>
          <w:cs/>
        </w:rPr>
        <w:t>222</w:t>
      </w:r>
      <w:r w:rsidR="00CD1C1D">
        <w:rPr>
          <w:rFonts w:ascii="Cordia New" w:hAnsi="Cordia New"/>
          <w:sz w:val="28"/>
          <w:highlight w:val="green"/>
          <w:cs/>
        </w:rPr>
        <w:t>222</w:t>
      </w:r>
      <w:r w:rsidR="00167548" w:rsidRPr="00E04206">
        <w:rPr>
          <w:rFonts w:ascii="Cordia New" w:hAnsi="Cordia New"/>
          <w:sz w:val="28"/>
          <w:cs/>
        </w:rPr>
        <w:t xml:space="preserve"> </w:t>
      </w:r>
      <w:r w:rsidRPr="00E04206">
        <w:rPr>
          <w:rFonts w:ascii="Cordia New" w:hAnsi="Cordia New"/>
          <w:sz w:val="28"/>
          <w:cs/>
        </w:rPr>
        <w:t xml:space="preserve">แผนขุดเดือน </w:t>
      </w:r>
      <w:r w:rsidR="00CD1C1D">
        <w:rPr>
          <w:rFonts w:ascii="Cordia New" w:hAnsi="Cordia New"/>
          <w:sz w:val="28"/>
          <w:highlight w:val="green"/>
          <w:cs/>
        </w:rPr>
        <w:t>222</w:t>
      </w:r>
      <w:r w:rsidRPr="00E04206">
        <w:rPr>
          <w:rFonts w:ascii="Cordia New" w:hAnsi="Cordia New"/>
          <w:sz w:val="28"/>
          <w:cs/>
        </w:rPr>
        <w:t xml:space="preserve"> จำนวน </w:t>
      </w:r>
      <w:r w:rsidR="00CD1C1D">
        <w:rPr>
          <w:rFonts w:ascii="Cordia New" w:eastAsia="Tahoma" w:hAnsi="Cordia New"/>
          <w:kern w:val="24"/>
          <w:sz w:val="28"/>
          <w:highlight w:val="green"/>
          <w:cs/>
        </w:rPr>
        <w:t>222</w:t>
      </w:r>
      <w:r w:rsidRPr="00E04206">
        <w:rPr>
          <w:rFonts w:ascii="Cordia New" w:hAnsi="Cordia New"/>
          <w:sz w:val="28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CD1C1D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 xml:space="preserve">test </w:t>
      </w:r>
      <w:r>
        <w:rPr>
          <w:rFonts w:ascii="Cordia New" w:hAnsi="Cordia New"/>
          <w:sz w:val="28"/>
          <w:highlight w:val="yellow"/>
          <w:cs/>
        </w:rPr>
        <w:t>1</w:t>
      </w:r>
    </w:p>
    <w:p w:rsidR="005C0D83" w:rsidRPr="00495716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งานแก้ไขจุดกัดเซาะ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Soil erosion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01C43" w:rsidRDefault="00CD1C1D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7A3C83" w:rsidRPr="0012516C" w:rsidRDefault="00CD1C1D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 w:cs="Cordia New"/>
          <w:sz w:val="28"/>
          <w:highlight w:val="yellow"/>
          <w:cs/>
        </w:rPr>
        <w:t>2</w:t>
      </w:r>
    </w:p>
    <w:p w:rsidR="00775211" w:rsidRPr="00E04206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/>
          <w:sz w:val="28"/>
          <w:cs/>
        </w:rPr>
        <w:t xml:space="preserve">ตารางที่ </w:t>
      </w:r>
      <w:r w:rsidRPr="00E04206">
        <w:rPr>
          <w:rFonts w:ascii="Cordia New" w:hAnsi="Cordia New" w:cs="Cordia New"/>
          <w:sz w:val="28"/>
        </w:rPr>
        <w:t>1</w:t>
      </w:r>
      <w:r w:rsidRPr="00E04206">
        <w:rPr>
          <w:rFonts w:ascii="Cordia New" w:hAnsi="Cordia New" w:cs="Cordia New"/>
          <w:sz w:val="28"/>
          <w:cs/>
        </w:rPr>
        <w:t>.</w:t>
      </w:r>
      <w:r w:rsidRPr="00E04206">
        <w:rPr>
          <w:rFonts w:ascii="Cordia New" w:hAnsi="Cordia New" w:cs="Cordia New"/>
          <w:sz w:val="28"/>
        </w:rPr>
        <w:t xml:space="preserve">2 </w:t>
      </w:r>
      <w:r w:rsidR="008F5405" w:rsidRPr="00E04206">
        <w:rPr>
          <w:rFonts w:ascii="Cordia New" w:hAnsi="Cordia New" w:cs="Cordia New"/>
          <w:sz w:val="28"/>
          <w:cs/>
        </w:rPr>
        <w:t>สถานะงานซ่อมจุดกัดเซาะ</w:t>
      </w:r>
      <w:r w:rsidR="00987AFB" w:rsidRPr="00E04206">
        <w:rPr>
          <w:rFonts w:ascii="Cordia New" w:hAnsi="Cordia New" w:cs="Cordia New"/>
          <w:sz w:val="28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CD1C1D" w:rsidTr="00CD1C1D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CD1C1D" w:rsidRDefault="00CD1C1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lastRenderedPageBreak/>
              <w:t>Region</w:t>
            </w:r>
          </w:p>
        </w:tc>
        <w:tc>
          <w:tcPr>
            <w:tcW w:w="2256" w:type="dxa"/>
            <w:shd w:val="clear" w:color="auto" w:fill="auto"/>
          </w:tcPr>
          <w:p w:rsidR="00CD1C1D" w:rsidRDefault="00CD1C1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CD1C1D" w:rsidRDefault="00CD1C1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CD1C1D" w:rsidRDefault="00CD1C1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CD1C1D" w:rsidTr="00CD1C1D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CD1C1D" w:rsidRDefault="00CD1C1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6" w:type="dxa"/>
            <w:shd w:val="clear" w:color="auto" w:fill="auto"/>
          </w:tcPr>
          <w:p w:rsidR="00CD1C1D" w:rsidRDefault="00CD1C1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7" w:type="dxa"/>
            <w:shd w:val="clear" w:color="auto" w:fill="auto"/>
          </w:tcPr>
          <w:p w:rsidR="00CD1C1D" w:rsidRDefault="00CD1C1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7" w:type="dxa"/>
            <w:shd w:val="clear" w:color="auto" w:fill="auto"/>
          </w:tcPr>
          <w:p w:rsidR="00CD1C1D" w:rsidRDefault="00CD1C1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</w:tr>
      <w:tr w:rsidR="00CD1C1D" w:rsidTr="00CD1C1D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CD1C1D" w:rsidRDefault="00CD1C1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6" w:type="dxa"/>
            <w:shd w:val="clear" w:color="auto" w:fill="auto"/>
          </w:tcPr>
          <w:p w:rsidR="00CD1C1D" w:rsidRDefault="00CD1C1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7" w:type="dxa"/>
            <w:shd w:val="clear" w:color="auto" w:fill="auto"/>
          </w:tcPr>
          <w:p w:rsidR="00CD1C1D" w:rsidRDefault="00CD1C1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7" w:type="dxa"/>
            <w:shd w:val="clear" w:color="auto" w:fill="auto"/>
          </w:tcPr>
          <w:p w:rsidR="00CD1C1D" w:rsidRDefault="00CD1C1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</w:tr>
      <w:tr w:rsidR="00CD1C1D" w:rsidTr="00CD1C1D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CD1C1D" w:rsidRDefault="00CD1C1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6" w:type="dxa"/>
            <w:shd w:val="clear" w:color="auto" w:fill="auto"/>
          </w:tcPr>
          <w:p w:rsidR="00CD1C1D" w:rsidRDefault="00CD1C1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7" w:type="dxa"/>
            <w:shd w:val="clear" w:color="auto" w:fill="auto"/>
          </w:tcPr>
          <w:p w:rsidR="00CD1C1D" w:rsidRDefault="00CD1C1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7" w:type="dxa"/>
            <w:shd w:val="clear" w:color="auto" w:fill="auto"/>
          </w:tcPr>
          <w:p w:rsidR="00CD1C1D" w:rsidRDefault="00CD1C1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5C0D83" w:rsidRPr="00D41563" w:rsidRDefault="00CD1C1D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3</w:t>
      </w:r>
      <w:r>
        <w:rPr>
          <w:rFonts w:ascii="Cordia New" w:hAnsi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B233B6">
        <w:rPr>
          <w:rFonts w:ascii="Cordia New" w:hAnsi="Cordia New"/>
          <w:sz w:val="28"/>
          <w:cs/>
        </w:rPr>
        <w:t xml:space="preserve">1) </w:t>
      </w:r>
      <w:r w:rsidR="00CD1C1D">
        <w:rPr>
          <w:rFonts w:ascii="Cordia New" w:hAnsi="Cordia New"/>
          <w:sz w:val="28"/>
          <w:highlight w:val="yellow"/>
          <w:cs/>
        </w:rPr>
        <w:t>3</w:t>
      </w:r>
      <w:r w:rsidR="00CD1C1D">
        <w:rPr>
          <w:rFonts w:ascii="Cordia New" w:hAnsi="Cordia New"/>
          <w:sz w:val="28"/>
          <w:highlight w:val="yellow"/>
        </w:rPr>
        <w:t xml:space="preserve">rd party Interface &gt; Soil Erosion </w:t>
      </w:r>
      <w:r w:rsidR="00CD1C1D">
        <w:rPr>
          <w:rFonts w:ascii="Cordia New" w:hAnsi="Cordia New"/>
          <w:sz w:val="28"/>
          <w:highlight w:val="yellow"/>
          <w:cs/>
        </w:rPr>
        <w:t>4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CD1C1D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3</w:t>
      </w:r>
      <w:r>
        <w:rPr>
          <w:rFonts w:ascii="Cordia New" w:hAnsi="Cordia New"/>
          <w:sz w:val="28"/>
        </w:rPr>
        <w:t xml:space="preserve">rd party Interface &gt; Soil Erosion </w:t>
      </w:r>
      <w:r>
        <w:rPr>
          <w:rFonts w:ascii="Cordia New" w:hAnsi="Cordia New"/>
          <w:sz w:val="28"/>
          <w:cs/>
        </w:rPr>
        <w:t>5</w:t>
      </w:r>
    </w:p>
    <w:p w:rsidR="007F417F" w:rsidRPr="00495716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งานตรวจสอบการทรุดตัวของท่อส่งก๊าซฯ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Settlement survey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D4E1D" w:rsidRPr="00495716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495716">
        <w:rPr>
          <w:rFonts w:ascii="Cordia New" w:hAnsi="Cordia New" w:hint="cs"/>
          <w:sz w:val="28"/>
          <w:cs/>
        </w:rPr>
        <w:t>งาน</w:t>
      </w:r>
      <w:r w:rsidR="00903160" w:rsidRPr="00495716">
        <w:rPr>
          <w:rFonts w:ascii="Cordia New" w:hAnsi="Cordia New" w:hint="cs"/>
          <w:sz w:val="28"/>
          <w:cs/>
        </w:rPr>
        <w:t>ตรวจสอบการทรุดตัวของ</w:t>
      </w:r>
      <w:r w:rsidRPr="00495716">
        <w:rPr>
          <w:rFonts w:ascii="Cordia New" w:hAnsi="Cordia New" w:hint="cs"/>
          <w:sz w:val="28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495716">
        <w:rPr>
          <w:rFonts w:ascii="Cordia New" w:hAnsi="Cordia New" w:hint="cs"/>
          <w:sz w:val="28"/>
          <w:cs/>
        </w:rPr>
        <w:t>ราก</w:t>
      </w:r>
      <w:r w:rsidRPr="00495716">
        <w:rPr>
          <w:rFonts w:ascii="Cordia New" w:hAnsi="Cordia New" w:hint="cs"/>
          <w:sz w:val="28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495716">
        <w:rPr>
          <w:rFonts w:ascii="Cordia New" w:hAnsi="Cordia New" w:hint="cs"/>
          <w:sz w:val="28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CD1C1D" w:rsidTr="00CD1C1D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CD1C1D" w:rsidRDefault="00CD1C1D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CD1C1D" w:rsidRDefault="00CD1C1D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CD1C1D" w:rsidRDefault="00CD1C1D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CD1C1D" w:rsidRDefault="00CD1C1D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CD1C1D" w:rsidRDefault="00CD1C1D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CD1C1D" w:rsidTr="00CD1C1D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CD1C1D" w:rsidRDefault="00CD1C1D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CD1C1D" w:rsidRDefault="00CD1C1D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CD1C1D" w:rsidRDefault="00CD1C1D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CD1C1D" w:rsidRDefault="00CD1C1D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CD1C1D" w:rsidRDefault="00CD1C1D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6481E" w:rsidRPr="0012516C" w:rsidRDefault="00CD1C1D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3</w:t>
      </w:r>
      <w:r>
        <w:rPr>
          <w:rFonts w:ascii="Cordia New" w:hAnsi="Cordia New"/>
          <w:sz w:val="28"/>
          <w:highlight w:val="yellow"/>
        </w:rPr>
        <w:t xml:space="preserve">rd party Interface &gt; Settlelment Survey </w:t>
      </w:r>
      <w:r>
        <w:rPr>
          <w:rFonts w:ascii="Cordia New" w:hAnsi="Cordia New"/>
          <w:sz w:val="28"/>
          <w:highlight w:val="yellow"/>
          <w:cs/>
        </w:rPr>
        <w:t>1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การดำเนินงานในอนาคต</w:t>
      </w:r>
    </w:p>
    <w:p w:rsidR="009B1FEC" w:rsidRPr="0012516C" w:rsidRDefault="00CD1C1D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  <w:cs/>
        </w:rPr>
        <w:t>3</w:t>
      </w:r>
      <w:r>
        <w:rPr>
          <w:rFonts w:ascii="Cordia New" w:hAnsi="Cordia New"/>
          <w:sz w:val="28"/>
          <w:highlight w:val="green"/>
        </w:rPr>
        <w:t xml:space="preserve">rd party Interface &gt; Settlelment Survey </w:t>
      </w:r>
      <w:r>
        <w:rPr>
          <w:rFonts w:ascii="Cordia New" w:hAnsi="Cordia New"/>
          <w:sz w:val="28"/>
          <w:highlight w:val="green"/>
          <w:cs/>
        </w:rPr>
        <w:t>2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E11736" w:rsidRPr="0012516C" w:rsidRDefault="00CD1C1D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Settlelment Survey </w:t>
      </w:r>
      <w:r>
        <w:rPr>
          <w:rFonts w:ascii="Cordia New" w:eastAsia="Times New Roman" w:hAnsi="Cordia New"/>
          <w:sz w:val="28"/>
          <w:highlight w:val="yellow"/>
          <w:cs/>
        </w:rPr>
        <w:t>3</w:t>
      </w:r>
    </w:p>
    <w:p w:rsidR="00801470" w:rsidRPr="00495716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หุ่นยนต์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ROV</w:t>
      </w:r>
    </w:p>
    <w:p w:rsidR="005B200B" w:rsidRPr="00495716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cs="Cordia New"/>
          <w:sz w:val="28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495716">
        <w:rPr>
          <w:rFonts w:ascii="Cordia New" w:hAnsi="Cordia New" w:cs="Cordia New"/>
          <w:sz w:val="28"/>
        </w:rPr>
        <w:t xml:space="preserve">Cathodic protection </w:t>
      </w:r>
      <w:r w:rsidRPr="00495716">
        <w:rPr>
          <w:rFonts w:ascii="Cordia New" w:hAnsi="Cordia New" w:cs="Cordia New"/>
          <w:sz w:val="28"/>
          <w:cs/>
        </w:rPr>
        <w:t xml:space="preserve">: </w:t>
      </w:r>
      <w:r w:rsidRPr="00495716">
        <w:rPr>
          <w:rFonts w:ascii="Cordia New" w:hAnsi="Cordia New" w:cs="Cordia New"/>
          <w:sz w:val="28"/>
        </w:rPr>
        <w:t>CP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495716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495716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1470" w:rsidRPr="0012516C" w:rsidRDefault="00CD1C1D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ROV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7316F" w:rsidRPr="0012516C" w:rsidRDefault="00CD1C1D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2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17316F" w:rsidRPr="0012516C" w:rsidRDefault="00CD1C1D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3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17316F" w:rsidRPr="0012516C" w:rsidRDefault="00CD1C1D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4</w:t>
      </w:r>
    </w:p>
    <w:p w:rsidR="00CF208B" w:rsidRPr="00495716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งานแก้ไขดินรองรับท่อก๊าซในทะเล</w:t>
      </w:r>
      <w:r w:rsidR="00EA774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ที่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หายไป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pipeline freespan</w:t>
      </w:r>
      <w:r w:rsidR="0080147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rectification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D04FF" w:rsidRPr="00495716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งานแก้ไขการเกิด </w:t>
      </w:r>
      <w:r w:rsidRPr="00495716">
        <w:rPr>
          <w:rFonts w:ascii="Cordia New" w:hAnsi="Cordia New" w:cs="Cordia New"/>
          <w:sz w:val="28"/>
        </w:rPr>
        <w:t xml:space="preserve">Free span </w:t>
      </w:r>
      <w:r w:rsidRPr="00495716">
        <w:rPr>
          <w:rFonts w:ascii="Cordia New" w:hAnsi="Cordia New" w:cs="Cordia New" w:hint="cs"/>
          <w:sz w:val="28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495716">
        <w:rPr>
          <w:rFonts w:ascii="Cordia New" w:hAnsi="Cordia New" w:cs="Cordia New" w:hint="cs"/>
          <w:sz w:val="28"/>
          <w:cs/>
        </w:rPr>
        <w:t xml:space="preserve"> ตามผลการตรวจสอบ</w:t>
      </w:r>
      <w:r w:rsidRPr="00495716">
        <w:rPr>
          <w:rFonts w:ascii="Cordia New" w:hAnsi="Cordia New" w:cs="Cordia New" w:hint="cs"/>
          <w:sz w:val="28"/>
          <w:cs/>
        </w:rPr>
        <w:t xml:space="preserve">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9F43BE" w:rsidRPr="0012516C" w:rsidRDefault="00CD1C1D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9F43BE" w:rsidRPr="00E04206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 w:hint="cs"/>
          <w:sz w:val="28"/>
          <w:cs/>
        </w:rPr>
        <w:t xml:space="preserve">โดยรายละเอียด ตำแหน่ง </w:t>
      </w:r>
      <w:r w:rsidRPr="00E04206">
        <w:rPr>
          <w:rFonts w:ascii="Cordia New" w:hAnsi="Cordia New" w:cs="Cordia New"/>
          <w:sz w:val="28"/>
        </w:rPr>
        <w:t xml:space="preserve">Free span </w:t>
      </w:r>
      <w:r w:rsidRPr="00E04206">
        <w:rPr>
          <w:rFonts w:ascii="Cordia New" w:hAnsi="Cordia New" w:cs="Cordia New" w:hint="cs"/>
          <w:sz w:val="28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E04206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lastRenderedPageBreak/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Start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หมายเหตุ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BKT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โครงการขนอม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NPACP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PLT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TWN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ACPP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JDA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IGS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3rdP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/</w:t>
            </w:r>
            <w:r w:rsidRPr="00E04206">
              <w:rPr>
                <w:rFonts w:ascii="Cordia New" w:eastAsia="Calibri" w:hAnsi="Cordia New" w:cs="Cordia New"/>
                <w:sz w:val="28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381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 xml:space="preserve">คงเหลือ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(</w:t>
            </w: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ดำเนินการประเมินเอง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E04206">
        <w:rPr>
          <w:rFonts w:ascii="Cordia New" w:hAnsi="Cordia New" w:cs="Cordia New" w:hint="cs"/>
          <w:sz w:val="28"/>
          <w:u w:val="single"/>
          <w:cs/>
        </w:rPr>
        <w:t>หมายเหตุ</w:t>
      </w:r>
      <w:r w:rsidRPr="00E04206">
        <w:rPr>
          <w:rFonts w:ascii="Cordia New" w:hAnsi="Cordia New" w:cs="Cordia New" w:hint="cs"/>
          <w:sz w:val="28"/>
          <w:cs/>
        </w:rPr>
        <w:t xml:space="preserve"> ท่อ </w:t>
      </w:r>
      <w:r w:rsidRPr="00E04206">
        <w:rPr>
          <w:rFonts w:ascii="Cordia New" w:hAnsi="Cordia New" w:cs="Cordia New"/>
          <w:sz w:val="28"/>
        </w:rPr>
        <w:t>RC210 24</w:t>
      </w:r>
      <w:r w:rsidRPr="00E04206">
        <w:rPr>
          <w:rFonts w:ascii="Cordia New" w:hAnsi="Cordia New" w:cs="Cordia New"/>
          <w:sz w:val="28"/>
          <w:cs/>
        </w:rPr>
        <w:t xml:space="preserve">” </w:t>
      </w:r>
      <w:r w:rsidRPr="00E04206">
        <w:rPr>
          <w:rFonts w:ascii="Cordia New" w:hAnsi="Cordia New" w:cs="Cordia New"/>
          <w:sz w:val="28"/>
        </w:rPr>
        <w:t xml:space="preserve">ERP </w:t>
      </w:r>
      <w:r w:rsidRPr="00E04206">
        <w:rPr>
          <w:rFonts w:ascii="Cordia New" w:hAnsi="Cordia New" w:cs="Cordia New"/>
          <w:sz w:val="28"/>
          <w:cs/>
        </w:rPr>
        <w:t xml:space="preserve">– </w:t>
      </w:r>
      <w:r w:rsidRPr="00E04206">
        <w:rPr>
          <w:rFonts w:ascii="Cordia New" w:hAnsi="Cordia New" w:cs="Cordia New"/>
          <w:sz w:val="28"/>
        </w:rPr>
        <w:t xml:space="preserve">KNM </w:t>
      </w:r>
      <w:r w:rsidRPr="00E04206">
        <w:rPr>
          <w:rFonts w:ascii="Cordia New" w:hAnsi="Cordia New" w:cs="Cordia New" w:hint="cs"/>
          <w:sz w:val="28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E04206">
        <w:rPr>
          <w:rFonts w:ascii="Cordia New" w:hAnsi="Cordia New" w:cs="Cordia New"/>
          <w:sz w:val="28"/>
        </w:rPr>
        <w:t>Phase 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D0BD9" w:rsidRPr="0012516C" w:rsidRDefault="00CD1C1D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Free Span </w:t>
      </w:r>
      <w:r>
        <w:rPr>
          <w:rFonts w:ascii="Cordia New" w:hAnsi="Cordia New"/>
          <w:sz w:val="28"/>
          <w:highlight w:val="yellow"/>
          <w:cs/>
        </w:rPr>
        <w:t>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F208B" w:rsidRPr="0012516C" w:rsidRDefault="00CD1C1D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3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CF208B" w:rsidRPr="0012516C" w:rsidRDefault="00CD1C1D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4</w:t>
      </w:r>
    </w:p>
    <w:p w:rsidR="008B2EF9" w:rsidRPr="00495716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Extern</w:t>
      </w:r>
      <w:r w:rsidR="002428F5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a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l corrosion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100764" w:rsidRPr="00495716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sz w:val="28"/>
          <w:cs/>
        </w:rPr>
        <w:t xml:space="preserve">เป็นการป้องกันการผุกร่อนของท่อส่งก๊าซด้วยวิธี </w:t>
      </w:r>
      <w:r w:rsidRPr="00495716">
        <w:rPr>
          <w:rFonts w:ascii="Cordia New" w:hAnsi="Cordia New"/>
          <w:sz w:val="28"/>
        </w:rPr>
        <w:t>Cathodic Protection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6C77D6" w:rsidRPr="00495716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lastRenderedPageBreak/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495716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495716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495716">
        <w:rPr>
          <w:rFonts w:ascii="Cordia New" w:hAnsi="Cordia New" w:cs="Cordia New"/>
          <w:sz w:val="28"/>
        </w:rPr>
        <w:t>1</w:t>
      </w:r>
      <w:r w:rsidR="00FD654A" w:rsidRPr="00495716">
        <w:rPr>
          <w:rFonts w:ascii="Cordia New" w:hAnsi="Cordia New" w:cs="Cordia New"/>
          <w:sz w:val="28"/>
          <w:cs/>
        </w:rPr>
        <w:t>.</w:t>
      </w:r>
      <w:r w:rsidR="00FD654A" w:rsidRPr="00495716">
        <w:rPr>
          <w:rFonts w:ascii="Cordia New" w:hAnsi="Cordia New" w:cs="Cordia New"/>
          <w:sz w:val="28"/>
        </w:rPr>
        <w:t>4</w:t>
      </w:r>
      <w:r w:rsidRPr="00495716">
        <w:rPr>
          <w:rFonts w:ascii="Cordia New" w:hAnsi="Cordia New" w:cs="Cordia New"/>
          <w:sz w:val="28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ความถี่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P</w:t>
            </w:r>
            <w:r w:rsidRPr="00495716">
              <w:rPr>
                <w:rFonts w:ascii="Cordia New" w:hAnsi="Cordia New" w:cs="Cordia New"/>
                <w:sz w:val="28"/>
                <w:cs/>
              </w:rPr>
              <w:t>/</w:t>
            </w:r>
            <w:r w:rsidRPr="00495716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2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ครั้งต่อปี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Close lnterval Potential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CIPS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495716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Coating Defect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DCVG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0317A4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/>
          <w:sz w:val="28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0317A4">
        <w:rPr>
          <w:rFonts w:ascii="Cordia New" w:hAnsi="Cordia New" w:hint="cs"/>
          <w:sz w:val="28"/>
          <w:cs/>
        </w:rPr>
        <w:t>นอก</w:t>
      </w:r>
      <w:r w:rsidRPr="000317A4">
        <w:rPr>
          <w:rFonts w:ascii="Cordia New" w:hAnsi="Cordia New"/>
          <w:sz w:val="28"/>
          <w:cs/>
        </w:rPr>
        <w:t>ตามแผนที่กำหนดไว้</w:t>
      </w:r>
      <w:r w:rsidR="00CD1C1D">
        <w:rPr>
          <w:rFonts w:ascii="Cordia New" w:hAnsi="Cordia New"/>
          <w:sz w:val="28"/>
        </w:rPr>
        <w:t>External Corrosion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0317A4">
        <w:rPr>
          <w:rFonts w:ascii="Cordia New" w:hAnsi="Cordia New" w:cs="Cordia New"/>
          <w:sz w:val="28"/>
        </w:rPr>
        <w:tab/>
      </w:r>
      <w:r w:rsidR="006C77D6" w:rsidRPr="000317A4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0317A4">
        <w:rPr>
          <w:rFonts w:ascii="Cordia New" w:hAnsi="Cordia New" w:cs="Cordia New"/>
          <w:sz w:val="28"/>
        </w:rPr>
        <w:t>1</w:t>
      </w:r>
      <w:r w:rsidR="00FD654A" w:rsidRPr="000317A4">
        <w:rPr>
          <w:rFonts w:ascii="Cordia New" w:hAnsi="Cordia New" w:cs="Cordia New"/>
          <w:sz w:val="28"/>
          <w:cs/>
        </w:rPr>
        <w:t>.</w:t>
      </w:r>
      <w:r w:rsidR="00FD654A" w:rsidRPr="000317A4">
        <w:rPr>
          <w:rFonts w:ascii="Cordia New" w:hAnsi="Cordia New" w:cs="Cordia New"/>
          <w:sz w:val="28"/>
        </w:rPr>
        <w:t>5</w:t>
      </w:r>
      <w:r w:rsidR="006C77D6" w:rsidRPr="000317A4">
        <w:rPr>
          <w:rFonts w:ascii="Cordia New" w:hAnsi="Cordia New" w:cs="Cordia New"/>
          <w:sz w:val="28"/>
          <w:cs/>
        </w:rPr>
        <w:t xml:space="preserve"> ความครบถ้วนในการดำเนินงาน</w:t>
      </w:r>
      <w:r w:rsidR="00D21AD4" w:rsidRPr="000317A4">
        <w:rPr>
          <w:rFonts w:ascii="Cordia New" w:hAnsi="Cordia New" w:cs="Cordia New" w:hint="cs"/>
          <w:sz w:val="28"/>
          <w:cs/>
        </w:rPr>
        <w:t xml:space="preserve">ตรวจวัดโดยพนักงานทำ </w:t>
      </w:r>
      <w:r w:rsidR="00D21AD4" w:rsidRPr="000317A4">
        <w:rPr>
          <w:rFonts w:ascii="Cordia New" w:hAnsi="Cordia New" w:cs="Cordia New"/>
          <w:sz w:val="28"/>
        </w:rPr>
        <w:t xml:space="preserve">PM </w:t>
      </w:r>
      <w:r w:rsidR="006C77D6" w:rsidRPr="000317A4">
        <w:rPr>
          <w:rFonts w:ascii="Cordia New" w:hAnsi="Cordia New" w:cs="Cordia New"/>
          <w:sz w:val="28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CD1C1D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200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CD1C1D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201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CD1C1D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202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CD1C1D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203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lastRenderedPageBreak/>
        <w:drawing>
          <wp:inline distT="0" distB="0" distL="0" distR="0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CD1C1D" w:rsidTr="00CD1C1D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D1C1D" w:rsidRDefault="00CD1C1D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CD1C1D" w:rsidRDefault="00CD1C1D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CD1C1D" w:rsidRDefault="00CD1C1D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CD1C1D" w:rsidTr="00CD1C1D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D1C1D" w:rsidRDefault="00CD1C1D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  <w:tc>
          <w:tcPr>
            <w:tcW w:w="3009" w:type="dxa"/>
            <w:shd w:val="clear" w:color="auto" w:fill="auto"/>
          </w:tcPr>
          <w:p w:rsidR="00CD1C1D" w:rsidRDefault="00CD1C1D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  <w:tc>
          <w:tcPr>
            <w:tcW w:w="3009" w:type="dxa"/>
            <w:shd w:val="clear" w:color="auto" w:fill="auto"/>
          </w:tcPr>
          <w:p w:rsidR="00CD1C1D" w:rsidRDefault="00CD1C1D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</w:tr>
      <w:tr w:rsidR="00CD1C1D" w:rsidTr="00CD1C1D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D1C1D" w:rsidRDefault="00CD1C1D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  <w:tc>
          <w:tcPr>
            <w:tcW w:w="3009" w:type="dxa"/>
            <w:shd w:val="clear" w:color="auto" w:fill="auto"/>
          </w:tcPr>
          <w:p w:rsidR="00CD1C1D" w:rsidRDefault="00CD1C1D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  <w:tc>
          <w:tcPr>
            <w:tcW w:w="3009" w:type="dxa"/>
            <w:shd w:val="clear" w:color="auto" w:fill="auto"/>
          </w:tcPr>
          <w:p w:rsidR="00CD1C1D" w:rsidRDefault="00CD1C1D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</w:tr>
      <w:tr w:rsidR="00CD1C1D" w:rsidTr="00CD1C1D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D1C1D" w:rsidRDefault="00CD1C1D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  <w:tc>
          <w:tcPr>
            <w:tcW w:w="3009" w:type="dxa"/>
            <w:shd w:val="clear" w:color="auto" w:fill="auto"/>
          </w:tcPr>
          <w:p w:rsidR="00CD1C1D" w:rsidRDefault="00CD1C1D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  <w:tc>
          <w:tcPr>
            <w:tcW w:w="3009" w:type="dxa"/>
            <w:shd w:val="clear" w:color="auto" w:fill="auto"/>
          </w:tcPr>
          <w:p w:rsidR="00CD1C1D" w:rsidRDefault="00CD1C1D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A5EB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  <w:highlight w:val="green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green"/>
        </w:rPr>
        <w:t>h13</w:t>
      </w:r>
      <w:r w:rsidR="002835E1">
        <w:rPr>
          <w:rFonts w:ascii="Cordia New" w:hAnsi="Cordia New" w:cs="Cordia New"/>
          <w:noProof/>
          <w:sz w:val="28"/>
          <w:highlight w:val="green"/>
          <w:cs/>
        </w:rPr>
        <w:t>]</w:t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725895">
        <w:rPr>
          <w:rFonts w:ascii="Cordia New" w:hAnsi="Cordia New" w:cs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 w:cs="Cordia New"/>
          <w:sz w:val="28"/>
        </w:rPr>
        <w:t>1</w:t>
      </w:r>
      <w:r w:rsidR="00FD5306" w:rsidRPr="00725895">
        <w:rPr>
          <w:rFonts w:ascii="Cordia New" w:hAnsi="Cordia New" w:cs="Cordia New"/>
          <w:sz w:val="28"/>
          <w:cs/>
        </w:rPr>
        <w:t>.</w:t>
      </w:r>
      <w:r w:rsidR="00FD5306"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A5EB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yellow"/>
        </w:rPr>
        <w:t>h14</w:t>
      </w:r>
      <w:r w:rsidR="002835E1">
        <w:rPr>
          <w:rFonts w:ascii="Cordia New" w:hAnsi="Cordia New" w:cs="Cordia New"/>
          <w:noProof/>
          <w:sz w:val="28"/>
          <w:highlight w:val="yellow"/>
          <w:cs/>
        </w:rPr>
        <w:t>]</w:t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lastRenderedPageBreak/>
        <w:t xml:space="preserve">รูปที่ </w:t>
      </w:r>
      <w:r w:rsidR="00FD5306" w:rsidRPr="00725895">
        <w:rPr>
          <w:rFonts w:ascii="Cordia New" w:hAnsi="Cordia New"/>
          <w:sz w:val="28"/>
        </w:rPr>
        <w:t>1</w:t>
      </w:r>
      <w:r w:rsidR="00FD5306" w:rsidRPr="00725895">
        <w:rPr>
          <w:rFonts w:ascii="Cordia New" w:hAnsi="Cordia New"/>
          <w:sz w:val="28"/>
          <w:cs/>
        </w:rPr>
        <w:t>.</w:t>
      </w:r>
      <w:r w:rsidR="00FD5306"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/>
          <w:sz w:val="28"/>
          <w:cs/>
        </w:rPr>
        <w:t xml:space="preserve"> สรุปจำนวนสิ่งผิดปกติ ที่ตรวจพบด้วยวิธี </w:t>
      </w:r>
      <w:r w:rsidRPr="00725895">
        <w:rPr>
          <w:rFonts w:ascii="Cordia New" w:hAnsi="Cordia New"/>
          <w:sz w:val="28"/>
        </w:rPr>
        <w:t>DCVG</w:t>
      </w:r>
      <w:r w:rsidR="00A4553E" w:rsidRPr="00725895">
        <w:rPr>
          <w:rFonts w:ascii="Cordia New" w:hAnsi="Cordia New"/>
          <w:sz w:val="28"/>
          <w:cs/>
        </w:rPr>
        <w:t xml:space="preserve"> ในปี </w:t>
      </w:r>
      <w:r w:rsidR="00BD3B7F" w:rsidRPr="00725895">
        <w:rPr>
          <w:rFonts w:ascii="Cordia New" w:hAnsi="Cordia New"/>
          <w:sz w:val="28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A0510" w:rsidRPr="0012516C" w:rsidRDefault="00CD1C1D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</w:rPr>
        <w:t>On the future</w:t>
      </w: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CD1C1D" w:rsidTr="00CD1C1D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D1C1D" w:rsidRDefault="00CD1C1D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CD1C1D" w:rsidRDefault="00CD1C1D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CD1C1D" w:rsidRDefault="00CD1C1D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CD1C1D" w:rsidTr="00CD1C1D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D1C1D" w:rsidRDefault="00CD1C1D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  <w:tc>
          <w:tcPr>
            <w:tcW w:w="3009" w:type="dxa"/>
            <w:shd w:val="clear" w:color="auto" w:fill="auto"/>
          </w:tcPr>
          <w:p w:rsidR="00CD1C1D" w:rsidRDefault="00CD1C1D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  <w:tc>
          <w:tcPr>
            <w:tcW w:w="3009" w:type="dxa"/>
            <w:shd w:val="clear" w:color="auto" w:fill="auto"/>
          </w:tcPr>
          <w:p w:rsidR="00CD1C1D" w:rsidRDefault="00CD1C1D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</w:tr>
      <w:tr w:rsidR="00CD1C1D" w:rsidTr="00CD1C1D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D1C1D" w:rsidRDefault="00CD1C1D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  <w:tc>
          <w:tcPr>
            <w:tcW w:w="3009" w:type="dxa"/>
            <w:shd w:val="clear" w:color="auto" w:fill="auto"/>
          </w:tcPr>
          <w:p w:rsidR="00CD1C1D" w:rsidRDefault="00CD1C1D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  <w:tc>
          <w:tcPr>
            <w:tcW w:w="3009" w:type="dxa"/>
            <w:shd w:val="clear" w:color="auto" w:fill="auto"/>
          </w:tcPr>
          <w:p w:rsidR="00CD1C1D" w:rsidRDefault="00CD1C1D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</w:tr>
      <w:tr w:rsidR="00CD1C1D" w:rsidTr="00CD1C1D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D1C1D" w:rsidRDefault="00CD1C1D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  <w:tc>
          <w:tcPr>
            <w:tcW w:w="3009" w:type="dxa"/>
            <w:shd w:val="clear" w:color="auto" w:fill="auto"/>
          </w:tcPr>
          <w:p w:rsidR="00CD1C1D" w:rsidRDefault="00CD1C1D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  <w:tc>
          <w:tcPr>
            <w:tcW w:w="3009" w:type="dxa"/>
            <w:shd w:val="clear" w:color="auto" w:fill="auto"/>
          </w:tcPr>
          <w:p w:rsidR="00CD1C1D" w:rsidRDefault="00CD1C1D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75211" w:rsidRPr="0012516C" w:rsidRDefault="00CD1C1D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 xml:space="preserve">External Corrosion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2709A1" w:rsidRPr="00495716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งานตรวจสอบภายในท่อและ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Internal corrosion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) </w:t>
      </w:r>
    </w:p>
    <w:p w:rsidR="00FE5BBE" w:rsidRPr="00495716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495716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495716">
        <w:rPr>
          <w:rFonts w:ascii="Cordia New" w:hAnsi="Cordia New"/>
          <w:sz w:val="28"/>
        </w:rPr>
        <w:t>PIG</w:t>
      </w:r>
      <w:r w:rsidR="00FE5BBE" w:rsidRPr="00495716">
        <w:rPr>
          <w:rFonts w:ascii="Cordia New" w:hAnsi="Cordia New"/>
          <w:sz w:val="28"/>
          <w:cs/>
        </w:rPr>
        <w:t xml:space="preserve">) </w:t>
      </w:r>
      <w:r w:rsidRPr="00495716">
        <w:rPr>
          <w:rFonts w:ascii="Cordia New" w:hAnsi="Cordia New"/>
          <w:sz w:val="28"/>
          <w:cs/>
        </w:rPr>
        <w:t>และ</w:t>
      </w:r>
      <w:r w:rsidR="00FE5BBE" w:rsidRPr="00495716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495716">
        <w:rPr>
          <w:rFonts w:ascii="Cordia New" w:hAnsi="Cordia New"/>
          <w:sz w:val="28"/>
        </w:rPr>
        <w:t xml:space="preserve"> Chemical threatment</w:t>
      </w:r>
      <w:r w:rsidR="00FE5BBE" w:rsidRPr="00495716">
        <w:rPr>
          <w:rFonts w:ascii="Cordia New" w:hAnsi="Cordia New"/>
          <w:sz w:val="28"/>
          <w:cs/>
        </w:rPr>
        <w:t xml:space="preserve">หรือใช้ </w:t>
      </w:r>
      <w:r w:rsidR="00FE5BBE" w:rsidRPr="00495716">
        <w:rPr>
          <w:rFonts w:ascii="Cordia New" w:hAnsi="Cordia New"/>
          <w:sz w:val="28"/>
        </w:rPr>
        <w:t xml:space="preserve">Corrosion Inhibitor </w:t>
      </w:r>
      <w:r w:rsidR="00FE5BBE" w:rsidRPr="00495716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495716">
        <w:rPr>
          <w:rFonts w:ascii="Cordia New" w:hAnsi="Cordia New"/>
          <w:sz w:val="28"/>
        </w:rPr>
        <w:t>offshore</w:t>
      </w:r>
      <w:r w:rsidR="005032FE" w:rsidRPr="00495716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495716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495716">
        <w:rPr>
          <w:rFonts w:ascii="Cordia New" w:hAnsi="Cordia New"/>
          <w:sz w:val="28"/>
        </w:rPr>
        <w:t xml:space="preserve">corrosion </w:t>
      </w:r>
      <w:r w:rsidR="00FE5BBE" w:rsidRPr="00495716">
        <w:rPr>
          <w:rFonts w:ascii="Cordia New" w:hAnsi="Cordia New"/>
          <w:sz w:val="28"/>
          <w:cs/>
        </w:rPr>
        <w:t xml:space="preserve">มากกว่าท่อ </w:t>
      </w:r>
      <w:r w:rsidR="00FE5BBE" w:rsidRPr="00495716">
        <w:rPr>
          <w:rFonts w:ascii="Cordia New" w:hAnsi="Cordia New"/>
          <w:sz w:val="28"/>
        </w:rPr>
        <w:t>onshore</w:t>
      </w:r>
      <w:r w:rsidRPr="00495716">
        <w:rPr>
          <w:rFonts w:ascii="Cordia New" w:hAnsi="Cordia New"/>
          <w:sz w:val="28"/>
          <w:cs/>
        </w:rPr>
        <w:t xml:space="preserve"> นอกจากนี้</w:t>
      </w:r>
      <w:r w:rsidR="00FE5BBE" w:rsidRPr="00495716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495716">
        <w:rPr>
          <w:rFonts w:ascii="Cordia New" w:hAnsi="Cordia New"/>
          <w:sz w:val="28"/>
        </w:rPr>
        <w:t xml:space="preserve">Monitor </w:t>
      </w:r>
      <w:r w:rsidR="00FE5BBE" w:rsidRPr="00495716">
        <w:rPr>
          <w:rFonts w:ascii="Cordia New" w:hAnsi="Cordia New"/>
          <w:sz w:val="28"/>
          <w:cs/>
        </w:rPr>
        <w:t xml:space="preserve">ค่า </w:t>
      </w:r>
      <w:r w:rsidR="00FE5BBE" w:rsidRPr="00495716">
        <w:rPr>
          <w:rFonts w:ascii="Cordia New" w:hAnsi="Cordia New"/>
          <w:sz w:val="28"/>
        </w:rPr>
        <w:t xml:space="preserve">Moisture </w:t>
      </w:r>
      <w:r w:rsidR="00FE5BBE" w:rsidRPr="00495716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495716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งานทำความสะอาดภายในท่อก๊าซ ด้วย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Cleaning PIG</w:t>
      </w:r>
    </w:p>
    <w:p w:rsidR="00FE5BBE" w:rsidRPr="00495716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495716">
        <w:rPr>
          <w:rFonts w:ascii="Cordia New" w:hAnsi="Cordia New"/>
          <w:sz w:val="28"/>
        </w:rPr>
        <w:t xml:space="preserve">RunILI PIG </w:t>
      </w:r>
      <w:r w:rsidRPr="00495716">
        <w:rPr>
          <w:rFonts w:ascii="Cordia New" w:hAnsi="Cordia New"/>
          <w:sz w:val="28"/>
          <w:cs/>
        </w:rPr>
        <w:t>ต่อไป</w:t>
      </w:r>
    </w:p>
    <w:p w:rsidR="00765F92" w:rsidRPr="00495716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765F92" w:rsidRPr="00484EB4" w:rsidRDefault="00CD1C1D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</w:rPr>
        <w:t xml:space="preserve">Cleaning PIG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lastRenderedPageBreak/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8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มกราคม 2559</w:t>
      </w:r>
    </w:p>
    <w:p w:rsidR="00945872" w:rsidRPr="00725895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ไม่มีการดำเนินงาน </w:t>
      </w:r>
      <w:r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ในเดือนมกราคม 2559</w:t>
      </w:r>
    </w:p>
    <w:p w:rsidR="00146946" w:rsidRPr="00725895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</w:p>
    <w:p w:rsidR="00765F92" w:rsidRPr="00725895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9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10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 xml:space="preserve">มีนาคม </w:t>
      </w:r>
      <w:r w:rsidR="00945872" w:rsidRPr="00725895">
        <w:rPr>
          <w:rFonts w:ascii="Cordia New" w:hAnsi="Cordia New" w:cs="Cordia New"/>
          <w:sz w:val="28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6433F6" w:rsidRDefault="00CD1C1D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 xml:space="preserve">Cleaning PIG </w:t>
      </w:r>
      <w:r>
        <w:rPr>
          <w:rFonts w:ascii="Cordia New" w:hAnsi="Cordia New"/>
          <w:sz w:val="28"/>
          <w:cs/>
        </w:rPr>
        <w:t>1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CD1C1D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CD1C1D" w:rsidRDefault="00CD1C1D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 aaa</w:t>
            </w:r>
          </w:p>
        </w:tc>
        <w:tc>
          <w:tcPr>
            <w:tcW w:w="4513" w:type="dxa"/>
          </w:tcPr>
          <w:p w:rsidR="00CD1C1D" w:rsidRDefault="00CD1C1D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</w:tr>
      <w:tr w:rsidR="00CD1C1D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CD1C1D" w:rsidRDefault="00CD1C1D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 bbb</w:t>
            </w:r>
          </w:p>
        </w:tc>
        <w:tc>
          <w:tcPr>
            <w:tcW w:w="4513" w:type="dxa"/>
          </w:tcPr>
          <w:p w:rsidR="00CD1C1D" w:rsidRDefault="00CD1C1D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</w:tr>
      <w:tr w:rsidR="00CD1C1D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CD1C1D" w:rsidRDefault="00CD1C1D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4513" w:type="dxa"/>
          </w:tcPr>
          <w:p w:rsidR="00CD1C1D" w:rsidRDefault="00CD1C1D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70BE4" w:rsidRPr="0012516C" w:rsidRDefault="00970BE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</w:p>
    <w:p w:rsidR="0011367E" w:rsidRPr="0012516C" w:rsidRDefault="00CD1C1D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</w:rPr>
        <w:t xml:space="preserve">Cleaning PIG </w:t>
      </w:r>
      <w:r>
        <w:rPr>
          <w:rFonts w:ascii="Cordia New" w:hAnsi="Cordia New" w:cs="Cordia New"/>
          <w:sz w:val="28"/>
          <w:highlight w:val="yellow"/>
          <w:cs/>
        </w:rPr>
        <w:t>3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CD1C1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CD1C1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CD1C1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CD1C1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4" w:type="dxa"/>
          </w:tcPr>
          <w:p w:rsidR="00632BFD" w:rsidRDefault="00CD1C1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725895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ปัญหาอุปสรรค (ถ้ามี)</w:t>
      </w:r>
    </w:p>
    <w:p w:rsidR="00765F92" w:rsidRPr="0012516C" w:rsidRDefault="00CD1C1D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</w:rPr>
        <w:t xml:space="preserve">Cleaning PIG </w:t>
      </w:r>
      <w:r>
        <w:rPr>
          <w:rFonts w:ascii="Cordia New" w:hAnsi="Cordia New"/>
          <w:sz w:val="28"/>
          <w:highlight w:val="green"/>
          <w:cs/>
        </w:rPr>
        <w:t>4</w:t>
      </w:r>
    </w:p>
    <w:p w:rsidR="00775211" w:rsidRPr="00725895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14</w:t>
      </w:r>
      <w:r w:rsidRPr="00725895">
        <w:rPr>
          <w:rFonts w:ascii="Cordia New" w:hAnsi="Cordia New" w:cs="Cordia New"/>
          <w:sz w:val="28"/>
          <w:cs/>
        </w:rPr>
        <w:t xml:space="preserve"> แผนงานดำเนินงาน </w:t>
      </w:r>
      <w:r w:rsidRPr="00725895">
        <w:rPr>
          <w:rFonts w:ascii="Cordia New" w:hAnsi="Cordia New" w:cs="Cordia New"/>
          <w:sz w:val="28"/>
        </w:rPr>
        <w:t>PIG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CD1C1D" w:rsidTr="00CD1C1D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D1C1D" w:rsidRDefault="00CD1C1D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CD1C1D" w:rsidRDefault="00CD1C1D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CD1C1D" w:rsidRDefault="00CD1C1D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CD1C1D" w:rsidTr="00CD1C1D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D1C1D" w:rsidRDefault="00CD1C1D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1111</w:t>
            </w:r>
          </w:p>
        </w:tc>
        <w:tc>
          <w:tcPr>
            <w:tcW w:w="3009" w:type="dxa"/>
            <w:shd w:val="clear" w:color="auto" w:fill="auto"/>
          </w:tcPr>
          <w:p w:rsidR="00CD1C1D" w:rsidRDefault="00CD1C1D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2222</w:t>
            </w:r>
          </w:p>
        </w:tc>
        <w:tc>
          <w:tcPr>
            <w:tcW w:w="3009" w:type="dxa"/>
            <w:shd w:val="clear" w:color="auto" w:fill="auto"/>
          </w:tcPr>
          <w:p w:rsidR="00CD1C1D" w:rsidRDefault="00CD1C1D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3333</w:t>
            </w:r>
          </w:p>
        </w:tc>
      </w:tr>
      <w:tr w:rsidR="00CD1C1D" w:rsidTr="00CD1C1D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D1C1D" w:rsidRDefault="00CD1C1D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4444</w:t>
            </w:r>
          </w:p>
        </w:tc>
        <w:tc>
          <w:tcPr>
            <w:tcW w:w="3009" w:type="dxa"/>
            <w:shd w:val="clear" w:color="auto" w:fill="auto"/>
          </w:tcPr>
          <w:p w:rsidR="00CD1C1D" w:rsidRDefault="00CD1C1D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5555</w:t>
            </w:r>
          </w:p>
        </w:tc>
        <w:tc>
          <w:tcPr>
            <w:tcW w:w="3009" w:type="dxa"/>
            <w:shd w:val="clear" w:color="auto" w:fill="auto"/>
          </w:tcPr>
          <w:p w:rsidR="00CD1C1D" w:rsidRDefault="00CD1C1D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6666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725895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การตรวจสภาพท่อส่งก๊าซธรรมชาติด้วย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In Line Inspection PIG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ILI PIG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34B2C" w:rsidRPr="00725895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725895">
        <w:rPr>
          <w:rFonts w:ascii="Cordia New" w:hAnsi="Cordia New" w:cs="Cordia New"/>
          <w:sz w:val="28"/>
        </w:rPr>
        <w:t xml:space="preserve">ILI PIG </w:t>
      </w:r>
      <w:r w:rsidRPr="00725895">
        <w:rPr>
          <w:rFonts w:ascii="Cordia New" w:hAnsi="Cordia New" w:cs="Cordia New"/>
          <w:sz w:val="28"/>
          <w:cs/>
        </w:rPr>
        <w:t xml:space="preserve">ที่ใช้สำหรับ ปตท. จะแบ่งออกเป็น </w:t>
      </w:r>
      <w:r w:rsidRPr="00725895">
        <w:rPr>
          <w:rFonts w:ascii="Cordia New" w:hAnsi="Cordia New" w:cs="Cordia New"/>
          <w:sz w:val="28"/>
        </w:rPr>
        <w:t xml:space="preserve">2 </w:t>
      </w:r>
      <w:r w:rsidRPr="00725895">
        <w:rPr>
          <w:rFonts w:ascii="Cordia New" w:hAnsi="Cordia New" w:cs="Cordia New"/>
          <w:sz w:val="28"/>
          <w:cs/>
        </w:rPr>
        <w:t xml:space="preserve">ชนิดย่อยคือ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MFL PIG </w:t>
      </w:r>
      <w:r w:rsidRPr="00725895">
        <w:rPr>
          <w:rFonts w:ascii="Cordia New" w:hAnsi="Cordia New" w:cs="Cordia New"/>
          <w:sz w:val="28"/>
          <w:cs/>
        </w:rPr>
        <w:t>ทำหน้าที่ตรวจสอบความเสียหายภายในท่อด้วยวิธีการวัด</w:t>
      </w:r>
      <w:r w:rsidR="00DA0296" w:rsidRPr="00725895">
        <w:rPr>
          <w:rFonts w:ascii="Cordia New" w:hAnsi="Cordia New" w:cs="Cordia New" w:hint="cs"/>
          <w:sz w:val="28"/>
          <w:cs/>
        </w:rPr>
        <w:t>สนาม</w:t>
      </w:r>
      <w:r w:rsidRPr="00725895">
        <w:rPr>
          <w:rFonts w:ascii="Cordia New" w:hAnsi="Cordia New" w:cs="Cordia New"/>
          <w:sz w:val="28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Geo PIG </w:t>
      </w:r>
      <w:r w:rsidRPr="00725895">
        <w:rPr>
          <w:rFonts w:ascii="Cordia New" w:hAnsi="Cordia New" w:cs="Cordia New"/>
          <w:sz w:val="28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725895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BC70E7" w:rsidRPr="00725895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 w:hint="cs"/>
          <w:sz w:val="28"/>
          <w:cs/>
        </w:rPr>
        <w:t xml:space="preserve">สำหรับแผนงาน </w:t>
      </w:r>
      <w:r w:rsidRPr="00725895">
        <w:rPr>
          <w:rFonts w:ascii="Cordia New" w:hAnsi="Cordia New"/>
          <w:sz w:val="28"/>
        </w:rPr>
        <w:t xml:space="preserve">ILI PIG </w:t>
      </w:r>
      <w:r w:rsidRPr="00725895">
        <w:rPr>
          <w:rFonts w:ascii="Cordia New" w:hAnsi="Cordia New" w:hint="cs"/>
          <w:sz w:val="28"/>
          <w:cs/>
        </w:rPr>
        <w:t xml:space="preserve">สามารถดูได้จากตารางที่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 xml:space="preserve">15 </w:t>
      </w:r>
      <w:r w:rsidRPr="00725895">
        <w:rPr>
          <w:rFonts w:ascii="Cordia New" w:hAnsi="Cordia New" w:hint="cs"/>
          <w:sz w:val="28"/>
          <w:cs/>
        </w:rPr>
        <w:t xml:space="preserve">ซึ่งสำหรับปี </w:t>
      </w:r>
      <w:r w:rsidRPr="00725895">
        <w:rPr>
          <w:rFonts w:ascii="Cordia New" w:hAnsi="Cordia New"/>
          <w:sz w:val="28"/>
        </w:rPr>
        <w:t xml:space="preserve">2559 </w:t>
      </w:r>
      <w:r w:rsidRPr="00725895">
        <w:rPr>
          <w:rFonts w:ascii="Cordia New" w:hAnsi="Cordia New" w:hint="cs"/>
          <w:sz w:val="28"/>
          <w:cs/>
        </w:rPr>
        <w:t xml:space="preserve">มีแผนงานในช่วงไตรมาส </w:t>
      </w:r>
      <w:r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 w:hint="cs"/>
          <w:sz w:val="28"/>
          <w:cs/>
        </w:rPr>
        <w:t xml:space="preserve"> ทั้ง </w:t>
      </w:r>
      <w:r w:rsidRPr="00725895">
        <w:rPr>
          <w:rFonts w:ascii="Cordia New" w:hAnsi="Cordia New"/>
          <w:sz w:val="28"/>
        </w:rPr>
        <w:t xml:space="preserve">5 </w:t>
      </w:r>
      <w:r w:rsidRPr="00725895">
        <w:rPr>
          <w:rFonts w:ascii="Cordia New" w:hAnsi="Cordia New" w:hint="cs"/>
          <w:sz w:val="28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>.</w:t>
      </w:r>
      <w:r w:rsidRPr="00725895">
        <w:rPr>
          <w:rFonts w:ascii="Cordia New" w:hAnsi="Cordia New" w:cs="Cordia New"/>
          <w:sz w:val="28"/>
        </w:rPr>
        <w:t xml:space="preserve">15  </w:t>
      </w:r>
      <w:r w:rsidRPr="00725895">
        <w:rPr>
          <w:rFonts w:ascii="Cordia New" w:hAnsi="Cordia New" w:cs="Cordia New"/>
          <w:sz w:val="28"/>
          <w:cs/>
        </w:rPr>
        <w:t xml:space="preserve">แผนการรัน </w:t>
      </w:r>
      <w:r w:rsidRPr="00725895">
        <w:rPr>
          <w:rFonts w:ascii="Cordia New" w:hAnsi="Cordia New" w:cs="Cordia New"/>
          <w:sz w:val="28"/>
        </w:rPr>
        <w:t>ILI PIG</w:t>
      </w:r>
    </w:p>
    <w:tbl>
      <w:tblPr>
        <w:tblW w:w="9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CD1C1D" w:rsidTr="00C97C8A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 w:val="restart"/>
            <w:shd w:val="clear" w:color="auto" w:fill="auto"/>
          </w:tcPr>
          <w:p w:rsidR="00CD1C1D" w:rsidRDefault="00CD1C1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No.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CD1C1D" w:rsidRDefault="00CD1C1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Route Code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CD1C1D" w:rsidRDefault="00CD1C1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ID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CD1C1D" w:rsidRDefault="00CD1C1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Pipeline Section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CD1C1D" w:rsidRDefault="00CD1C1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Launch</w:t>
            </w:r>
          </w:p>
        </w:tc>
        <w:tc>
          <w:tcPr>
            <w:tcW w:w="6019" w:type="dxa"/>
            <w:gridSpan w:val="12"/>
            <w:shd w:val="clear" w:color="auto" w:fill="auto"/>
          </w:tcPr>
          <w:p w:rsidR="00CD1C1D" w:rsidRDefault="00CD1C1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ปี 2017</w:t>
            </w:r>
          </w:p>
        </w:tc>
        <w:tc>
          <w:tcPr>
            <w:tcW w:w="502" w:type="dxa"/>
            <w:vMerge w:val="restart"/>
            <w:shd w:val="clear" w:color="auto" w:fill="auto"/>
          </w:tcPr>
          <w:p w:rsidR="00CD1C1D" w:rsidRDefault="00CD1C1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Actual </w:t>
            </w:r>
            <w:r>
              <w:rPr>
                <w:rFonts w:ascii="Cordia New" w:hAnsi="Cordia New"/>
                <w:sz w:val="28"/>
                <w:cs/>
              </w:rPr>
              <w:t>จำนวนลูก</w:t>
            </w:r>
          </w:p>
        </w:tc>
      </w:tr>
      <w:tr w:rsidR="00CD1C1D" w:rsidTr="00CD1C1D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/>
            <w:shd w:val="clear" w:color="auto" w:fill="auto"/>
          </w:tcPr>
          <w:p w:rsidR="00CD1C1D" w:rsidRDefault="00CD1C1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CD1C1D" w:rsidRDefault="00CD1C1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CD1C1D" w:rsidRDefault="00CD1C1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CD1C1D" w:rsidRDefault="00CD1C1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CD1C1D" w:rsidRDefault="00CD1C1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CD1C1D" w:rsidRDefault="00CD1C1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Jan</w:t>
            </w:r>
          </w:p>
        </w:tc>
        <w:tc>
          <w:tcPr>
            <w:tcW w:w="501" w:type="dxa"/>
            <w:shd w:val="clear" w:color="auto" w:fill="auto"/>
          </w:tcPr>
          <w:p w:rsidR="00CD1C1D" w:rsidRDefault="00CD1C1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Feb</w:t>
            </w:r>
          </w:p>
        </w:tc>
        <w:tc>
          <w:tcPr>
            <w:tcW w:w="501" w:type="dxa"/>
            <w:shd w:val="clear" w:color="auto" w:fill="auto"/>
          </w:tcPr>
          <w:p w:rsidR="00CD1C1D" w:rsidRDefault="00CD1C1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Mar</w:t>
            </w:r>
          </w:p>
        </w:tc>
        <w:tc>
          <w:tcPr>
            <w:tcW w:w="501" w:type="dxa"/>
            <w:shd w:val="clear" w:color="auto" w:fill="auto"/>
          </w:tcPr>
          <w:p w:rsidR="00CD1C1D" w:rsidRDefault="00CD1C1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Apr</w:t>
            </w:r>
          </w:p>
        </w:tc>
        <w:tc>
          <w:tcPr>
            <w:tcW w:w="501" w:type="dxa"/>
            <w:shd w:val="clear" w:color="auto" w:fill="auto"/>
          </w:tcPr>
          <w:p w:rsidR="00CD1C1D" w:rsidRDefault="00CD1C1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502" w:type="dxa"/>
            <w:shd w:val="clear" w:color="auto" w:fill="auto"/>
          </w:tcPr>
          <w:p w:rsidR="00CD1C1D" w:rsidRDefault="00CD1C1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502" w:type="dxa"/>
            <w:shd w:val="clear" w:color="auto" w:fill="auto"/>
          </w:tcPr>
          <w:p w:rsidR="00CD1C1D" w:rsidRDefault="00CD1C1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Jul</w:t>
            </w:r>
          </w:p>
        </w:tc>
        <w:tc>
          <w:tcPr>
            <w:tcW w:w="502" w:type="dxa"/>
            <w:shd w:val="clear" w:color="auto" w:fill="auto"/>
          </w:tcPr>
          <w:p w:rsidR="00CD1C1D" w:rsidRDefault="00CD1C1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502" w:type="dxa"/>
            <w:shd w:val="clear" w:color="auto" w:fill="auto"/>
          </w:tcPr>
          <w:p w:rsidR="00CD1C1D" w:rsidRDefault="00CD1C1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502" w:type="dxa"/>
            <w:shd w:val="clear" w:color="auto" w:fill="auto"/>
          </w:tcPr>
          <w:p w:rsidR="00CD1C1D" w:rsidRDefault="00CD1C1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502" w:type="dxa"/>
            <w:shd w:val="clear" w:color="auto" w:fill="auto"/>
          </w:tcPr>
          <w:p w:rsidR="00CD1C1D" w:rsidRDefault="00CD1C1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502" w:type="dxa"/>
            <w:shd w:val="clear" w:color="auto" w:fill="auto"/>
          </w:tcPr>
          <w:p w:rsidR="00CD1C1D" w:rsidRDefault="00CD1C1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Dec</w:t>
            </w:r>
          </w:p>
        </w:tc>
        <w:tc>
          <w:tcPr>
            <w:tcW w:w="502" w:type="dxa"/>
            <w:vMerge/>
            <w:shd w:val="clear" w:color="auto" w:fill="auto"/>
          </w:tcPr>
          <w:p w:rsidR="00CD1C1D" w:rsidRDefault="00CD1C1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CD1C1D" w:rsidTr="00CD1C1D">
        <w:tblPrEx>
          <w:tblCellMar>
            <w:top w:w="0" w:type="dxa"/>
            <w:bottom w:w="0" w:type="dxa"/>
          </w:tblCellMar>
        </w:tblPrEx>
        <w:tc>
          <w:tcPr>
            <w:tcW w:w="501" w:type="dxa"/>
            <w:shd w:val="clear" w:color="auto" w:fill="auto"/>
          </w:tcPr>
          <w:p w:rsidR="00CD1C1D" w:rsidRDefault="00CD1C1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:rsidR="00CD1C1D" w:rsidRDefault="00CD1C1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aaa</w:t>
            </w:r>
          </w:p>
        </w:tc>
        <w:tc>
          <w:tcPr>
            <w:tcW w:w="501" w:type="dxa"/>
            <w:shd w:val="clear" w:color="auto" w:fill="auto"/>
          </w:tcPr>
          <w:p w:rsidR="00CD1C1D" w:rsidRDefault="00CD1C1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bbb</w:t>
            </w:r>
          </w:p>
        </w:tc>
        <w:tc>
          <w:tcPr>
            <w:tcW w:w="501" w:type="dxa"/>
            <w:shd w:val="clear" w:color="auto" w:fill="auto"/>
          </w:tcPr>
          <w:p w:rsidR="00CD1C1D" w:rsidRDefault="00CD1C1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ccc</w:t>
            </w:r>
          </w:p>
        </w:tc>
        <w:tc>
          <w:tcPr>
            <w:tcW w:w="501" w:type="dxa"/>
            <w:shd w:val="clear" w:color="auto" w:fill="auto"/>
          </w:tcPr>
          <w:p w:rsidR="00CD1C1D" w:rsidRDefault="00CD1C1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CD1C1D" w:rsidRDefault="00CD1C1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CD1C1D" w:rsidRDefault="00CD1C1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CD1C1D" w:rsidRDefault="00CD1C1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CD1C1D" w:rsidRDefault="00CD1C1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CD1C1D" w:rsidRDefault="00CD1C1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CD1C1D" w:rsidRDefault="00CD1C1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CD1C1D" w:rsidRDefault="00CD1C1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CD1C1D" w:rsidRDefault="00CD1C1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CD1C1D" w:rsidRDefault="00CD1C1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CD1C1D" w:rsidRDefault="00CD1C1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CD1C1D" w:rsidRDefault="00CD1C1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CD1C1D" w:rsidRDefault="00CD1C1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CD1C1D" w:rsidRDefault="00CD1C1D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ddd</w:t>
            </w:r>
          </w:p>
        </w:tc>
      </w:tr>
    </w:tbl>
    <w:p w:rsidR="00FA2A12" w:rsidRPr="00771612" w:rsidRDefault="00FA2A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D26206" w:rsidRPr="0012516C" w:rsidRDefault="00D26206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ผลการดำเนินงาน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CD1C1D" w:rsidTr="00CD1C1D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CD1C1D" w:rsidRDefault="00CD1C1D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bookmarkStart w:id="0" w:name="_GoBack"/>
            <w:bookmarkEnd w:id="0"/>
            <w:r>
              <w:rPr>
                <w:rFonts w:ascii="Browallia New" w:hAnsi="Browallia New" w:cs="Browallia New"/>
                <w:sz w:val="28"/>
                <w:cs/>
              </w:rPr>
              <w:t>เส้นท่อ</w:t>
            </w:r>
          </w:p>
        </w:tc>
        <w:tc>
          <w:tcPr>
            <w:tcW w:w="4513" w:type="dxa"/>
            <w:shd w:val="clear" w:color="auto" w:fill="auto"/>
          </w:tcPr>
          <w:p w:rsidR="00CD1C1D" w:rsidRDefault="00CD1C1D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ผลการดำเนินงาน</w:t>
            </w:r>
          </w:p>
        </w:tc>
      </w:tr>
      <w:tr w:rsidR="00CD1C1D" w:rsidTr="00CD1C1D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CD1C1D" w:rsidRDefault="00CD1C1D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11111 22222</w:t>
            </w:r>
          </w:p>
        </w:tc>
        <w:tc>
          <w:tcPr>
            <w:tcW w:w="4513" w:type="dxa"/>
            <w:shd w:val="clear" w:color="auto" w:fill="auto"/>
          </w:tcPr>
          <w:p w:rsidR="00CD1C1D" w:rsidRDefault="00CD1C1D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33333</w:t>
            </w:r>
          </w:p>
        </w:tc>
      </w:tr>
    </w:tbl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Pr="00725895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CD1C1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44444</w:t>
            </w:r>
          </w:p>
        </w:tc>
        <w:tc>
          <w:tcPr>
            <w:tcW w:w="1803" w:type="dxa"/>
          </w:tcPr>
          <w:p w:rsidR="00376967" w:rsidRDefault="00CD1C1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55555</w:t>
            </w:r>
          </w:p>
        </w:tc>
        <w:tc>
          <w:tcPr>
            <w:tcW w:w="1803" w:type="dxa"/>
          </w:tcPr>
          <w:p w:rsidR="00376967" w:rsidRDefault="00CD1C1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66666</w:t>
            </w:r>
          </w:p>
        </w:tc>
        <w:tc>
          <w:tcPr>
            <w:tcW w:w="1803" w:type="dxa"/>
          </w:tcPr>
          <w:p w:rsidR="00376967" w:rsidRDefault="00CD1C1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77777</w:t>
            </w:r>
          </w:p>
        </w:tc>
        <w:tc>
          <w:tcPr>
            <w:tcW w:w="1804" w:type="dxa"/>
          </w:tcPr>
          <w:p w:rsidR="00376967" w:rsidRDefault="00CD1C1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88888</w:t>
            </w:r>
          </w:p>
        </w:tc>
      </w:tr>
    </w:tbl>
    <w:p w:rsidR="00376967" w:rsidRPr="00725895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D26206" w:rsidRPr="00725895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CD1C1D">
        <w:rPr>
          <w:rFonts w:ascii="Cordia New" w:hAnsi="Cordia New"/>
          <w:sz w:val="28"/>
        </w:rPr>
        <w:t xml:space="preserve">ILI PIG </w:t>
      </w:r>
      <w:r w:rsidR="00CD1C1D">
        <w:rPr>
          <w:rFonts w:ascii="Cordia New" w:hAnsi="Cordia New"/>
          <w:sz w:val="28"/>
          <w:cs/>
        </w:rPr>
        <w:t>2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725895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งานป้องกันการกัดกร่อนภายในด้วย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Chemical Threatment</w:t>
      </w:r>
    </w:p>
    <w:p w:rsidR="000E2ED6" w:rsidRPr="0012516C" w:rsidRDefault="00CD1C1D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Chemical Treatment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2709A1" w:rsidRPr="00725895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งานบำรุงรักษาท่อภายในสถานีก๊าซ</w:t>
      </w:r>
    </w:p>
    <w:p w:rsidR="004E4DF6" w:rsidRPr="00725895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 w:hint="cs"/>
          <w:sz w:val="28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องท่อเหนือดิน โดยแบ่งรูปแบบการตรวจสอบออกได้เป็น </w:t>
      </w:r>
      <w:r w:rsidR="003626D4" w:rsidRPr="00725895">
        <w:rPr>
          <w:rFonts w:ascii="Cordia New" w:hAnsi="Cordia New" w:cs="Cordia New"/>
          <w:sz w:val="28"/>
        </w:rPr>
        <w:t>5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 แบบ</w:t>
      </w:r>
      <w:r w:rsidRPr="00725895">
        <w:rPr>
          <w:rFonts w:ascii="Cordia New" w:hAnsi="Cordia New" w:cs="Cordia New" w:hint="cs"/>
          <w:sz w:val="28"/>
          <w:cs/>
        </w:rPr>
        <w:t>ดังต่อไปนี้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งานตรวจวัดความหนาท่อส่งก๊าซ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Wall Thickness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พื้นผิวท่อส่งก๊าซ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Coating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ใต้ฐานรองท่อ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Corrosion Under Pipe Support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 xml:space="preserve">สี และการกัดกร่อนบริเวณท่อโผล่พ้นดิน </w:t>
      </w:r>
      <w:r w:rsidR="003626D4" w:rsidRPr="000317A4">
        <w:rPr>
          <w:rFonts w:ascii="Cordia New" w:hAnsi="Cordia New"/>
          <w:sz w:val="28"/>
          <w:cs/>
        </w:rPr>
        <w:t>(</w:t>
      </w:r>
      <w:r w:rsidR="003626D4" w:rsidRPr="000317A4">
        <w:rPr>
          <w:rFonts w:ascii="Cordia New" w:hAnsi="Cordia New"/>
          <w:sz w:val="28"/>
        </w:rPr>
        <w:t>Soil to Air Inspection</w:t>
      </w:r>
      <w:r w:rsidR="003626D4" w:rsidRPr="000317A4">
        <w:rPr>
          <w:rFonts w:ascii="Cordia New" w:hAnsi="Cordia New"/>
          <w:sz w:val="28"/>
          <w:cs/>
        </w:rPr>
        <w:t>)</w:t>
      </w:r>
    </w:p>
    <w:p w:rsidR="003626D4" w:rsidRPr="000317A4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งานตรวจสอบสี และการกัดกร่อนภายใต้ฉนวนหุ้มท่อ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Corrsion Under Insulation</w:t>
      </w:r>
      <w:r w:rsidRPr="000317A4">
        <w:rPr>
          <w:rFonts w:ascii="Cordia New" w:hAnsi="Cordia New"/>
          <w:sz w:val="28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2709A1" w:rsidRPr="00725895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lastRenderedPageBreak/>
        <w:t xml:space="preserve">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>15</w:t>
      </w:r>
      <w:r w:rsidRPr="00725895">
        <w:rPr>
          <w:rFonts w:ascii="Cordia New" w:hAnsi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/>
          <w:sz w:val="28"/>
        </w:rPr>
        <w:t xml:space="preserve">Quarter </w:t>
      </w:r>
      <w:r w:rsidRPr="00725895">
        <w:rPr>
          <w:rFonts w:ascii="Cordia New" w:hAnsi="Cordia New"/>
          <w:sz w:val="28"/>
          <w:cs/>
        </w:rPr>
        <w:t xml:space="preserve">ที่ </w:t>
      </w:r>
      <w:r w:rsidRPr="00725895">
        <w:rPr>
          <w:rFonts w:ascii="Cordia New" w:hAnsi="Cordia New"/>
          <w:sz w:val="28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725895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Pr="00725895">
        <w:rPr>
          <w:rFonts w:ascii="Cordia New" w:hAnsi="Cordia New"/>
          <w:sz w:val="28"/>
        </w:rPr>
        <w:t>1</w:t>
      </w:r>
      <w:r w:rsidR="001365E4" w:rsidRPr="00725895">
        <w:rPr>
          <w:rFonts w:ascii="Cordia New" w:hAnsi="Cordia New"/>
          <w:sz w:val="28"/>
          <w:cs/>
        </w:rPr>
        <w:t xml:space="preserve"> พบ </w:t>
      </w:r>
      <w:r w:rsidR="001365E4" w:rsidRPr="00725895">
        <w:rPr>
          <w:rFonts w:ascii="Cordia New" w:hAnsi="Cordia New"/>
          <w:sz w:val="28"/>
        </w:rPr>
        <w:t xml:space="preserve">Coating </w:t>
      </w:r>
      <w:r w:rsidR="001365E4" w:rsidRPr="00725895">
        <w:rPr>
          <w:rFonts w:ascii="Cordia New" w:hAnsi="Cordia New"/>
          <w:sz w:val="28"/>
          <w:cs/>
        </w:rPr>
        <w:t>บริเวณท่อโผล่พ้นดิน (</w:t>
      </w:r>
      <w:r w:rsidR="001365E4" w:rsidRPr="00725895">
        <w:rPr>
          <w:rFonts w:ascii="Cordia New" w:hAnsi="Cordia New"/>
          <w:sz w:val="28"/>
        </w:rPr>
        <w:t>Soil to air</w:t>
      </w:r>
      <w:r w:rsidR="0036101E" w:rsidRPr="00725895">
        <w:rPr>
          <w:rFonts w:ascii="Cordia New" w:hAnsi="Cordia New"/>
          <w:sz w:val="28"/>
          <w:cs/>
        </w:rPr>
        <w:t xml:space="preserve">) </w:t>
      </w:r>
      <w:r w:rsidR="00732322" w:rsidRPr="00725895">
        <w:rPr>
          <w:rFonts w:ascii="Cordia New" w:hAnsi="Cordia New"/>
          <w:sz w:val="28"/>
          <w:cs/>
        </w:rPr>
        <w:t>ชำรุดเสียหาย และได้</w:t>
      </w:r>
      <w:r w:rsidR="0036101E" w:rsidRPr="00725895">
        <w:rPr>
          <w:rFonts w:ascii="Cordia New" w:hAnsi="Cordia New"/>
          <w:sz w:val="28"/>
          <w:cs/>
        </w:rPr>
        <w:t>ดำเนินการแก้ไขแล้วเสร็จ</w:t>
      </w:r>
    </w:p>
    <w:p w:rsidR="002709A1" w:rsidRPr="00725895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เขต</w:t>
      </w:r>
      <w:r w:rsidRPr="00725895">
        <w:rPr>
          <w:rFonts w:ascii="Cordia New" w:hAnsi="Cordia New"/>
          <w:sz w:val="28"/>
        </w:rPr>
        <w:t xml:space="preserve">2, 3 </w:t>
      </w:r>
      <w:r w:rsidRPr="00725895">
        <w:rPr>
          <w:rFonts w:ascii="Cordia New" w:hAnsi="Cordia New"/>
          <w:sz w:val="28"/>
          <w:cs/>
        </w:rPr>
        <w:t>และ</w:t>
      </w:r>
      <w:r w:rsidRPr="00725895">
        <w:rPr>
          <w:rFonts w:ascii="Cordia New" w:hAnsi="Cordia New"/>
          <w:sz w:val="28"/>
        </w:rPr>
        <w:t>5</w:t>
      </w:r>
      <w:r w:rsidR="002709A1" w:rsidRPr="00725895">
        <w:rPr>
          <w:rFonts w:ascii="Cordia New" w:hAnsi="Cordia New"/>
          <w:sz w:val="28"/>
          <w:cs/>
        </w:rPr>
        <w:t xml:space="preserve"> ตรวจไม่พบการกัดกร่อนภายใต้</w:t>
      </w:r>
      <w:r w:rsidR="002709A1" w:rsidRPr="00725895">
        <w:rPr>
          <w:rFonts w:ascii="Cordia New" w:hAnsi="Cordia New"/>
          <w:sz w:val="28"/>
        </w:rPr>
        <w:t xml:space="preserve"> Support</w:t>
      </w:r>
      <w:r w:rsidR="002709A1" w:rsidRPr="00725895">
        <w:rPr>
          <w:rFonts w:ascii="Cordia New" w:hAnsi="Cordia New"/>
          <w:sz w:val="28"/>
          <w:cs/>
        </w:rPr>
        <w:t xml:space="preserve"> ไม่พบ </w:t>
      </w:r>
      <w:r w:rsidR="002709A1" w:rsidRPr="00725895">
        <w:rPr>
          <w:rFonts w:ascii="Cordia New" w:hAnsi="Cordia New"/>
          <w:sz w:val="28"/>
        </w:rPr>
        <w:t xml:space="preserve">Coating </w:t>
      </w:r>
      <w:r w:rsidR="002709A1" w:rsidRPr="00725895">
        <w:rPr>
          <w:rFonts w:ascii="Cordia New" w:hAnsi="Cordia New"/>
          <w:sz w:val="28"/>
          <w:cs/>
        </w:rPr>
        <w:t>เสียหายบริเวณท่อโผล่พ้นดิน (</w:t>
      </w:r>
      <w:r w:rsidR="002709A1" w:rsidRPr="00725895">
        <w:rPr>
          <w:rFonts w:ascii="Cordia New" w:hAnsi="Cordia New"/>
          <w:sz w:val="28"/>
        </w:rPr>
        <w:t>Soil to air</w:t>
      </w:r>
      <w:r w:rsidR="002709A1" w:rsidRPr="00725895">
        <w:rPr>
          <w:rFonts w:ascii="Cordia New" w:hAnsi="Cordia New"/>
          <w:sz w:val="28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725895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="00183EF3" w:rsidRPr="00725895">
        <w:rPr>
          <w:rFonts w:ascii="Cordia New" w:hAnsi="Cordia New"/>
          <w:sz w:val="28"/>
        </w:rPr>
        <w:t>4, 5</w:t>
      </w:r>
      <w:r w:rsidR="00732322" w:rsidRPr="00725895">
        <w:rPr>
          <w:rFonts w:ascii="Cordia New" w:hAnsi="Cordia New"/>
          <w:sz w:val="28"/>
        </w:rPr>
        <w:t>,</w:t>
      </w:r>
      <w:r w:rsidR="001365E4" w:rsidRPr="00725895">
        <w:rPr>
          <w:rFonts w:ascii="Cordia New" w:hAnsi="Cordia New"/>
          <w:sz w:val="28"/>
        </w:rPr>
        <w:t>6, 7, 8, 9</w:t>
      </w:r>
      <w:r w:rsidR="002709A1" w:rsidRPr="00725895">
        <w:rPr>
          <w:rFonts w:ascii="Cordia New" w:hAnsi="Cordia New"/>
          <w:sz w:val="28"/>
          <w:cs/>
        </w:rPr>
        <w:t xml:space="preserve">และ </w:t>
      </w:r>
      <w:r w:rsidR="001365E4" w:rsidRPr="00725895">
        <w:rPr>
          <w:rFonts w:ascii="Cordia New" w:hAnsi="Cordia New"/>
          <w:sz w:val="28"/>
        </w:rPr>
        <w:t>10</w:t>
      </w:r>
      <w:r w:rsidR="002709A1" w:rsidRPr="00725895">
        <w:rPr>
          <w:rFonts w:ascii="Cordia New" w:hAnsi="Cordia New"/>
          <w:sz w:val="28"/>
          <w:cs/>
        </w:rPr>
        <w:t xml:space="preserve"> ไ</w:t>
      </w:r>
      <w:r w:rsidRPr="00725895">
        <w:rPr>
          <w:rFonts w:ascii="Cordia New" w:hAnsi="Cordia New"/>
          <w:sz w:val="28"/>
          <w:cs/>
        </w:rPr>
        <w:t xml:space="preserve">ม่มีแผนการดำเนินงานในไตรมาศที่ </w:t>
      </w:r>
      <w:r w:rsidR="001365E4" w:rsidRPr="00725895">
        <w:rPr>
          <w:rFonts w:ascii="Cordia New" w:hAnsi="Cordia New"/>
          <w:sz w:val="28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table1</w:t>
      </w:r>
      <w:r w:rsidR="00282890">
        <w:rPr>
          <w:rFonts w:ascii="Cordia New" w:hAnsi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>]</w:t>
      </w: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725895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36101E" w:rsidRPr="00725895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16</w:t>
      </w:r>
      <w:r w:rsidRPr="00725895">
        <w:rPr>
          <w:rFonts w:ascii="Cordia New" w:hAnsi="Cordia New" w:cs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 w:cs="Cordia New"/>
          <w:sz w:val="28"/>
        </w:rPr>
        <w:t xml:space="preserve">Quarter </w:t>
      </w:r>
      <w:r w:rsidRPr="00725895">
        <w:rPr>
          <w:rFonts w:ascii="Cordia New" w:hAnsi="Cordia New" w:cs="Cordia New"/>
          <w:sz w:val="28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l10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725895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งานบำรุงรักษาท่อบนแท่นพักท่อก๊าซในทะเล</w:t>
      </w:r>
    </w:p>
    <w:p w:rsidR="004306B4" w:rsidRPr="00725895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 w:hint="cs"/>
          <w:sz w:val="28"/>
          <w:cs/>
        </w:rPr>
        <w:t>งานตรวจสอบ บำรุงรักษาท่อ และถังแรงดันบนแท่นพักท่อในทะเล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 ตามระบบ </w:t>
      </w:r>
      <w:r w:rsidR="004306B4" w:rsidRPr="00725895">
        <w:rPr>
          <w:rFonts w:ascii="Cordia New" w:hAnsi="Cordia New" w:cs="Cordia New"/>
          <w:sz w:val="28"/>
        </w:rPr>
        <w:t>Risk based inspection</w:t>
      </w:r>
      <w:r w:rsidR="004306B4" w:rsidRPr="00725895">
        <w:rPr>
          <w:rFonts w:ascii="Cordia New" w:hAnsi="Cordia New" w:cs="Cordia New"/>
          <w:sz w:val="28"/>
          <w:cs/>
        </w:rPr>
        <w:t>(</w:t>
      </w:r>
      <w:r w:rsidR="004306B4" w:rsidRPr="00725895">
        <w:rPr>
          <w:rFonts w:ascii="Cordia New" w:hAnsi="Cordia New" w:cs="Cordia New"/>
          <w:sz w:val="28"/>
        </w:rPr>
        <w:t>API580</w:t>
      </w:r>
      <w:r w:rsidR="004306B4" w:rsidRPr="00725895">
        <w:rPr>
          <w:rFonts w:ascii="Cordia New" w:hAnsi="Cordia New" w:cs="Cordia New"/>
          <w:sz w:val="28"/>
          <w:cs/>
        </w:rPr>
        <w:t>)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725895">
        <w:rPr>
          <w:rFonts w:ascii="Cordia New" w:hAnsi="Cordia New" w:cs="Cordia New"/>
          <w:sz w:val="28"/>
        </w:rPr>
        <w:t xml:space="preserve">Crack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บริเวณรอยเชื่อม </w:t>
      </w:r>
      <w:r w:rsidR="009A5F84" w:rsidRPr="00725895">
        <w:rPr>
          <w:rFonts w:ascii="Cordia New" w:hAnsi="Cordia New" w:cs="Cordia New"/>
          <w:sz w:val="28"/>
        </w:rPr>
        <w:t>,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การกัดกร่อนบริเวณข้องอ และการกัดกร่อนภายใต้ </w:t>
      </w:r>
      <w:r w:rsidR="009A5F84" w:rsidRPr="00725895">
        <w:rPr>
          <w:rFonts w:ascii="Cordia New" w:hAnsi="Cordia New" w:cs="Cordia New"/>
          <w:sz w:val="28"/>
        </w:rPr>
        <w:t xml:space="preserve">Support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เป็นต้น  ด้วย </w:t>
      </w:r>
      <w:r w:rsidR="009A5F84" w:rsidRPr="00725895">
        <w:rPr>
          <w:rFonts w:ascii="Cordia New" w:hAnsi="Cordia New" w:cs="Cordia New"/>
          <w:sz w:val="28"/>
        </w:rPr>
        <w:t xml:space="preserve">NDT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เทคนิค 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ประเมินภาพความสมบูรณ์แข็งแรง และแก้ไขจุดบกพร่องที่มีนัยสำคัญสอดคล้องกับมาตรฐาน </w:t>
      </w:r>
      <w:r w:rsidR="004306B4" w:rsidRPr="00725895">
        <w:rPr>
          <w:rFonts w:ascii="Cordia New" w:hAnsi="Cordia New" w:cs="Cordia New"/>
          <w:sz w:val="28"/>
        </w:rPr>
        <w:t xml:space="preserve">API570 </w:t>
      </w:r>
      <w:r w:rsidR="004306B4" w:rsidRPr="00725895">
        <w:rPr>
          <w:rFonts w:ascii="Cordia New" w:hAnsi="Cordia New" w:cs="Cordia New" w:hint="cs"/>
          <w:sz w:val="28"/>
          <w:cs/>
        </w:rPr>
        <w:t>และ</w:t>
      </w:r>
      <w:r w:rsidR="004306B4" w:rsidRPr="00725895">
        <w:rPr>
          <w:rFonts w:ascii="Cordia New" w:hAnsi="Cordia New" w:cs="Cordia New"/>
          <w:sz w:val="28"/>
        </w:rPr>
        <w:t xml:space="preserve">API510 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งานตรวจสภาพท่อ และถังความดันบนแท่นฯ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5C9E" w:rsidRPr="0012516C" w:rsidRDefault="00BF3EF8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m1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32A73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m2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765F92" w:rsidRPr="0012516C" w:rsidRDefault="00817C82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m3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FA764B" w:rsidRPr="00725895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6D24D4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0D3C8D"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ซ่อมคืนสภาพ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ท่อบนแท่นพัก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D3C8D" w:rsidRPr="00817C82" w:rsidRDefault="00817C82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m5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m6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m7</w:t>
      </w:r>
      <w:r>
        <w:rPr>
          <w:rFonts w:ascii="Cordia New" w:hAnsi="Cordia New" w:cs="Cordia New"/>
          <w:sz w:val="28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9E506A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m8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 w:hint="cs"/>
          <w:sz w:val="28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Top Side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>ตาม</w:t>
      </w:r>
      <w:r w:rsidRPr="00725895">
        <w:rPr>
          <w:rFonts w:ascii="Cordia New" w:hAnsi="Cordia New" w:cs="Cordia New" w:hint="cs"/>
          <w:sz w:val="28"/>
          <w:cs/>
        </w:rPr>
        <w:t xml:space="preserve">ระบบ </w:t>
      </w:r>
      <w:r w:rsidRPr="00725895">
        <w:rPr>
          <w:rFonts w:ascii="Cordia New" w:hAnsi="Cordia New" w:cs="Cordia New"/>
          <w:sz w:val="28"/>
        </w:rPr>
        <w:t xml:space="preserve">Structure integrity Management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SIM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โดยใช้ </w:t>
      </w:r>
      <w:r w:rsidR="001C2B26" w:rsidRPr="00725895">
        <w:rPr>
          <w:rFonts w:ascii="Cordia New" w:hAnsi="Cordia New" w:cs="Cordia New"/>
          <w:sz w:val="28"/>
        </w:rPr>
        <w:t xml:space="preserve">NDT 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เทคนิค ตรวจสอบบริเวณโครงสร้างสำคัญตามแผนงาน </w:t>
      </w:r>
      <w:r w:rsidR="001C2B26" w:rsidRPr="00725895">
        <w:rPr>
          <w:rFonts w:ascii="Cordia New" w:hAnsi="Cordia New" w:cs="Cordia New"/>
          <w:sz w:val="28"/>
        </w:rPr>
        <w:t>SIM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</w:p>
    <w:p w:rsidR="000D3C8D" w:rsidRPr="000317A4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พัก</w:t>
      </w:r>
    </w:p>
    <w:p w:rsidR="00765F92" w:rsidRPr="00725895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D0BD9" w:rsidRPr="00725895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Theme="minorBidi" w:hAnsiTheme="minorBidi" w:cstheme="minorBidi"/>
          <w:sz w:val="28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725895">
        <w:rPr>
          <w:rFonts w:asciiTheme="minorBidi" w:hAnsiTheme="minorBidi" w:cstheme="minorBidi"/>
          <w:sz w:val="28"/>
        </w:rPr>
        <w:t xml:space="preserve">ERP </w:t>
      </w:r>
      <w:r w:rsidRPr="00725895">
        <w:rPr>
          <w:rFonts w:asciiTheme="minorBidi" w:hAnsiTheme="minorBidi" w:cstheme="minorBidi"/>
          <w:sz w:val="28"/>
          <w:cs/>
        </w:rPr>
        <w:t xml:space="preserve">และ </w:t>
      </w:r>
      <w:r w:rsidRPr="00725895">
        <w:rPr>
          <w:rFonts w:asciiTheme="minorBidi" w:hAnsiTheme="minorBidi" w:cstheme="minorBidi"/>
          <w:sz w:val="28"/>
        </w:rPr>
        <w:t>PRP</w:t>
      </w:r>
      <w:r w:rsidRPr="00725895">
        <w:rPr>
          <w:rFonts w:asciiTheme="minorBidi" w:hAnsiTheme="minorBidi" w:cstheme="minorBidi"/>
          <w:sz w:val="28"/>
          <w:cs/>
        </w:rPr>
        <w:t xml:space="preserve"> ในส่วนเหนือผิวน้ำใหม่ ตามระบบ</w:t>
      </w:r>
      <w:r w:rsidRPr="00725895">
        <w:rPr>
          <w:rFonts w:asciiTheme="minorBidi" w:hAnsiTheme="minorBidi" w:cstheme="minorBidi"/>
          <w:sz w:val="28"/>
        </w:rPr>
        <w:t xml:space="preserve"> Structure integrity management </w:t>
      </w:r>
      <w:r w:rsidRPr="00725895">
        <w:rPr>
          <w:rFonts w:asciiTheme="minorBidi" w:hAnsiTheme="minorBidi" w:cs="Cordia New"/>
          <w:sz w:val="28"/>
          <w:cs/>
        </w:rPr>
        <w:t>(</w:t>
      </w:r>
      <w:r w:rsidRPr="00725895">
        <w:rPr>
          <w:rFonts w:asciiTheme="minorBidi" w:hAnsiTheme="minorBidi" w:cstheme="minorBidi"/>
          <w:sz w:val="28"/>
        </w:rPr>
        <w:t>SIM</w:t>
      </w:r>
      <w:r w:rsidRPr="00725895">
        <w:rPr>
          <w:rFonts w:asciiTheme="minorBidi" w:hAnsiTheme="minorBidi" w:cs="Cordia New"/>
          <w:sz w:val="28"/>
          <w:cs/>
        </w:rPr>
        <w:t xml:space="preserve">) </w:t>
      </w:r>
      <w:r w:rsidRPr="00725895">
        <w:rPr>
          <w:rFonts w:asciiTheme="minorBidi" w:hAnsiTheme="minorBidi" w:cstheme="minorBidi"/>
          <w:sz w:val="28"/>
          <w:cs/>
        </w:rPr>
        <w:t xml:space="preserve">เพื่อให้สอดคล้องกับมาตรฐาน </w:t>
      </w:r>
      <w:r w:rsidRPr="00725895">
        <w:rPr>
          <w:rFonts w:asciiTheme="minorBidi" w:hAnsiTheme="minorBidi" w:cstheme="minorBidi"/>
          <w:sz w:val="28"/>
        </w:rPr>
        <w:t>API EP2A</w:t>
      </w:r>
      <w:r w:rsidRPr="00725895">
        <w:rPr>
          <w:rFonts w:asciiTheme="minorBidi" w:hAnsiTheme="minorBidi" w:cs="Cordia New"/>
          <w:sz w:val="28"/>
          <w:cs/>
        </w:rPr>
        <w:t>-</w:t>
      </w:r>
      <w:r w:rsidRPr="00725895">
        <w:rPr>
          <w:rFonts w:asciiTheme="minorBidi" w:hAnsiTheme="minorBidi" w:cstheme="minorBidi"/>
          <w:sz w:val="28"/>
        </w:rPr>
        <w:t xml:space="preserve">WSD </w:t>
      </w:r>
      <w:r w:rsidRPr="00725895">
        <w:rPr>
          <w:rFonts w:asciiTheme="minorBidi" w:hAnsiTheme="minorBidi" w:cstheme="minorBidi"/>
          <w:sz w:val="28"/>
          <w:cs/>
        </w:rPr>
        <w:t>แล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ะ </w:t>
      </w:r>
      <w:r w:rsidR="00B725C7" w:rsidRPr="00725895">
        <w:rPr>
          <w:rFonts w:asciiTheme="minorBidi" w:hAnsiTheme="minorBidi" w:cstheme="minorBidi"/>
          <w:sz w:val="28"/>
        </w:rPr>
        <w:t xml:space="preserve">API RP2SIM </w:t>
      </w:r>
      <w:r w:rsidR="00B725C7" w:rsidRPr="00725895">
        <w:rPr>
          <w:rFonts w:asciiTheme="minorBidi" w:hAnsiTheme="minorBidi" w:cstheme="minorBidi"/>
          <w:sz w:val="28"/>
          <w:cs/>
        </w:rPr>
        <w:t>ฉบับล่าสุด และ</w:t>
      </w:r>
      <w:r w:rsidR="0036101E" w:rsidRPr="00725895">
        <w:rPr>
          <w:rFonts w:asciiTheme="minorBidi" w:hAnsiTheme="minorBidi" w:cstheme="minorBidi"/>
          <w:sz w:val="28"/>
          <w:cs/>
        </w:rPr>
        <w:t>ปรับปรุงแผน ตาม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ผลการตรวจสอบบำรุงรักษาในปี 2557 - 2558 </w:t>
      </w:r>
    </w:p>
    <w:p w:rsidR="00B725C7" w:rsidRPr="00725895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จ้าง </w:t>
      </w:r>
      <w:r w:rsidRPr="00725895">
        <w:rPr>
          <w:rFonts w:ascii="Cordia New" w:hAnsi="Cordia New"/>
          <w:sz w:val="28"/>
        </w:rPr>
        <w:t xml:space="preserve">Inspector </w:t>
      </w:r>
      <w:r w:rsidRPr="00725895">
        <w:rPr>
          <w:rFonts w:ascii="Cordia New" w:hAnsi="Cordia New"/>
          <w:sz w:val="28"/>
          <w:cs/>
        </w:rPr>
        <w:t>ดำเนินงาน</w:t>
      </w:r>
      <w:r w:rsidR="00B725C7" w:rsidRPr="00725895">
        <w:rPr>
          <w:rFonts w:ascii="Cordia New" w:hAnsi="Cordia New"/>
          <w:sz w:val="28"/>
          <w:cs/>
        </w:rPr>
        <w:t xml:space="preserve">ตรวจสอบโครงสร้างแท่น </w:t>
      </w:r>
      <w:r w:rsidR="00B725C7" w:rsidRPr="00725895">
        <w:rPr>
          <w:rFonts w:ascii="Cordia New" w:hAnsi="Cordia New"/>
          <w:sz w:val="28"/>
        </w:rPr>
        <w:t xml:space="preserve">ERP </w:t>
      </w:r>
      <w:r w:rsidR="00B725C7" w:rsidRPr="00725895">
        <w:rPr>
          <w:rFonts w:ascii="Cordia New" w:hAnsi="Cordia New"/>
          <w:sz w:val="28"/>
          <w:cs/>
        </w:rPr>
        <w:t xml:space="preserve">และ </w:t>
      </w:r>
      <w:r w:rsidR="00B725C7" w:rsidRPr="00725895">
        <w:rPr>
          <w:rFonts w:ascii="Cordia New" w:hAnsi="Cordia New"/>
          <w:sz w:val="28"/>
        </w:rPr>
        <w:t>PRP</w:t>
      </w:r>
      <w:r w:rsidRPr="00725895">
        <w:rPr>
          <w:rFonts w:ascii="Cordia New" w:hAnsi="Cordia New"/>
          <w:sz w:val="28"/>
          <w:cs/>
        </w:rPr>
        <w:t xml:space="preserve"> (ด้วยวิธี </w:t>
      </w:r>
      <w:r w:rsidRPr="00725895">
        <w:rPr>
          <w:rFonts w:ascii="Cordia New" w:hAnsi="Cordia New"/>
          <w:sz w:val="28"/>
        </w:rPr>
        <w:t>rope access</w:t>
      </w:r>
      <w:r w:rsidRPr="00725895">
        <w:rPr>
          <w:rFonts w:ascii="Cordia New" w:hAnsi="Cordia New"/>
          <w:sz w:val="28"/>
          <w:cs/>
        </w:rPr>
        <w:t>) ตามผล</w:t>
      </w:r>
      <w:r w:rsidR="00B725C7" w:rsidRPr="00725895">
        <w:rPr>
          <w:rFonts w:ascii="Cordia New" w:hAnsi="Cordia New"/>
          <w:sz w:val="28"/>
          <w:cs/>
        </w:rPr>
        <w:t>ปร</w:t>
      </w:r>
      <w:r w:rsidR="0036101E" w:rsidRPr="00725895">
        <w:rPr>
          <w:rFonts w:ascii="Cordia New" w:hAnsi="Cordia New"/>
          <w:sz w:val="28"/>
          <w:cs/>
        </w:rPr>
        <w:t>ะเมินความเสี่ยง</w:t>
      </w:r>
      <w:r w:rsidRPr="00725895">
        <w:rPr>
          <w:rFonts w:ascii="Cordia New" w:hAnsi="Cordia New"/>
          <w:sz w:val="28"/>
          <w:cs/>
        </w:rPr>
        <w:t xml:space="preserve"> จากที่ปรึกษา ตามด้านบน </w:t>
      </w:r>
      <w:r w:rsidR="0036101E" w:rsidRPr="00725895">
        <w:rPr>
          <w:rFonts w:ascii="Cordia New" w:hAnsi="Cordia New"/>
          <w:sz w:val="28"/>
          <w:cs/>
        </w:rPr>
        <w:t>โดยแผน</w:t>
      </w:r>
      <w:r w:rsidR="00A169E9" w:rsidRPr="00725895">
        <w:rPr>
          <w:rFonts w:ascii="Cordia New" w:hAnsi="Cordia New"/>
          <w:sz w:val="28"/>
          <w:cs/>
        </w:rPr>
        <w:t>เริ่ม</w:t>
      </w:r>
      <w:r w:rsidR="00B725C7" w:rsidRPr="00725895">
        <w:rPr>
          <w:rFonts w:ascii="Cordia New" w:hAnsi="Cordia New"/>
          <w:sz w:val="28"/>
          <w:cs/>
        </w:rPr>
        <w:t xml:space="preserve">ตรวจสอบช่วงเดือน </w:t>
      </w:r>
      <w:r w:rsidR="00A169E9" w:rsidRPr="00725895">
        <w:rPr>
          <w:rFonts w:ascii="Cordia New" w:hAnsi="Cordia New"/>
          <w:sz w:val="28"/>
          <w:cs/>
        </w:rPr>
        <w:t xml:space="preserve">ก.ย. 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B725C7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>2) อยู่ระหว่างการจัดจ้าง</w:t>
      </w:r>
      <w:r w:rsidR="00715838" w:rsidRPr="00725895">
        <w:rPr>
          <w:rFonts w:ascii="Cordia New" w:hAnsi="Cordia New"/>
          <w:sz w:val="28"/>
        </w:rPr>
        <w:t xml:space="preserve">Inspector </w:t>
      </w:r>
      <w:r w:rsidR="00715838" w:rsidRPr="00725895">
        <w:rPr>
          <w:rFonts w:ascii="Cordia New" w:hAnsi="Cordia New"/>
          <w:sz w:val="28"/>
          <w:cs/>
        </w:rPr>
        <w:t>ดำเนินงาน</w:t>
      </w:r>
      <w:r w:rsidR="00A169E9" w:rsidRPr="00725895">
        <w:rPr>
          <w:rFonts w:ascii="Cordia New" w:hAnsi="Cordia New"/>
          <w:sz w:val="28"/>
          <w:cs/>
        </w:rPr>
        <w:t>ตรวจสอบ</w:t>
      </w:r>
      <w:r w:rsidR="00715838" w:rsidRPr="00725895">
        <w:rPr>
          <w:rFonts w:ascii="Cordia New" w:hAnsi="Cordia New"/>
          <w:sz w:val="28"/>
          <w:cs/>
        </w:rPr>
        <w:t xml:space="preserve"> (ด้วยวิธี </w:t>
      </w:r>
      <w:r w:rsidR="00715838" w:rsidRPr="00725895">
        <w:rPr>
          <w:rFonts w:ascii="Cordia New" w:hAnsi="Cordia New"/>
          <w:sz w:val="28"/>
        </w:rPr>
        <w:t>Rope Access</w:t>
      </w:r>
      <w:r w:rsidR="00715838" w:rsidRPr="00725895">
        <w:rPr>
          <w:rFonts w:ascii="Cordia New" w:hAnsi="Cordia New"/>
          <w:sz w:val="28"/>
          <w:cs/>
        </w:rPr>
        <w:t xml:space="preserve">) </w:t>
      </w:r>
      <w:r w:rsidR="00A169E9" w:rsidRPr="00725895">
        <w:rPr>
          <w:rFonts w:ascii="Cordia New" w:hAnsi="Cordia New"/>
          <w:sz w:val="28"/>
          <w:cs/>
        </w:rPr>
        <w:t xml:space="preserve">โครงสร้างแท่น </w:t>
      </w:r>
      <w:r w:rsidR="00A169E9" w:rsidRPr="00725895">
        <w:rPr>
          <w:rFonts w:ascii="Cordia New" w:hAnsi="Cordia New"/>
          <w:sz w:val="28"/>
        </w:rPr>
        <w:t>ERP</w:t>
      </w:r>
      <w:r w:rsidR="00A169E9" w:rsidRPr="00725895">
        <w:rPr>
          <w:rFonts w:ascii="Cordia New" w:hAnsi="Cordia New"/>
          <w:sz w:val="28"/>
          <w:cs/>
        </w:rPr>
        <w:t xml:space="preserve"> และ </w:t>
      </w:r>
      <w:r w:rsidR="00A169E9" w:rsidRPr="00725895">
        <w:rPr>
          <w:rFonts w:ascii="Cordia New" w:hAnsi="Cordia New"/>
          <w:sz w:val="28"/>
        </w:rPr>
        <w:t>PRP</w:t>
      </w:r>
    </w:p>
    <w:p w:rsidR="00FA764B" w:rsidRPr="00725895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FA764B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1) </w:t>
      </w:r>
      <w:r w:rsidR="0086556A" w:rsidRPr="00725895">
        <w:rPr>
          <w:rFonts w:ascii="Cordia New" w:hAnsi="Cordia New" w:cs="Cordia New"/>
          <w:sz w:val="28"/>
          <w:cs/>
        </w:rPr>
        <w:t>สรุปแผนการบำรุงรักษา</w:t>
      </w:r>
      <w:r w:rsidRPr="00725895">
        <w:rPr>
          <w:rFonts w:ascii="Cordia New" w:hAnsi="Cordia New" w:cs="Cordia New"/>
          <w:sz w:val="28"/>
          <w:cs/>
        </w:rPr>
        <w:t xml:space="preserve">โครงสร้างแท่น </w:t>
      </w:r>
      <w:r w:rsidRPr="00725895">
        <w:rPr>
          <w:rFonts w:ascii="Cordia New" w:hAnsi="Cordia New" w:cs="Cordia New"/>
          <w:sz w:val="28"/>
        </w:rPr>
        <w:t xml:space="preserve">ERP </w:t>
      </w:r>
      <w:r w:rsidRPr="00725895">
        <w:rPr>
          <w:rFonts w:ascii="Cordia New" w:hAnsi="Cordia New" w:cs="Cordia New"/>
          <w:sz w:val="28"/>
          <w:cs/>
        </w:rPr>
        <w:t xml:space="preserve">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ใหม่</w:t>
      </w:r>
    </w:p>
    <w:p w:rsidR="00A169E9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2) ตรวจสอบโครงสร้างแท่น </w:t>
      </w:r>
      <w:r w:rsidRPr="00725895">
        <w:rPr>
          <w:rFonts w:ascii="Cordia New" w:hAnsi="Cordia New" w:cs="Cordia New"/>
          <w:sz w:val="28"/>
        </w:rPr>
        <w:t>ERP</w:t>
      </w:r>
      <w:r w:rsidRPr="00725895">
        <w:rPr>
          <w:rFonts w:ascii="Cordia New" w:hAnsi="Cordia New" w:cs="Cordia New"/>
          <w:sz w:val="28"/>
          <w:cs/>
        </w:rPr>
        <w:t xml:space="preserve"> 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ช่วงเดือน ก.ย.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5C0D83" w:rsidRPr="00725895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335250" w:rsidRPr="00725895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งานซ่อมคืนสภาพโครงสร้างแท่น</w:t>
      </w:r>
    </w:p>
    <w:p w:rsidR="00335250" w:rsidRPr="00725895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ซ่อมเสริมความแข็งแรงของ</w:t>
      </w:r>
      <w:r w:rsidR="004D29CE" w:rsidRPr="00725895">
        <w:rPr>
          <w:rFonts w:ascii="Cordia New" w:hAnsi="Cordia New"/>
          <w:sz w:val="28"/>
          <w:cs/>
        </w:rPr>
        <w:t xml:space="preserve">โครงสร้าง </w:t>
      </w:r>
      <w:r w:rsidR="004D29CE" w:rsidRPr="00725895">
        <w:rPr>
          <w:rFonts w:ascii="Cordia New" w:hAnsi="Cordia New"/>
          <w:sz w:val="28"/>
        </w:rPr>
        <w:t>I</w:t>
      </w:r>
      <w:r w:rsidRPr="00725895">
        <w:rPr>
          <w:rFonts w:ascii="Cordia New" w:hAnsi="Cordia New" w:cs="Cordia New"/>
          <w:sz w:val="28"/>
          <w:cs/>
        </w:rPr>
        <w:t>-</w:t>
      </w:r>
      <w:r w:rsidRPr="00725895">
        <w:rPr>
          <w:rFonts w:ascii="Cordia New" w:hAnsi="Cordia New"/>
          <w:sz w:val="28"/>
        </w:rPr>
        <w:t>Beam</w:t>
      </w:r>
      <w:r w:rsidR="004D29CE" w:rsidRPr="00725895">
        <w:rPr>
          <w:rFonts w:ascii="Cordia New" w:hAnsi="Cordia New"/>
          <w:sz w:val="28"/>
          <w:cs/>
        </w:rPr>
        <w:t xml:space="preserve">ชั้น </w:t>
      </w:r>
      <w:r w:rsidR="004D29CE" w:rsidRPr="00725895">
        <w:rPr>
          <w:rFonts w:ascii="Cordia New" w:hAnsi="Cordia New"/>
          <w:sz w:val="28"/>
        </w:rPr>
        <w:t xml:space="preserve">Cellar deck </w:t>
      </w:r>
      <w:r w:rsidR="004D29CE" w:rsidRPr="00725895">
        <w:rPr>
          <w:rFonts w:ascii="Cordia New" w:hAnsi="Cordia New"/>
          <w:sz w:val="28"/>
          <w:cs/>
        </w:rPr>
        <w:t xml:space="preserve">ของแท่น </w:t>
      </w:r>
      <w:r w:rsidR="004D29CE" w:rsidRPr="00725895">
        <w:rPr>
          <w:rFonts w:ascii="Cordia New" w:hAnsi="Cordia New"/>
          <w:sz w:val="28"/>
        </w:rPr>
        <w:t>ERP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อยู่ระหว่างดำเนินงานจัดจ้าง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คาดว่าจะดำเนินการภาคสนามแล้วเสร็จ ใน </w:t>
      </w:r>
      <w:r w:rsidRPr="00725895">
        <w:rPr>
          <w:rFonts w:ascii="Cordia New" w:hAnsi="Cordia New"/>
          <w:sz w:val="28"/>
        </w:rPr>
        <w:t>Q4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15769D" w:rsidRPr="00725895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15769D" w:rsidRPr="00725895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Project </w:t>
      </w:r>
      <w:r w:rsidR="00D46B5C"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ที่สำคัญ</w:t>
      </w:r>
      <w:r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อื่นๆ</w:t>
      </w:r>
    </w:p>
    <w:p w:rsidR="00DF2622" w:rsidRPr="00413E19" w:rsidRDefault="00413E19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[</w:t>
      </w:r>
      <w:r w:rsidRPr="00413E19">
        <w:rPr>
          <w:rFonts w:ascii="Cordia New" w:hAnsi="Cordia New"/>
          <w:color w:val="E36C0A" w:themeColor="accent6" w:themeShade="BF"/>
          <w:sz w:val="28"/>
          <w:highlight w:val="yellow"/>
        </w:rPr>
        <w:t>table1</w:t>
      </w:r>
      <w:r w:rsidR="001810EA">
        <w:rPr>
          <w:rFonts w:ascii="Cordia New" w:hAnsi="Cordia New"/>
          <w:color w:val="E36C0A" w:themeColor="accent6" w:themeShade="BF"/>
          <w:sz w:val="28"/>
          <w:highlight w:val="yellow"/>
        </w:rPr>
        <w:t>2</w:t>
      </w: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]</w:t>
      </w:r>
    </w:p>
    <w:sectPr w:rsidR="00DF2622" w:rsidRPr="00413E19" w:rsidSect="0058437D">
      <w:headerReference w:type="default" r:id="rId14"/>
      <w:footerReference w:type="default" r:id="rId15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C1D" w:rsidRDefault="00CD1C1D">
      <w:r>
        <w:separator/>
      </w:r>
    </w:p>
  </w:endnote>
  <w:endnote w:type="continuationSeparator" w:id="0">
    <w:p w:rsidR="00CD1C1D" w:rsidRDefault="00CD1C1D">
      <w:r>
        <w:continuationSeparator/>
      </w:r>
    </w:p>
  </w:endnote>
  <w:endnote w:type="continuationNotice" w:id="1">
    <w:p w:rsidR="00CD1C1D" w:rsidRDefault="00CD1C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D526BA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109854</wp:posOffset>
                      </wp:positionV>
                      <wp:extent cx="5868035" cy="0"/>
                      <wp:effectExtent l="0" t="0" r="0" b="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680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C57CE5" id="Straight Connector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" strokecolor="#002060" strokeweight="1pt">
                      <o:lock v:ext="edit" shapetype="f"/>
                      <w10:wrap anchorx="margin"/>
                    </v:line>
                  </w:pict>
                </mc:Fallback>
              </mc:AlternateContent>
            </w:r>
          </w:p>
          <w:p w:rsidR="00D526BA" w:rsidRPr="00E32510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CD1C1D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CD1C1D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15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>
      <w:rPr>
        <w:rFonts w:ascii="Browallia New" w:hAnsi="Browallia New" w:cs="Browallia New"/>
        <w:noProof/>
        <w:sz w:val="26"/>
        <w:szCs w:val="26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109854</wp:posOffset>
              </wp:positionV>
              <wp:extent cx="5868035" cy="0"/>
              <wp:effectExtent l="0" t="0" r="0" b="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803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6C12FD" id="Straight Connector 20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" strokecolor="#002060" strokeweight="1pt">
              <o:lock v:ext="edit" shapetype="f"/>
              <w10:wrap anchorx="margin"/>
            </v:line>
          </w:pict>
        </mc:Fallback>
      </mc:AlternateContent>
    </w:r>
  </w:p>
  <w:p w:rsidR="00D526BA" w:rsidRPr="00E32510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 w:rsidRPr="00E32510">
      <w:rPr>
        <w:rFonts w:ascii="Browallia New" w:hAnsi="Browallia New" w:cs="Browallia New" w:hint="cs"/>
        <w:sz w:val="26"/>
        <w:szCs w:val="26"/>
        <w:cs/>
      </w:rPr>
      <w:t xml:space="preserve">สายงานระบบท่อส่งก๊าซธรรมชาติ                           </w:t>
    </w:r>
    <w:r w:rsidRPr="00E32510">
      <w:rPr>
        <w:rFonts w:ascii="Browallia New" w:hAnsi="Browallia New" w:cs="Browallia New"/>
        <w:sz w:val="26"/>
        <w:szCs w:val="26"/>
        <w:cs/>
      </w:rPr>
      <w:t xml:space="preserve">หน้า 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PAGE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CD1C1D">
      <w:rPr>
        <w:rFonts w:ascii="Browallia New" w:hAnsi="Browallia New" w:cs="Browallia New"/>
        <w:b/>
        <w:bCs/>
        <w:noProof/>
        <w:sz w:val="26"/>
        <w:szCs w:val="26"/>
      </w:rPr>
      <w:t>15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  <w:r w:rsidRPr="00E32510">
      <w:rPr>
        <w:rFonts w:ascii="Browallia New" w:hAnsi="Browallia New" w:cs="Browallia New"/>
        <w:b/>
        <w:bCs/>
        <w:sz w:val="26"/>
        <w:szCs w:val="26"/>
        <w:cs/>
      </w:rPr>
      <w:t>/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NUMPAGES 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CD1C1D">
      <w:rPr>
        <w:rFonts w:ascii="Browallia New" w:hAnsi="Browallia New" w:cs="Browallia New"/>
        <w:b/>
        <w:bCs/>
        <w:noProof/>
        <w:sz w:val="26"/>
        <w:szCs w:val="26"/>
      </w:rPr>
      <w:t>16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</w:p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C1D" w:rsidRDefault="00CD1C1D">
      <w:r>
        <w:separator/>
      </w:r>
    </w:p>
  </w:footnote>
  <w:footnote w:type="continuationSeparator" w:id="0">
    <w:p w:rsidR="00CD1C1D" w:rsidRDefault="00CD1C1D">
      <w:r>
        <w:continuationSeparator/>
      </w:r>
    </w:p>
  </w:footnote>
  <w:footnote w:type="continuationNotice" w:id="1">
    <w:p w:rsidR="00CD1C1D" w:rsidRDefault="00CD1C1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ประจำไตรมาสที่ 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C1D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1D8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7DF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A4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1DC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46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6BA4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C5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7F2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4EF5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716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A2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BA4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895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48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5D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B25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3B6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1D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26BA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206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3CC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B6C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ADC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1C7393A-7756-4444-9FF4-AA21E4AC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plTest\PTT-AssetMaintenanceDARR_Test\tmp_rep\6007171051&#3619;&#3634;&#3618;&#3591;&#3634;&#3609;&#3585;&#3634;&#3619;&#3611;&#3619;&#3632;&#3594;&#3640;&#3617;%20QSHEMC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46455-B092-4FFB-9E56-EA64CAFB6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6007171051รายงานการประชุม QSHEMC 1</Template>
  <TotalTime>0</TotalTime>
  <Pages>16</Pages>
  <Words>2634</Words>
  <Characters>15019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17618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oprlc</dc:creator>
  <cp:lastModifiedBy>oprlc</cp:lastModifiedBy>
  <cp:revision>1</cp:revision>
  <cp:lastPrinted>2016-06-06T07:45:00Z</cp:lastPrinted>
  <dcterms:created xsi:type="dcterms:W3CDTF">2017-07-19T05:04:00Z</dcterms:created>
  <dcterms:modified xsi:type="dcterms:W3CDTF">2017-07-19T05:04:00Z</dcterms:modified>
</cp:coreProperties>
</file>