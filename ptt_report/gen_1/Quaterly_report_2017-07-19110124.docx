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447650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447650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765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4765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4765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447650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4765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44765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4765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4765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4765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4765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4765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765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765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4765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4765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4765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44765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44765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47650" w:rsidRDefault="00447650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47650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447650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447650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447650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47650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447650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447650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447650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47650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447650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447650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47650" w:rsidRDefault="00447650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447650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447650">
        <w:rPr>
          <w:rFonts w:ascii="Cordia New" w:hAnsi="Cordia New"/>
          <w:sz w:val="28"/>
          <w:highlight w:val="yellow"/>
          <w:cs/>
        </w:rPr>
        <w:t>3</w:t>
      </w:r>
      <w:r w:rsidR="00447650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447650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47650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 ddd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  <w:tc>
          <w:tcPr>
            <w:tcW w:w="1806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ddd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 eee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  <w:tc>
          <w:tcPr>
            <w:tcW w:w="1806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eee</w:t>
            </w:r>
          </w:p>
        </w:tc>
      </w:tr>
      <w:tr w:rsidR="00447650" w:rsidTr="00447650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 fff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5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  <w:tc>
          <w:tcPr>
            <w:tcW w:w="1806" w:type="dxa"/>
            <w:shd w:val="clear" w:color="auto" w:fill="auto"/>
          </w:tcPr>
          <w:p w:rsidR="00447650" w:rsidRDefault="00447650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fff</w:t>
            </w: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44765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44765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447650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650" w:rsidRDefault="00447650">
      <w:r>
        <w:separator/>
      </w:r>
    </w:p>
  </w:endnote>
  <w:endnote w:type="continuationSeparator" w:id="0">
    <w:p w:rsidR="00447650" w:rsidRDefault="00447650">
      <w:r>
        <w:continuationSeparator/>
      </w:r>
    </w:p>
  </w:endnote>
  <w:endnote w:type="continuationNotice" w:id="1">
    <w:p w:rsidR="00447650" w:rsidRDefault="00447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2B97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765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4765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5271FA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47650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47650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650" w:rsidRDefault="00447650">
      <w:r>
        <w:separator/>
      </w:r>
    </w:p>
  </w:footnote>
  <w:footnote w:type="continuationSeparator" w:id="0">
    <w:p w:rsidR="00447650" w:rsidRDefault="00447650">
      <w:r>
        <w:continuationSeparator/>
      </w:r>
    </w:p>
  </w:footnote>
  <w:footnote w:type="continuationNotice" w:id="1">
    <w:p w:rsidR="00447650" w:rsidRDefault="00447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5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50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00DE9B-F15C-4F20-AEB0-FC23F514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A2B7-B9D1-402A-A504-01A5ADB9C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9</Pages>
  <Words>2557</Words>
  <Characters>14578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2017-07-19T04:01:00Z</dcterms:created>
  <dcterms:modified xsi:type="dcterms:W3CDTF">2017-07-19T04:01:00Z</dcterms:modified>
</cp:coreProperties>
</file>