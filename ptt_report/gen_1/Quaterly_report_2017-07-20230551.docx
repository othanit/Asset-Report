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3358DE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3358DE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3358D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3358DE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3358DE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3358D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3358DE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3358DE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3358DE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3358DE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3358D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3358D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3358DE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3358D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3358D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3358DE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3358DE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3358DE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3358D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3358DE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3358DE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358DE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3358D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3358DE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3358D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3358DE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3358DE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3358DE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3358D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3358DE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3358D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3358D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3358DE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3358DE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3358D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3358DE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3358DE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3358DE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3358DE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3358DE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3358DE" w:rsidRDefault="003358D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167548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>
        <w:rPr>
          <w:rFonts w:ascii="Cordia New" w:eastAsia="Tahoma" w:hAnsi="Cordia New"/>
          <w:kern w:val="24"/>
          <w:sz w:val="28"/>
          <w:highlight w:val="green"/>
        </w:rPr>
        <w:t>c7</w:t>
      </w:r>
      <w:r w:rsidR="00167548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="00167548">
        <w:rPr>
          <w:rFonts w:ascii="Cordia New" w:hAnsi="Cordia New"/>
          <w:sz w:val="28"/>
          <w:highlight w:val="green"/>
          <w:cs/>
        </w:rPr>
        <w:t>[</w:t>
      </w:r>
      <w:r w:rsidR="00167548">
        <w:rPr>
          <w:rFonts w:ascii="Cordia New" w:hAnsi="Cordia New"/>
          <w:sz w:val="28"/>
          <w:highlight w:val="green"/>
        </w:rPr>
        <w:t>c8</w:t>
      </w:r>
      <w:r w:rsidR="00167548">
        <w:rPr>
          <w:rFonts w:ascii="Cordia New" w:hAnsi="Cordia New"/>
          <w:sz w:val="28"/>
          <w:highlight w:val="green"/>
          <w:cs/>
        </w:rPr>
        <w:t xml:space="preserve">]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167548" w:rsidRPr="00E04206">
        <w:rPr>
          <w:rFonts w:ascii="Cordia New" w:eastAsia="Tahoma" w:hAnsi="Cordia New"/>
          <w:kern w:val="24"/>
          <w:sz w:val="28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</w:rPr>
        <w:t>c9</w:t>
      </w:r>
      <w:r w:rsidR="00167548" w:rsidRPr="00E04206">
        <w:rPr>
          <w:rFonts w:ascii="Cordia New" w:eastAsia="Tahoma" w:hAnsi="Cordia New"/>
          <w:kern w:val="24"/>
          <w:sz w:val="28"/>
          <w:cs/>
        </w:rPr>
        <w:t>]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167548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c10</w:t>
      </w:r>
      <w:r>
        <w:rPr>
          <w:rFonts w:ascii="Cordia New" w:hAnsi="Cordia New"/>
          <w:sz w:val="28"/>
          <w:cs/>
        </w:rPr>
        <w:t>]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  <w:highlight w:val="green"/>
        </w:rPr>
        <w:t>c12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="00167548" w:rsidRPr="00E04206">
        <w:rPr>
          <w:rFonts w:ascii="Cordia New" w:hAnsi="Cordia New"/>
          <w:sz w:val="28"/>
          <w:highlight w:val="green"/>
          <w:cs/>
        </w:rPr>
        <w:t>[</w:t>
      </w:r>
      <w:r w:rsidR="00167548" w:rsidRPr="00E04206">
        <w:rPr>
          <w:rFonts w:ascii="Cordia New" w:hAnsi="Cordia New"/>
          <w:sz w:val="28"/>
          <w:highlight w:val="green"/>
        </w:rPr>
        <w:t>c13</w:t>
      </w:r>
      <w:r w:rsidR="00167548" w:rsidRPr="00E04206">
        <w:rPr>
          <w:rFonts w:ascii="Cordia New" w:hAnsi="Cordia New"/>
          <w:sz w:val="28"/>
          <w:highlight w:val="green"/>
          <w:cs/>
        </w:rPr>
        <w:t>]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167548" w:rsidRPr="00E04206">
        <w:rPr>
          <w:rFonts w:ascii="Cordia New" w:hAnsi="Cordia New"/>
          <w:sz w:val="28"/>
          <w:highlight w:val="green"/>
          <w:cs/>
        </w:rPr>
        <w:t>[</w:t>
      </w:r>
      <w:r w:rsidR="00167548" w:rsidRPr="00E04206">
        <w:rPr>
          <w:rFonts w:ascii="Cordia New" w:hAnsi="Cordia New"/>
          <w:sz w:val="28"/>
          <w:highlight w:val="green"/>
        </w:rPr>
        <w:t>c11</w:t>
      </w:r>
      <w:r w:rsidR="00167548" w:rsidRPr="00E04206">
        <w:rPr>
          <w:rFonts w:ascii="Cordia New" w:hAnsi="Cordia New"/>
          <w:sz w:val="28"/>
          <w:highlight w:val="green"/>
          <w:cs/>
        </w:rPr>
        <w:t>]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  <w:highlight w:val="green"/>
        </w:rPr>
        <w:t>c14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167548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c16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3358DE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3358DE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3358DE" w:rsidRDefault="003358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3358DE" w:rsidRDefault="003358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3358DE" w:rsidRDefault="003358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3358DE" w:rsidRDefault="003358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3358DE" w:rsidRDefault="003358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3358DE" w:rsidRDefault="003358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3358DE" w:rsidRDefault="003358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3358DE" w:rsidRDefault="003358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3358DE" w:rsidRDefault="003358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3358DE" w:rsidRDefault="003358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3358DE" w:rsidRDefault="003358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3358DE" w:rsidRDefault="003358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3358DE" w:rsidRDefault="003358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3358DE" w:rsidRDefault="003358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3358DE" w:rsidRDefault="003358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3358DE" w:rsidRDefault="003358D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3358DE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3358DE">
        <w:rPr>
          <w:rFonts w:ascii="Cordia New" w:hAnsi="Cordia New"/>
          <w:sz w:val="28"/>
          <w:highlight w:val="yellow"/>
          <w:cs/>
        </w:rPr>
        <w:t>3</w:t>
      </w:r>
      <w:r w:rsidR="003358DE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3358DE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3358DE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3358DE" w:rsidRDefault="003358D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3358DE" w:rsidRDefault="003358D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3358DE" w:rsidRDefault="003358D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3358DE" w:rsidRDefault="003358D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3358DE" w:rsidRDefault="003358D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3358DE" w:rsidRDefault="003358D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3358DE" w:rsidRDefault="003358D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3358DE" w:rsidRDefault="003358D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3358DE" w:rsidRDefault="003358D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3358DE" w:rsidRDefault="003358D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3358D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3358D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3358D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3358DE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3358DE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3358DE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3358DE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358DE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3358DE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3358DE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3358DE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3358DE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3358D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3358D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3358D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3358D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358DE" w:rsidRDefault="003358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358DE" w:rsidRDefault="003358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358DE" w:rsidRDefault="003358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358DE" w:rsidRDefault="003358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3358DE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358DE" w:rsidRDefault="003358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358DE" w:rsidRDefault="003358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358DE" w:rsidRDefault="003358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358DE" w:rsidRDefault="003358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3358DE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3358DE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3358DE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Cleaning PIG </w:t>
      </w:r>
      <w:r>
        <w:rPr>
          <w:rFonts w:ascii="Cordia New" w:hAnsi="Cordia New"/>
          <w:sz w:val="28"/>
          <w:cs/>
        </w:rPr>
        <w:t>1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3358DE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3358DE" w:rsidRDefault="003358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 aaa</w:t>
            </w:r>
          </w:p>
        </w:tc>
        <w:tc>
          <w:tcPr>
            <w:tcW w:w="4513" w:type="dxa"/>
          </w:tcPr>
          <w:p w:rsidR="003358DE" w:rsidRDefault="003358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3358DE" w:rsidRDefault="003358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 bbb</w:t>
            </w:r>
          </w:p>
        </w:tc>
        <w:tc>
          <w:tcPr>
            <w:tcW w:w="4513" w:type="dxa"/>
          </w:tcPr>
          <w:p w:rsidR="003358DE" w:rsidRDefault="003358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3358DE" w:rsidRDefault="003358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3358DE" w:rsidRDefault="003358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3358D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3358D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3358D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3358D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3358D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4" w:type="dxa"/>
          </w:tcPr>
          <w:p w:rsidR="00632BFD" w:rsidRDefault="003358D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ปัญหาอุปสรรค (ถ้ามี)</w:t>
      </w:r>
    </w:p>
    <w:p w:rsidR="00765F92" w:rsidRPr="0012516C" w:rsidRDefault="003358D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 xml:space="preserve">Cleaning PIG </w:t>
      </w:r>
      <w:r>
        <w:rPr>
          <w:rFonts w:ascii="Cordia New" w:hAnsi="Cordia New"/>
          <w:sz w:val="28"/>
          <w:highlight w:val="green"/>
          <w:cs/>
        </w:rPr>
        <w:t>4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358DE" w:rsidRDefault="003358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358DE" w:rsidRDefault="003358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1111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2222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3333</w:t>
            </w:r>
          </w:p>
        </w:tc>
      </w:tr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358DE" w:rsidRDefault="003358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4444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5555</w:t>
            </w:r>
          </w:p>
        </w:tc>
        <w:tc>
          <w:tcPr>
            <w:tcW w:w="3009" w:type="dxa"/>
            <w:shd w:val="clear" w:color="auto" w:fill="auto"/>
          </w:tcPr>
          <w:p w:rsidR="003358DE" w:rsidRDefault="003358D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6666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3358DE" w:rsidTr="001F508E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aaa</w:t>
            </w:r>
          </w:p>
        </w:tc>
        <w:tc>
          <w:tcPr>
            <w:tcW w:w="501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bbb</w:t>
            </w:r>
          </w:p>
        </w:tc>
        <w:tc>
          <w:tcPr>
            <w:tcW w:w="501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ccc</w:t>
            </w:r>
          </w:p>
        </w:tc>
        <w:tc>
          <w:tcPr>
            <w:tcW w:w="501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3358DE" w:rsidRDefault="003358D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ddd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3358DE" w:rsidRDefault="003358D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3358DE" w:rsidRDefault="003358D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3358DE" w:rsidTr="003358DE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3358DE" w:rsidRDefault="003358D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11111 22222</w:t>
            </w:r>
          </w:p>
        </w:tc>
        <w:tc>
          <w:tcPr>
            <w:tcW w:w="4513" w:type="dxa"/>
            <w:shd w:val="clear" w:color="auto" w:fill="auto"/>
          </w:tcPr>
          <w:p w:rsidR="003358DE" w:rsidRDefault="003358D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33333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3358D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44444</w:t>
            </w:r>
          </w:p>
        </w:tc>
        <w:tc>
          <w:tcPr>
            <w:tcW w:w="1803" w:type="dxa"/>
          </w:tcPr>
          <w:p w:rsidR="00376967" w:rsidRDefault="003358D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55555</w:t>
            </w:r>
          </w:p>
        </w:tc>
        <w:tc>
          <w:tcPr>
            <w:tcW w:w="1803" w:type="dxa"/>
          </w:tcPr>
          <w:p w:rsidR="00376967" w:rsidRDefault="003358D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66666</w:t>
            </w:r>
          </w:p>
        </w:tc>
        <w:tc>
          <w:tcPr>
            <w:tcW w:w="1803" w:type="dxa"/>
          </w:tcPr>
          <w:p w:rsidR="00376967" w:rsidRDefault="003358D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77777</w:t>
            </w:r>
          </w:p>
        </w:tc>
        <w:tc>
          <w:tcPr>
            <w:tcW w:w="1804" w:type="dxa"/>
          </w:tcPr>
          <w:p w:rsidR="00376967" w:rsidRDefault="003358D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88888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3358DE">
        <w:rPr>
          <w:rFonts w:ascii="Cordia New" w:hAnsi="Cordia New"/>
          <w:sz w:val="28"/>
        </w:rPr>
        <w:t xml:space="preserve">ILI PIG </w:t>
      </w:r>
      <w:r w:rsidR="003358DE">
        <w:rPr>
          <w:rFonts w:ascii="Cordia New" w:hAnsi="Cordia New"/>
          <w:sz w:val="28"/>
          <w:cs/>
        </w:rPr>
        <w:t>2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3358DE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Chemical Treatment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3358DE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1</w:t>
      </w:r>
      <w:r>
        <w:rPr>
          <w:rFonts w:ascii="Cordia New" w:hAnsi="Cordia New" w:cs="Cordia New"/>
          <w:sz w:val="28"/>
          <w:highlight w:val="yellow"/>
        </w:rPr>
        <w:t>RBI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3358D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3358D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RBI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3358DE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3358DE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งานซ่อมคืนสภาพท่อ1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3358D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งานซ่อมคืนสภาพท่อ2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3358DE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งานซ่อมคืนสภาพท่อ3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3358DE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งานซ่อมคืนสภาพท่อ4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  <w:cs/>
              </w:rPr>
              <w:lastRenderedPageBreak/>
              <w:t>1.7.2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1.7.2.1 แผนงาน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2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1.7.2.2 ผลการดำเนินงาน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3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1.7.2.3 การดำเนินงานในอนาคต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4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1.7.2.4 ปัญหาอุปสรรค์ (ถ้ามี)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5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7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1.7.3.1 แผนงาน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8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1.7.3.2 ผลการดำเนินงาน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9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1.7.3.3 การดำเนินงานในอนาคต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10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1.7.3.4 ปัญหาอุปสรรค์ (ถ้ามี)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11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13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1.7.4.1 แผนงาน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14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1.7.4.2 ผลการดำเนินงาน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15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1.7.4.3 การดำเนินงานในอนาคต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16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1.7.4.4 ปัญหาอุปสรรค์ (ถ้ามี)</w:t>
            </w:r>
          </w:p>
        </w:tc>
      </w:tr>
      <w:tr w:rsidR="003358DE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3358DE" w:rsidRDefault="003358DE" w:rsidP="003358DE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17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8DE" w:rsidRDefault="003358DE">
      <w:r>
        <w:separator/>
      </w:r>
    </w:p>
  </w:endnote>
  <w:endnote w:type="continuationSeparator" w:id="0">
    <w:p w:rsidR="003358DE" w:rsidRDefault="003358DE">
      <w:r>
        <w:continuationSeparator/>
      </w:r>
    </w:p>
  </w:endnote>
  <w:endnote w:type="continuationNotice" w:id="1">
    <w:p w:rsidR="003358DE" w:rsidRDefault="003358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ECD1BB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3358D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3358D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9DC7D3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3358DE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3358DE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8DE" w:rsidRDefault="003358DE">
      <w:r>
        <w:separator/>
      </w:r>
    </w:p>
  </w:footnote>
  <w:footnote w:type="continuationSeparator" w:id="0">
    <w:p w:rsidR="003358DE" w:rsidRDefault="003358DE">
      <w:r>
        <w:continuationSeparator/>
      </w:r>
    </w:p>
  </w:footnote>
  <w:footnote w:type="continuationNotice" w:id="1">
    <w:p w:rsidR="003358DE" w:rsidRDefault="003358D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DE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58DE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CDC46C2-F6DF-4948-8A28-1CBA88FF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81DF2-97EE-4D17-8504-8DE96343F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20</Pages>
  <Words>2733</Words>
  <Characters>15584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2017-07-20T16:05:00Z</dcterms:created>
  <dcterms:modified xsi:type="dcterms:W3CDTF">2017-07-20T16:05:00Z</dcterms:modified>
</cp:coreProperties>
</file>