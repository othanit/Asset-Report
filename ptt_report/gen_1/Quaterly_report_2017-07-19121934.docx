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C2339C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C2339C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C2339C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2339C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C2339C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C2339C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C2339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C2339C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C2339C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C2339C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2339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C2339C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C2339C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C2339C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2339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C2339C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2339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2339C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C2339C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2339C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2339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C2339C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C2339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C2339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C2339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2339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2339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2339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C2339C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2339C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C2339C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C2339C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2339C" w:rsidRDefault="00C2339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2339C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C2339C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C2339C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C2339C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2339C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C2339C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C2339C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C2339C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2339C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C2339C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C2339C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C2339C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C2339C">
        <w:rPr>
          <w:rFonts w:ascii="Cordia New" w:hAnsi="Cordia New"/>
          <w:sz w:val="28"/>
          <w:highlight w:val="yellow"/>
          <w:cs/>
        </w:rPr>
        <w:t>3</w:t>
      </w:r>
      <w:r w:rsidR="00C2339C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C2339C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233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C2339C" w:rsidRDefault="00C2339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C2339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C2339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C2339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C2339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C2339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C2339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C2339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C2339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2339C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2339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2339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C2339C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2339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2339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2339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2339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C2339C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C2339C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C2339C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C2339C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2339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2339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C2339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C2339C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C2339C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C2339C" w:rsidRDefault="00C2339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339C" w:rsidTr="00587F1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2339C" w:rsidRDefault="00C2339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2339C" w:rsidRDefault="00C2339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C2339C" w:rsidRDefault="00C2339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2339C" w:rsidRDefault="00C2339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C2339C" w:rsidRDefault="00C2339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C2339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C2339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C2339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C2339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C2339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C2339C">
        <w:rPr>
          <w:rFonts w:ascii="Cordia New" w:hAnsi="Cordia New"/>
          <w:sz w:val="28"/>
        </w:rPr>
        <w:t xml:space="preserve">ILI PIG </w:t>
      </w:r>
      <w:r w:rsidR="00C2339C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C2339C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C2339C" w:rsidTr="00C2339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6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C2339C" w:rsidRDefault="00C2339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C2339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39C" w:rsidRDefault="00C2339C">
      <w:r>
        <w:separator/>
      </w:r>
    </w:p>
  </w:endnote>
  <w:endnote w:type="continuationSeparator" w:id="0">
    <w:p w:rsidR="00C2339C" w:rsidRDefault="00C2339C">
      <w:r>
        <w:continuationSeparator/>
      </w:r>
    </w:p>
  </w:endnote>
  <w:endnote w:type="continuationNotice" w:id="1">
    <w:p w:rsidR="00C2339C" w:rsidRDefault="00C23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2E1DE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2339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2339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84E333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2339C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2339C">
      <w:rPr>
        <w:rFonts w:ascii="Browallia New" w:hAnsi="Browallia New" w:cs="Browallia New"/>
        <w:b/>
        <w:bCs/>
        <w:noProof/>
        <w:sz w:val="26"/>
        <w:szCs w:val="26"/>
      </w:rPr>
      <w:t>18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39C" w:rsidRDefault="00C2339C">
      <w:r>
        <w:separator/>
      </w:r>
    </w:p>
  </w:footnote>
  <w:footnote w:type="continuationSeparator" w:id="0">
    <w:p w:rsidR="00C2339C" w:rsidRDefault="00C2339C">
      <w:r>
        <w:continuationSeparator/>
      </w:r>
    </w:p>
  </w:footnote>
  <w:footnote w:type="continuationNotice" w:id="1">
    <w:p w:rsidR="00C2339C" w:rsidRDefault="00C233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9C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39C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3C22FE-8370-4421-9644-0F68481E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98E27-28C5-48E4-B7DD-B12CFBCF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18</Pages>
  <Words>2516</Words>
  <Characters>14344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2017-07-19T05:19:00Z</dcterms:created>
  <dcterms:modified xsi:type="dcterms:W3CDTF">2017-07-19T05:19:00Z</dcterms:modified>
</cp:coreProperties>
</file>