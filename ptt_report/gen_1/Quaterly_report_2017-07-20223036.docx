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A4901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BA4901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490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A49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A490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BA4901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A490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BA490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A490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A490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A490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A490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A490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A490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A49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A490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A490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A490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BA490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A490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BA4901" w:rsidRDefault="00BA49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A4901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BA4901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A4901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A490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A490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BA4901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A4901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A490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A490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A490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A490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BA4901" w:rsidRDefault="00BA49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A490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A4901">
        <w:rPr>
          <w:rFonts w:ascii="Cordia New" w:hAnsi="Cordia New"/>
          <w:sz w:val="28"/>
          <w:highlight w:val="yellow"/>
          <w:cs/>
        </w:rPr>
        <w:t>3</w:t>
      </w:r>
      <w:r w:rsidR="00BA4901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BA4901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A490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A4901" w:rsidRDefault="00BA49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BA490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BA490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BA490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BA490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BA490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BA490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BA490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BA490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BA490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BA490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BA490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BA4901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490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490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490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A490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BA4901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BA490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BA490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BA490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A490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BA4901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BA4901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BA4901" w:rsidRDefault="00BA490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A4901" w:rsidTr="00673087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A4901" w:rsidRDefault="00BA490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A4901" w:rsidRDefault="00BA490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BA4901" w:rsidRDefault="00BA490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BA4901" w:rsidTr="00BA490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A4901" w:rsidRDefault="00BA490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BA4901" w:rsidRDefault="00BA490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BA490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BA490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BA490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BA490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BA490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BA4901">
        <w:rPr>
          <w:rFonts w:ascii="Cordia New" w:hAnsi="Cordia New"/>
          <w:sz w:val="28"/>
        </w:rPr>
        <w:t xml:space="preserve">ILI PIG </w:t>
      </w:r>
      <w:r w:rsidR="00BA4901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BA490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BA490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A4901" w:rsidRDefault="00BA4901" w:rsidP="00BA490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901" w:rsidRDefault="00BA4901">
      <w:r>
        <w:separator/>
      </w:r>
    </w:p>
  </w:endnote>
  <w:endnote w:type="continuationSeparator" w:id="0">
    <w:p w:rsidR="00BA4901" w:rsidRDefault="00BA4901">
      <w:r>
        <w:continuationSeparator/>
      </w:r>
    </w:p>
  </w:endnote>
  <w:endnote w:type="continuationNotice" w:id="1">
    <w:p w:rsidR="00BA4901" w:rsidRDefault="00BA49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56FB8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49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A49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80F441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A4901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A4901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901" w:rsidRDefault="00BA4901">
      <w:r>
        <w:separator/>
      </w:r>
    </w:p>
  </w:footnote>
  <w:footnote w:type="continuationSeparator" w:id="0">
    <w:p w:rsidR="00BA4901" w:rsidRDefault="00BA4901">
      <w:r>
        <w:continuationSeparator/>
      </w:r>
    </w:p>
  </w:footnote>
  <w:footnote w:type="continuationNotice" w:id="1">
    <w:p w:rsidR="00BA4901" w:rsidRDefault="00BA49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0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01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13592C-055B-4103-8C9C-BF254820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CAD8F-8390-4FFB-AC99-6E0494F7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2717</Words>
  <Characters>15493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2017-07-20T15:30:00Z</dcterms:created>
  <dcterms:modified xsi:type="dcterms:W3CDTF">2017-07-20T15:30:00Z</dcterms:modified>
</cp:coreProperties>
</file>