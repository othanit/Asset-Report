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467845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467845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6784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46784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46784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467845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46784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46784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6784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46784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46784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46784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46784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6784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6784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46784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6784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6784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46784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46784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467845" w:rsidRDefault="0046784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46784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46784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467845" w:rsidRDefault="0046784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46784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467845">
        <w:rPr>
          <w:rFonts w:ascii="Cordia New" w:hAnsi="Cordia New"/>
          <w:sz w:val="28"/>
          <w:highlight w:val="yellow"/>
          <w:cs/>
        </w:rPr>
        <w:t>3</w:t>
      </w:r>
      <w:r w:rsidR="00467845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467845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6784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467845" w:rsidRDefault="0046784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46784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46784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46784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46784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46784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46784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46784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46784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46784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46784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46784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467845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6784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6784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6784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46784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467845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46784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67845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67845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6784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67845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467845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467845" w:rsidRDefault="00467845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467845" w:rsidTr="003E498F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467845" w:rsidRDefault="00467845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67845" w:rsidRDefault="0046784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467845" w:rsidRDefault="0046784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467845" w:rsidTr="00467845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467845" w:rsidRDefault="0046784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467845" w:rsidRDefault="00467845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6784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46784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46784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46784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467845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67845">
        <w:rPr>
          <w:rFonts w:ascii="Cordia New" w:hAnsi="Cordia New"/>
          <w:sz w:val="28"/>
        </w:rPr>
        <w:t xml:space="preserve">ILI PIG </w:t>
      </w:r>
      <w:r w:rsidR="00467845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46784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467845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467845" w:rsidRDefault="00467845" w:rsidP="00467845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45" w:rsidRDefault="00467845">
      <w:r>
        <w:separator/>
      </w:r>
    </w:p>
  </w:endnote>
  <w:endnote w:type="continuationSeparator" w:id="0">
    <w:p w:rsidR="00467845" w:rsidRDefault="00467845">
      <w:r>
        <w:continuationSeparator/>
      </w:r>
    </w:p>
  </w:endnote>
  <w:endnote w:type="continuationNotice" w:id="1">
    <w:p w:rsidR="00467845" w:rsidRDefault="004678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071DA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6784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6784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DFF464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67845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67845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45" w:rsidRDefault="00467845">
      <w:r>
        <w:separator/>
      </w:r>
    </w:p>
  </w:footnote>
  <w:footnote w:type="continuationSeparator" w:id="0">
    <w:p w:rsidR="00467845" w:rsidRDefault="00467845">
      <w:r>
        <w:continuationSeparator/>
      </w:r>
    </w:p>
  </w:footnote>
  <w:footnote w:type="continuationNotice" w:id="1">
    <w:p w:rsidR="00467845" w:rsidRDefault="004678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4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45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650906-A1D4-44DB-8FCD-EEC9D7D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8E5B9-ED54-4C02-B79F-E629CBEC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2719</Words>
  <Characters>15503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2017-07-20T15:35:00Z</dcterms:created>
  <dcterms:modified xsi:type="dcterms:W3CDTF">2017-07-20T15:35:00Z</dcterms:modified>
</cp:coreProperties>
</file>