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8F30DE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8F30DE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8F30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8F30DE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8F30D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F30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8F30DE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F30D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F30DE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8F30DE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F30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F30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8F30DE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8F30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8F30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8F30DE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8F30DE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8F30DE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8F30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8F30DE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8F30DE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8F30DE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8F30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8F30DE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F30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F30DE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8F30DE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F30DE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F30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8F30DE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8F30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8F30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8F30DE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F30DE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F30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F30DE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8F30DE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8F30DE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8F30D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8F30DE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8F30DE" w:rsidRDefault="008F30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8F30DE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8F30DE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8F30DE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8F30DE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8F30DE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8F30DE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8F30DE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8F30DE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8F30DE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8F30DE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8F30DE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8F30DE" w:rsidRDefault="008F30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8F30DE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8F30DE">
        <w:rPr>
          <w:rFonts w:ascii="Cordia New" w:hAnsi="Cordia New"/>
          <w:sz w:val="28"/>
          <w:highlight w:val="yellow"/>
          <w:cs/>
        </w:rPr>
        <w:t>3</w:t>
      </w:r>
      <w:r w:rsidR="008F30DE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8F30DE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8F30DE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F30DE" w:rsidRDefault="008F30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8F30DE" w:rsidRDefault="008F30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8F30DE" w:rsidRDefault="008F30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8F30DE" w:rsidRDefault="008F30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8F30DE" w:rsidRDefault="008F30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F30DE" w:rsidRDefault="008F30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F30DE" w:rsidRDefault="008F30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8F30DE" w:rsidRDefault="008F30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F30DE" w:rsidRDefault="008F30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8F30DE" w:rsidRDefault="008F30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8F30D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8F30D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8F30D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F30DE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8F30D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8F30D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8F30D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8F30DE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8F30DE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8F30D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8F30D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8F30DE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F30D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F30D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F30D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F30D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F30DE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8F30DE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8F30DE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8F30DE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8F30D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8F30D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8F30D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8F30DE" w:rsidRDefault="008F30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8F30DE" w:rsidTr="00286215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F30DE" w:rsidRDefault="008F30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8F30DE" w:rsidRDefault="008F30D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8F30DE" w:rsidRDefault="008F30D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8F30DE" w:rsidTr="008F30D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8F30DE" w:rsidRDefault="008F30D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8F30DE" w:rsidRDefault="008F30D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8F30D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8F30D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8F30D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8F30D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8F30D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8F30DE">
        <w:rPr>
          <w:rFonts w:ascii="Cordia New" w:hAnsi="Cordia New"/>
          <w:sz w:val="28"/>
        </w:rPr>
        <w:t xml:space="preserve">ILI PIG </w:t>
      </w:r>
      <w:r w:rsidR="008F30DE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8F30DE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8F30D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1</w:t>
      </w:r>
      <w:r>
        <w:rPr>
          <w:rFonts w:ascii="Cordia New" w:hAnsi="Cordia New" w:cs="Cordia New"/>
          <w:sz w:val="28"/>
          <w:highlight w:val="yellow"/>
        </w:rPr>
        <w:t>RBI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F30D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F30D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RBI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F30DE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F30DE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งานซ่อมคืนสภาพท่อ1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F30D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งานซ่อมคืนสภาพท่อ2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F30DE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งานซ่อมคืนสภาพท่อ3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F30DE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งานซ่อมคืนสภาพท่อ4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lastRenderedPageBreak/>
              <w:t>1.7.2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8F30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F30DE" w:rsidRDefault="008F30DE" w:rsidP="008F30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0DE" w:rsidRDefault="008F30DE">
      <w:r>
        <w:separator/>
      </w:r>
    </w:p>
  </w:endnote>
  <w:endnote w:type="continuationSeparator" w:id="0">
    <w:p w:rsidR="008F30DE" w:rsidRDefault="008F30DE">
      <w:r>
        <w:continuationSeparator/>
      </w:r>
    </w:p>
  </w:endnote>
  <w:endnote w:type="continuationNotice" w:id="1">
    <w:p w:rsidR="008F30DE" w:rsidRDefault="008F30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E7A2B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F30D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F30D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0C933A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8F30DE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8F30DE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0DE" w:rsidRDefault="008F30DE">
      <w:r>
        <w:separator/>
      </w:r>
    </w:p>
  </w:footnote>
  <w:footnote w:type="continuationSeparator" w:id="0">
    <w:p w:rsidR="008F30DE" w:rsidRDefault="008F30DE">
      <w:r>
        <w:continuationSeparator/>
      </w:r>
    </w:p>
  </w:footnote>
  <w:footnote w:type="continuationNotice" w:id="1">
    <w:p w:rsidR="008F30DE" w:rsidRDefault="008F30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DE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0DE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02413C-468F-4A68-A38C-1F444C90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9E74C-0BFE-472B-AA24-43D55242B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20</Pages>
  <Words>2732</Words>
  <Characters>15573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2017-07-20T15:43:00Z</dcterms:created>
  <dcterms:modified xsi:type="dcterms:W3CDTF">2017-07-20T15:43:00Z</dcterms:modified>
</cp:coreProperties>
</file>