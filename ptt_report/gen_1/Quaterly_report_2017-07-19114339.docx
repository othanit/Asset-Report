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AE637C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AE637C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AE637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AE637C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AE637C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AE637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AE637C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AE637C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AE637C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AE637C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AE637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AE637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AE637C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AE637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AE637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AE637C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AE637C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AE637C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AE637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AE637C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AE637C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AE637C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AE637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AE637C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AE637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AE637C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AE637C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AE637C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AE637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AE637C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AE637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AE637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AE637C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AE637C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AE637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AE637C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AE637C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AE637C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AE637C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AE637C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AE637C" w:rsidTr="00AE637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AE637C" w:rsidTr="00AE637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AE637C" w:rsidTr="00AE637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AE637C" w:rsidTr="00AE637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AE637C" w:rsidTr="00AE637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AE637C" w:rsidTr="00AE637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AE637C" w:rsidRDefault="00AE637C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AE637C">
        <w:rPr>
          <w:rFonts w:ascii="Cordia New" w:eastAsia="Tahoma" w:hAnsi="Cordia New"/>
          <w:kern w:val="24"/>
          <w:sz w:val="28"/>
          <w:highlight w:val="green"/>
          <w:cs/>
        </w:rPr>
        <w:t>111</w:t>
      </w:r>
      <w:r w:rsidR="00AE637C">
        <w:rPr>
          <w:rFonts w:ascii="Cordia New" w:hAnsi="Cordia New"/>
          <w:sz w:val="28"/>
          <w:highlight w:val="green"/>
          <w:cs/>
        </w:rPr>
        <w:t>111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AE637C">
        <w:rPr>
          <w:rFonts w:ascii="Cordia New" w:eastAsia="Tahoma" w:hAnsi="Cordia New"/>
          <w:kern w:val="24"/>
          <w:sz w:val="28"/>
          <w:cs/>
        </w:rPr>
        <w:t>111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AE637C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111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AE637C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="00AE637C">
        <w:rPr>
          <w:rFonts w:ascii="Cordia New" w:hAnsi="Cordia New"/>
          <w:sz w:val="28"/>
          <w:highlight w:val="green"/>
          <w:cs/>
        </w:rPr>
        <w:t>222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AE637C">
        <w:rPr>
          <w:rFonts w:ascii="Cordia New" w:hAnsi="Cordia New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AE637C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AE637C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AE637C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AE637C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AE637C" w:rsidTr="00AE637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AE637C" w:rsidRDefault="00AE637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Region</w:t>
            </w:r>
          </w:p>
        </w:tc>
        <w:tc>
          <w:tcPr>
            <w:tcW w:w="2256" w:type="dxa"/>
            <w:shd w:val="clear" w:color="auto" w:fill="auto"/>
          </w:tcPr>
          <w:p w:rsidR="00AE637C" w:rsidRDefault="00AE637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AE637C" w:rsidRDefault="00AE637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AE637C" w:rsidRDefault="00AE637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AE637C" w:rsidTr="00AE637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AE637C" w:rsidRDefault="00AE637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6" w:type="dxa"/>
            <w:shd w:val="clear" w:color="auto" w:fill="auto"/>
          </w:tcPr>
          <w:p w:rsidR="00AE637C" w:rsidRDefault="00AE637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AE637C" w:rsidRDefault="00AE637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AE637C" w:rsidRDefault="00AE637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</w:tr>
      <w:tr w:rsidR="00AE637C" w:rsidTr="00AE637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AE637C" w:rsidRDefault="00AE637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6" w:type="dxa"/>
            <w:shd w:val="clear" w:color="auto" w:fill="auto"/>
          </w:tcPr>
          <w:p w:rsidR="00AE637C" w:rsidRDefault="00AE637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AE637C" w:rsidRDefault="00AE637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AE637C" w:rsidRDefault="00AE637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AE637C" w:rsidTr="00AE637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AE637C" w:rsidRDefault="00AE637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6" w:type="dxa"/>
            <w:shd w:val="clear" w:color="auto" w:fill="auto"/>
          </w:tcPr>
          <w:p w:rsidR="00AE637C" w:rsidRDefault="00AE637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AE637C" w:rsidRDefault="00AE637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AE637C" w:rsidRDefault="00AE637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AE637C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AE637C">
        <w:rPr>
          <w:rFonts w:ascii="Cordia New" w:hAnsi="Cordia New"/>
          <w:sz w:val="28"/>
          <w:highlight w:val="yellow"/>
          <w:cs/>
        </w:rPr>
        <w:t>3</w:t>
      </w:r>
      <w:r w:rsidR="00AE637C">
        <w:rPr>
          <w:rFonts w:ascii="Cordia New" w:hAnsi="Cordia New"/>
          <w:sz w:val="28"/>
          <w:highlight w:val="yellow"/>
        </w:rPr>
        <w:t xml:space="preserve">rd party Interface &gt; Soil Erosion </w:t>
      </w:r>
      <w:r w:rsidR="00AE637C">
        <w:rPr>
          <w:rFonts w:ascii="Cordia New" w:hAnsi="Cordia New"/>
          <w:sz w:val="28"/>
          <w:highlight w:val="yellow"/>
          <w:cs/>
        </w:rPr>
        <w:t>4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AE637C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3</w:t>
      </w:r>
      <w:r>
        <w:rPr>
          <w:rFonts w:ascii="Cordia New" w:hAnsi="Cordia New"/>
          <w:sz w:val="28"/>
        </w:rPr>
        <w:t xml:space="preserve">rd party Interface &gt; Soil Erosion </w:t>
      </w:r>
      <w:r>
        <w:rPr>
          <w:rFonts w:ascii="Cordia New" w:hAnsi="Cordia New"/>
          <w:sz w:val="28"/>
          <w:cs/>
        </w:rPr>
        <w:t>5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AE637C" w:rsidTr="00AE637C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AE637C" w:rsidRDefault="00AE637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AE637C" w:rsidRDefault="00AE637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AE637C" w:rsidRDefault="00AE637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AE637C" w:rsidRDefault="00AE637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AE637C" w:rsidRDefault="00AE637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AE637C" w:rsidTr="00AE637C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AE637C" w:rsidRDefault="00AE637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AE637C" w:rsidRDefault="00AE637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AE637C" w:rsidRDefault="00AE637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AE637C" w:rsidRDefault="00AE637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AE637C" w:rsidRDefault="00AE637C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AE637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Settlelment Survey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การดำเนินงานในอนาคต</w:t>
      </w:r>
    </w:p>
    <w:p w:rsidR="009B1FEC" w:rsidRPr="0012516C" w:rsidRDefault="00AE637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3</w:t>
      </w:r>
      <w:r>
        <w:rPr>
          <w:rFonts w:ascii="Cordia New" w:hAnsi="Cordia New"/>
          <w:sz w:val="28"/>
          <w:highlight w:val="green"/>
        </w:rPr>
        <w:t xml:space="preserve">rd party Interface &gt; Settlelment Survey </w:t>
      </w:r>
      <w:r>
        <w:rPr>
          <w:rFonts w:ascii="Cordia New" w:hAnsi="Cordia New"/>
          <w:sz w:val="28"/>
          <w:highlight w:val="green"/>
          <w:cs/>
        </w:rPr>
        <w:t>2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AE637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Settlelment Survey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AE637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ROV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AE637C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2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AE637C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AE637C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4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AE637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AE637C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Free Span </w:t>
      </w:r>
      <w:r>
        <w:rPr>
          <w:rFonts w:ascii="Cordia New" w:hAnsi="Cordia New"/>
          <w:sz w:val="28"/>
          <w:highlight w:val="yellow"/>
          <w:cs/>
        </w:rPr>
        <w:t>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AE637C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AE637C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AE637C">
        <w:rPr>
          <w:rFonts w:ascii="Cordia New" w:hAnsi="Cordia New"/>
          <w:sz w:val="28"/>
        </w:rPr>
        <w:t>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AE637C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200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AE637C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201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AE637C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202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AE637C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203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AE637C" w:rsidTr="00AE637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E637C" w:rsidRDefault="00AE637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AE637C" w:rsidRDefault="00AE637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AE637C" w:rsidRDefault="00AE637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AE637C" w:rsidTr="00AE637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E637C" w:rsidRDefault="00AE637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AE637C" w:rsidRDefault="00AE637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AE637C" w:rsidRDefault="00AE637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</w:tr>
      <w:tr w:rsidR="00AE637C" w:rsidTr="00AE637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E637C" w:rsidRDefault="00AE637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AE637C" w:rsidRDefault="00AE637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AE637C" w:rsidRDefault="00AE637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</w:tr>
      <w:tr w:rsidR="00AE637C" w:rsidTr="00AE637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E637C" w:rsidRDefault="00AE637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AE637C" w:rsidRDefault="00AE637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AE637C" w:rsidRDefault="00AE637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AE637C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On the future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AE637C" w:rsidTr="00AE637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E637C" w:rsidRDefault="00AE637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AE637C" w:rsidRDefault="00AE637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AE637C" w:rsidRDefault="00AE637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AE637C" w:rsidTr="00AE637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E637C" w:rsidRDefault="00AE637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AE637C" w:rsidRDefault="00AE637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AE637C" w:rsidRDefault="00AE637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</w:tr>
      <w:tr w:rsidR="00AE637C" w:rsidTr="00AE637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E637C" w:rsidRDefault="00AE637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AE637C" w:rsidRDefault="00AE637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AE637C" w:rsidRDefault="00AE637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</w:tr>
      <w:tr w:rsidR="00AE637C" w:rsidTr="00AE637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AE637C" w:rsidRDefault="00AE637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AE637C" w:rsidRDefault="00AE637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AE637C" w:rsidRDefault="00AE637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E637C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External Corrosion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i7</w:t>
      </w:r>
      <w:r>
        <w:rPr>
          <w:rFonts w:ascii="Cordia New" w:hAnsi="Cordia New"/>
          <w:sz w:val="28"/>
          <w:cs/>
        </w:rPr>
        <w:t>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table6</w:t>
      </w:r>
      <w:r>
        <w:rPr>
          <w:rFonts w:ascii="Cordia New" w:hAnsi="Cordia New" w:cs="Cordia New"/>
          <w:sz w:val="28"/>
          <w:cs/>
        </w:rPr>
        <w:t>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i14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i15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i16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i17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  <w:cs/>
        </w:rPr>
        <w:t>[</w:t>
      </w:r>
      <w:r>
        <w:rPr>
          <w:rFonts w:ascii="Cordia New" w:hAnsi="Cordia New" w:cs="Cordia New"/>
          <w:sz w:val="28"/>
          <w:highlight w:val="lightGray"/>
        </w:rPr>
        <w:t>table8</w:t>
      </w:r>
      <w:r>
        <w:rPr>
          <w:rFonts w:ascii="Cordia New" w:hAnsi="Cordia New" w:cs="Cordia New"/>
          <w:sz w:val="28"/>
          <w:highlight w:val="lightGray"/>
          <w:cs/>
        </w:rPr>
        <w:t>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lastRenderedPageBreak/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37C" w:rsidRDefault="00AE637C">
      <w:r>
        <w:separator/>
      </w:r>
    </w:p>
  </w:endnote>
  <w:endnote w:type="continuationSeparator" w:id="0">
    <w:p w:rsidR="00AE637C" w:rsidRDefault="00AE637C">
      <w:r>
        <w:continuationSeparator/>
      </w:r>
    </w:p>
  </w:endnote>
  <w:endnote w:type="continuationNotice" w:id="1">
    <w:p w:rsidR="00AE637C" w:rsidRDefault="00AE63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AB1574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AE637C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AE637C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0166E6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AE637C">
      <w:rPr>
        <w:rFonts w:ascii="Browallia New" w:hAnsi="Browallia New" w:cs="Browallia New"/>
        <w:b/>
        <w:bCs/>
        <w:noProof/>
        <w:sz w:val="26"/>
        <w:szCs w:val="26"/>
      </w:rPr>
      <w:t>12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AE637C">
      <w:rPr>
        <w:rFonts w:ascii="Browallia New" w:hAnsi="Browallia New" w:cs="Browallia New"/>
        <w:b/>
        <w:bCs/>
        <w:noProof/>
        <w:sz w:val="26"/>
        <w:szCs w:val="26"/>
      </w:rPr>
      <w:t>14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37C" w:rsidRDefault="00AE637C">
      <w:r>
        <w:separator/>
      </w:r>
    </w:p>
  </w:footnote>
  <w:footnote w:type="continuationSeparator" w:id="0">
    <w:p w:rsidR="00AE637C" w:rsidRDefault="00AE637C">
      <w:r>
        <w:continuationSeparator/>
      </w:r>
    </w:p>
  </w:footnote>
  <w:footnote w:type="continuationNotice" w:id="1">
    <w:p w:rsidR="00AE637C" w:rsidRDefault="00AE637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7C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37C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99D969D-7BC5-4C4F-A737-B72627E3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65F36-340E-4F74-A57B-C6718B9E2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14</Pages>
  <Words>2589</Words>
  <Characters>14762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2017-07-19T04:43:00Z</dcterms:created>
  <dcterms:modified xsi:type="dcterms:W3CDTF">2017-07-19T04:43:00Z</dcterms:modified>
</cp:coreProperties>
</file>