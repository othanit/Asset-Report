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F00321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F0032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F0032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F00321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F0032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0032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F00321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0032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00321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F00321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0032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0032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F00321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F0032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F0032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F00321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F00321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F00321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F0032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F00321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F00321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F00321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F0032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F0032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F0032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F00321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F0032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F00321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F0032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F0032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F0032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F0032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F00321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F00321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F0032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F00321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F0032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F00321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F00321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F00321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F00321" w:rsidRDefault="00F0032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F00321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F00321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F00321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F00321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F00321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F00321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F00321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F00321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F00321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F00321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F00321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F00321" w:rsidRDefault="00F0032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F00321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F00321">
        <w:rPr>
          <w:rFonts w:ascii="Cordia New" w:hAnsi="Cordia New"/>
          <w:sz w:val="28"/>
          <w:highlight w:val="yellow"/>
          <w:cs/>
        </w:rPr>
        <w:t>3</w:t>
      </w:r>
      <w:r w:rsidR="00F00321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F00321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F00321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F00321" w:rsidRDefault="00F0032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F00321" w:rsidRDefault="00F0032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F00321" w:rsidRDefault="00F0032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F00321" w:rsidRDefault="00F0032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F00321" w:rsidRDefault="00F0032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F00321" w:rsidRDefault="00F0032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F00321" w:rsidRDefault="00F0032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F00321" w:rsidRDefault="00F0032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F00321" w:rsidRDefault="00F0032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F00321" w:rsidRDefault="00F0032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F0032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F0032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F0032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F00321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F0032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F0032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F0032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F00321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F00321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F0032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F0032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F00321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F0032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F0032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F0032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F0032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0321" w:rsidRDefault="00F0032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0321" w:rsidRDefault="00F0032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0321" w:rsidRDefault="00F0032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0321" w:rsidRDefault="00F0032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F00321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0321" w:rsidRDefault="00F0032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0321" w:rsidRDefault="00F0032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0321" w:rsidRDefault="00F0032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0321" w:rsidRDefault="00F0032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F00321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F00321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F00321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F0032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F00321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F00321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F00321" w:rsidRDefault="00F0032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F00321" w:rsidTr="00E619C9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0321" w:rsidRDefault="00F0032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F00321" w:rsidRDefault="00F0032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F00321" w:rsidRDefault="00F0032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F00321" w:rsidTr="00F0032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F00321" w:rsidRDefault="00F0032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F00321" w:rsidRDefault="00F0032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F0032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F0032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F0032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F0032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F0032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F00321">
        <w:rPr>
          <w:rFonts w:ascii="Cordia New" w:hAnsi="Cordia New"/>
          <w:sz w:val="28"/>
        </w:rPr>
        <w:t xml:space="preserve">ILI PIG </w:t>
      </w:r>
      <w:r w:rsidR="00F00321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F00321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805C9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132A7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765F9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0D3C8D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lastRenderedPageBreak/>
              <w:t>1.7.2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2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3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4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5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7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8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9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10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11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13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14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1.7.4.2 ผลการดำเนินงาน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15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16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F0032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0321" w:rsidRDefault="00F00321" w:rsidP="00F0032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17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321" w:rsidRDefault="00F00321">
      <w:r>
        <w:separator/>
      </w:r>
    </w:p>
  </w:endnote>
  <w:endnote w:type="continuationSeparator" w:id="0">
    <w:p w:rsidR="00F00321" w:rsidRDefault="00F00321">
      <w:r>
        <w:continuationSeparator/>
      </w:r>
    </w:p>
  </w:endnote>
  <w:endnote w:type="continuationNotice" w:id="1">
    <w:p w:rsidR="00F00321" w:rsidRDefault="00F003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B49F2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F0032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F0032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41DA58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F00321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F00321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321" w:rsidRDefault="00F00321">
      <w:r>
        <w:separator/>
      </w:r>
    </w:p>
  </w:footnote>
  <w:footnote w:type="continuationSeparator" w:id="0">
    <w:p w:rsidR="00F00321" w:rsidRDefault="00F00321">
      <w:r>
        <w:continuationSeparator/>
      </w:r>
    </w:p>
  </w:footnote>
  <w:footnote w:type="continuationNotice" w:id="1">
    <w:p w:rsidR="00F00321" w:rsidRDefault="00F003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2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321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B39E999-9300-46C1-9E6F-33381753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D47F6-8117-4618-8335-B01BCD2CE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20</Pages>
  <Words>2717</Words>
  <Characters>15493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2017-07-20T15:39:00Z</dcterms:created>
  <dcterms:modified xsi:type="dcterms:W3CDTF">2017-07-20T15:39:00Z</dcterms:modified>
</cp:coreProperties>
</file>