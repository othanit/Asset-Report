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568A5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B568A5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568A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568A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568A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B568A5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568A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B568A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568A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568A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568A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568A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568A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568A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568A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568A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568A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568A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B568A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568A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B568A5" w:rsidRDefault="00B568A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568A5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B568A5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568A5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568A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568A5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B568A5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568A5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568A5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568A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568A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568A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aaa</w:t>
            </w:r>
          </w:p>
        </w:tc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B568A5" w:rsidTr="00B568A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B568A5" w:rsidRDefault="00B568A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568A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568A5">
        <w:rPr>
          <w:rFonts w:ascii="Cordia New" w:hAnsi="Cordia New"/>
          <w:sz w:val="28"/>
          <w:highlight w:val="yellow"/>
          <w:cs/>
        </w:rPr>
        <w:t>3</w:t>
      </w:r>
      <w:r w:rsidR="00B568A5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B568A5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568A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A5" w:rsidRDefault="00B568A5">
      <w:r>
        <w:separator/>
      </w:r>
    </w:p>
  </w:endnote>
  <w:endnote w:type="continuationSeparator" w:id="0">
    <w:p w:rsidR="00B568A5" w:rsidRDefault="00B568A5">
      <w:r>
        <w:continuationSeparator/>
      </w:r>
    </w:p>
  </w:endnote>
  <w:endnote w:type="continuationNotice" w:id="1">
    <w:p w:rsidR="00B568A5" w:rsidRDefault="00B568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E97B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568A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568A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1E370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568A5">
      <w:rPr>
        <w:rFonts w:ascii="Browallia New" w:hAnsi="Browallia New" w:cs="Browallia New"/>
        <w:b/>
        <w:bCs/>
        <w:noProof/>
        <w:sz w:val="26"/>
        <w:szCs w:val="26"/>
      </w:rPr>
      <w:t>6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568A5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A5" w:rsidRDefault="00B568A5">
      <w:r>
        <w:separator/>
      </w:r>
    </w:p>
  </w:footnote>
  <w:footnote w:type="continuationSeparator" w:id="0">
    <w:p w:rsidR="00B568A5" w:rsidRDefault="00B568A5">
      <w:r>
        <w:continuationSeparator/>
      </w:r>
    </w:p>
  </w:footnote>
  <w:footnote w:type="continuationNotice" w:id="1">
    <w:p w:rsidR="00B568A5" w:rsidRDefault="00B568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A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8A5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D91E8E-EB5C-486E-901F-14575B8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58CBF-6D93-42FA-AADD-FBBE3E9F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8</Pages>
  <Words>2516</Words>
  <Characters>14343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2017-07-19T03:57:00Z</dcterms:created>
  <dcterms:modified xsi:type="dcterms:W3CDTF">2017-07-19T03:57:00Z</dcterms:modified>
</cp:coreProperties>
</file>