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BB44F0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00A1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</w:rPr>
              <w:t>qa1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B44F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มาตั้งแต่ปี 2548 ตามมาตรฐาน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>ตามที่แสดง</w:t>
      </w:r>
      <w:r w:rsidR="00D0402C" w:rsidRPr="00495716">
        <w:rPr>
          <w:rFonts w:ascii="Cordia New" w:hAnsi="Cordia New"/>
          <w:sz w:val="28"/>
          <w:cs/>
        </w:rPr>
        <w:lastRenderedPageBreak/>
        <w:t xml:space="preserve">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BB44F0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16484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BB44F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BB44F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BB44F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44F0" w:rsidTr="00BB44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B44F0" w:rsidTr="00BB44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B44F0" w:rsidTr="00BB44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B44F0" w:rsidTr="00BB44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B44F0" w:rsidTr="00BB44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B44F0" w:rsidTr="00BB44F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B44F0" w:rsidRDefault="00BB44F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B44F0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BB44F0">
        <w:rPr>
          <w:rFonts w:ascii="Cordia New" w:hAnsi="Cordia New"/>
          <w:sz w:val="28"/>
          <w:highlight w:val="green"/>
        </w:rPr>
        <w:t>RC</w:t>
      </w:r>
      <w:r w:rsidR="00BB44F0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BB44F0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BB44F0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B44F0">
        <w:rPr>
          <w:rFonts w:ascii="Cordia New" w:hAnsi="Cordia New"/>
          <w:sz w:val="28"/>
          <w:highlight w:val="green"/>
        </w:rPr>
        <w:t>RC</w:t>
      </w:r>
      <w:r w:rsidR="00BB44F0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BB44F0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BB44F0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BB44F0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BB44F0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B44F0" w:rsidTr="00BB44F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B44F0" w:rsidRDefault="00BB44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B44F0" w:rsidRDefault="00BB44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B44F0" w:rsidRDefault="00BB44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B44F0" w:rsidRDefault="00BB44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B44F0" w:rsidTr="00BB44F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B44F0" w:rsidRDefault="00BB44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B44F0" w:rsidRDefault="00BB44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B44F0" w:rsidRDefault="00BB44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B44F0" w:rsidRDefault="00BB44F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BB44F0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BB44F0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BB44F0">
        <w:rPr>
          <w:rFonts w:ascii="Cordia New" w:hAnsi="Cordia New"/>
          <w:sz w:val="28"/>
          <w:highlight w:val="yellow"/>
        </w:rPr>
        <w:t>RC</w:t>
      </w:r>
      <w:r w:rsidR="00BB44F0">
        <w:rPr>
          <w:rFonts w:ascii="Cordia New" w:hAnsi="Cordia New"/>
          <w:sz w:val="28"/>
          <w:highlight w:val="yellow"/>
          <w:cs/>
        </w:rPr>
        <w:t xml:space="preserve">650 </w:t>
      </w:r>
      <w:r w:rsidR="00BB44F0">
        <w:rPr>
          <w:rFonts w:ascii="Cordia New" w:hAnsi="Cordia New"/>
          <w:sz w:val="28"/>
          <w:highlight w:val="yellow"/>
        </w:rPr>
        <w:t xml:space="preserve">KP </w:t>
      </w:r>
      <w:r w:rsidR="00BB44F0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B44F0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lastRenderedPageBreak/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F0" w:rsidRDefault="00BB44F0">
      <w:r>
        <w:separator/>
      </w:r>
    </w:p>
  </w:endnote>
  <w:endnote w:type="continuationSeparator" w:id="0">
    <w:p w:rsidR="00BB44F0" w:rsidRDefault="00BB44F0">
      <w:r>
        <w:continuationSeparator/>
      </w:r>
    </w:p>
  </w:endnote>
  <w:endnote w:type="continuationNotice" w:id="1">
    <w:p w:rsidR="00BB44F0" w:rsidRDefault="00BB4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4F0" w:rsidRDefault="00BB44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5E0D1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B44F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B44F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4F0" w:rsidRDefault="00BB44F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124509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B44F0">
      <w:rPr>
        <w:rFonts w:ascii="Browallia New" w:hAnsi="Browallia New" w:cs="Browallia New"/>
        <w:b/>
        <w:bCs/>
        <w:noProof/>
        <w:sz w:val="26"/>
        <w:szCs w:val="26"/>
      </w:rPr>
      <w:t>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B44F0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F0" w:rsidRDefault="00BB44F0">
      <w:r>
        <w:separator/>
      </w:r>
    </w:p>
  </w:footnote>
  <w:footnote w:type="continuationSeparator" w:id="0">
    <w:p w:rsidR="00BB44F0" w:rsidRDefault="00BB44F0">
      <w:r>
        <w:continuationSeparator/>
      </w:r>
    </w:p>
  </w:footnote>
  <w:footnote w:type="continuationNotice" w:id="1">
    <w:p w:rsidR="00BB44F0" w:rsidRDefault="00BB44F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4F0" w:rsidRDefault="00BB44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4F0" w:rsidRDefault="00BB44F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F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4F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8FD161-3BF6-4F8B-9091-07D36925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18906-9CF8-4422-BA64-00604CC5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2680</Words>
  <Characters>15279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2017-07-23T05:00:00Z</dcterms:created>
  <dcterms:modified xsi:type="dcterms:W3CDTF">2017-07-23T05:00:00Z</dcterms:modified>
</cp:coreProperties>
</file>