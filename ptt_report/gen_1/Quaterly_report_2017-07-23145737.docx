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73E8A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73E8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  <w:r>
              <w:rPr>
                <w:rFonts w:asciiTheme="minorBidi" w:hAnsiTheme="minorBidi" w:cs="Cordia New"/>
                <w:sz w:val="28"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73E8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73E8A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73E8A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B73E8A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73E8A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73E8A" w:rsidRDefault="00B73E8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73E8A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B73E8A">
        <w:rPr>
          <w:rFonts w:ascii="Cordia New" w:hAnsi="Cordia New"/>
          <w:sz w:val="28"/>
          <w:highlight w:val="green"/>
        </w:rPr>
        <w:t>RC</w:t>
      </w:r>
      <w:r w:rsidR="00B73E8A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73E8A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73E8A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73E8A">
        <w:rPr>
          <w:rFonts w:ascii="Cordia New" w:hAnsi="Cordia New"/>
          <w:sz w:val="28"/>
          <w:highlight w:val="green"/>
        </w:rPr>
        <w:t>RC</w:t>
      </w:r>
      <w:r w:rsidR="00B73E8A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73E8A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73E8A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73E8A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73E8A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73E8A" w:rsidTr="00B73E8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73E8A" w:rsidRDefault="00B73E8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73E8A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73E8A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B73E8A">
        <w:rPr>
          <w:rFonts w:ascii="Cordia New" w:hAnsi="Cordia New"/>
          <w:sz w:val="28"/>
          <w:highlight w:val="yellow"/>
        </w:rPr>
        <w:t>RC</w:t>
      </w:r>
      <w:r w:rsidR="00B73E8A">
        <w:rPr>
          <w:rFonts w:ascii="Cordia New" w:hAnsi="Cordia New"/>
          <w:sz w:val="28"/>
          <w:highlight w:val="yellow"/>
          <w:cs/>
        </w:rPr>
        <w:t xml:space="preserve">650 </w:t>
      </w:r>
      <w:r w:rsidR="00B73E8A">
        <w:rPr>
          <w:rFonts w:ascii="Cordia New" w:hAnsi="Cordia New"/>
          <w:sz w:val="28"/>
          <w:highlight w:val="yellow"/>
        </w:rPr>
        <w:t xml:space="preserve">KP </w:t>
      </w:r>
      <w:r w:rsidR="00B73E8A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73E8A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8A" w:rsidRDefault="00B73E8A">
      <w:r>
        <w:separator/>
      </w:r>
    </w:p>
  </w:endnote>
  <w:endnote w:type="continuationSeparator" w:id="0">
    <w:p w:rsidR="00B73E8A" w:rsidRDefault="00B73E8A">
      <w:r>
        <w:continuationSeparator/>
      </w:r>
    </w:p>
  </w:endnote>
  <w:endnote w:type="continuationNotice" w:id="1">
    <w:p w:rsidR="00B73E8A" w:rsidRDefault="00B73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8A" w:rsidRDefault="00B73E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3169F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73E8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73E8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8A" w:rsidRDefault="00B73E8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9F6B9F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73E8A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73E8A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8A" w:rsidRDefault="00B73E8A">
      <w:r>
        <w:separator/>
      </w:r>
    </w:p>
  </w:footnote>
  <w:footnote w:type="continuationSeparator" w:id="0">
    <w:p w:rsidR="00B73E8A" w:rsidRDefault="00B73E8A">
      <w:r>
        <w:continuationSeparator/>
      </w:r>
    </w:p>
  </w:footnote>
  <w:footnote w:type="continuationNotice" w:id="1">
    <w:p w:rsidR="00B73E8A" w:rsidRDefault="00B73E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8A" w:rsidRDefault="00B73E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E8A" w:rsidRDefault="00B73E8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8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E8A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AD6437-2AAA-4879-A2F7-0CE564D5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15CEE-C127-43D8-B484-7ACF8179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2766</Words>
  <Characters>15770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2017-07-23T07:57:00Z</dcterms:created>
  <dcterms:modified xsi:type="dcterms:W3CDTF">2017-07-23T07:57:00Z</dcterms:modified>
</cp:coreProperties>
</file>