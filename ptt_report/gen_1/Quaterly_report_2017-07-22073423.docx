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</w:t>
      </w:r>
      <w:r w:rsidR="00D0402C" w:rsidRPr="00495716">
        <w:rPr>
          <w:rFonts w:ascii="Cordia New" w:hAnsi="Cordia New"/>
          <w:sz w:val="28"/>
          <w:cs/>
        </w:rPr>
        <w:lastRenderedPageBreak/>
        <w:t>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6512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381762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6512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sdfsadflkj;</w:t>
      </w:r>
    </w:p>
    <w:p w:rsidR="00AC06BE" w:rsidRPr="0012516C" w:rsidRDefault="00C6512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asdkfj;lasdkfj;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6512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ksdfj;lkjdsaf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lastRenderedPageBreak/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sss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sss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ssss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ggg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4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gg</w:t>
            </w:r>
          </w:p>
        </w:tc>
        <w:tc>
          <w:tcPr>
            <w:tcW w:w="1505" w:type="dxa"/>
            <w:shd w:val="clear" w:color="auto" w:fill="auto"/>
          </w:tcPr>
          <w:p w:rsidR="00C65125" w:rsidRDefault="00C651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g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65125">
        <w:rPr>
          <w:rFonts w:ascii="Cordia New" w:eastAsia="Tahoma" w:hAnsi="Cordia New"/>
          <w:kern w:val="24"/>
          <w:sz w:val="28"/>
          <w:highlight w:val="green"/>
        </w:rPr>
        <w:t>g</w:t>
      </w:r>
      <w:r w:rsidR="00C65125">
        <w:rPr>
          <w:rFonts w:ascii="Cordia New" w:hAnsi="Cordia New"/>
          <w:sz w:val="28"/>
          <w:highlight w:val="green"/>
        </w:rPr>
        <w:t>g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65125">
        <w:rPr>
          <w:rFonts w:ascii="Cordia New" w:eastAsia="Tahoma" w:hAnsi="Cordia New"/>
          <w:kern w:val="24"/>
          <w:sz w:val="28"/>
        </w:rPr>
        <w:t>g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6512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gg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65125">
        <w:rPr>
          <w:rFonts w:ascii="Cordia New" w:eastAsia="Tahoma" w:hAnsi="Cordia New"/>
          <w:kern w:val="24"/>
          <w:sz w:val="28"/>
          <w:highlight w:val="green"/>
        </w:rPr>
        <w:t>gg</w:t>
      </w:r>
      <w:r w:rsidR="00C65125">
        <w:rPr>
          <w:rFonts w:ascii="Cordia New" w:hAnsi="Cordia New"/>
          <w:sz w:val="28"/>
          <w:highlight w:val="green"/>
        </w:rPr>
        <w:t>g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 จำนวน </w:t>
      </w:r>
      <w:r w:rsidR="00C65125">
        <w:rPr>
          <w:rFonts w:ascii="Cordia New" w:eastAsia="Tahoma" w:hAnsi="Cordia New"/>
          <w:kern w:val="24"/>
          <w:sz w:val="28"/>
          <w:highlight w:val="green"/>
        </w:rPr>
        <w:t>g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6512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g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65125" w:rsidRDefault="00C651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65125" w:rsidRDefault="00C651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C6512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sss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6512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hgg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651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g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651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g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77521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765F92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lastRenderedPageBreak/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6433F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C65125" w:rsidRDefault="00C651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65125" w:rsidTr="00893057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65125" w:rsidRDefault="00C651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65125" w:rsidRDefault="00C651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65125" w:rsidRDefault="00C651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65125" w:rsidTr="00C6512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65125" w:rsidRDefault="00C651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</w:p>
        </w:tc>
        <w:tc>
          <w:tcPr>
            <w:tcW w:w="4513" w:type="dxa"/>
            <w:shd w:val="clear" w:color="auto" w:fill="auto"/>
          </w:tcPr>
          <w:p w:rsidR="00C65125" w:rsidRDefault="00C651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0E2E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dsfsadfsdfsdaf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>dasfsdaf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sdafsdaf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dsafsdaf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C651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65125" w:rsidRDefault="00C65125" w:rsidP="00C651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asdfsadf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25" w:rsidRDefault="00C65125">
      <w:r>
        <w:separator/>
      </w:r>
    </w:p>
  </w:endnote>
  <w:endnote w:type="continuationSeparator" w:id="0">
    <w:p w:rsidR="00C65125" w:rsidRDefault="00C65125">
      <w:r>
        <w:continuationSeparator/>
      </w:r>
    </w:p>
  </w:endnote>
  <w:endnote w:type="continuationNotice" w:id="1">
    <w:p w:rsidR="00C65125" w:rsidRDefault="00C65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C441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651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651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E122C3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65125">
      <w:rPr>
        <w:rFonts w:ascii="Browallia New" w:hAnsi="Browallia New" w:cs="Browallia New"/>
        <w:b/>
        <w:bCs/>
        <w:noProof/>
        <w:sz w:val="26"/>
        <w:szCs w:val="26"/>
      </w:rPr>
      <w:t>19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65125">
      <w:rPr>
        <w:rFonts w:ascii="Browallia New" w:hAnsi="Browallia New" w:cs="Browallia New"/>
        <w:b/>
        <w:bCs/>
        <w:noProof/>
        <w:sz w:val="26"/>
        <w:szCs w:val="26"/>
      </w:rPr>
      <w:t>19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25" w:rsidRDefault="00C65125">
      <w:r>
        <w:separator/>
      </w:r>
    </w:p>
  </w:footnote>
  <w:footnote w:type="continuationSeparator" w:id="0">
    <w:p w:rsidR="00C65125" w:rsidRDefault="00C65125">
      <w:r>
        <w:continuationSeparator/>
      </w:r>
    </w:p>
  </w:footnote>
  <w:footnote w:type="continuationNotice" w:id="1">
    <w:p w:rsidR="00C65125" w:rsidRDefault="00C6512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2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25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E3F80D-3FC8-461A-840E-E60EE9DC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ADEV\ASSET_REP\code\pttreport-master_20170722_%232\pttreport-master\ptt_report\tmp_rep\1707220739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441DA-51D1-4AE2-B38C-FE2623B9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17072207396007171051รายงานการประชุม QSHEMC 1</Template>
  <TotalTime>0</TotalTime>
  <Pages>19</Pages>
  <Words>2435</Words>
  <Characters>13881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2017-07-22T00:34:00Z</dcterms:created>
  <dcterms:modified xsi:type="dcterms:W3CDTF">2017-07-22T00:34:00Z</dcterms:modified>
</cp:coreProperties>
</file>