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196"/>
        <w:gridCol w:w="1308"/>
        <w:gridCol w:w="9246"/>
        <w:gridCol w:w="891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A1414F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A1414F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noProof/>
                <w:sz w:val="28"/>
              </w:rPr>
              <w:drawing>
                <wp:inline distT="0" distB="0" distL="0" distR="0">
                  <wp:extent cx="5731510" cy="1648460"/>
                  <wp:effectExtent l="0" t="0" r="2540" b="889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C00A1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qa2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</w:t>
            </w:r>
            <w:r w:rsidRPr="00F72B6C">
              <w:rPr>
                <w:rFonts w:asciiTheme="minorBidi" w:hAnsiTheme="minorBidi" w:cstheme="minorBidi"/>
                <w:sz w:val="28"/>
                <w:cs/>
              </w:rPr>
              <w:lastRenderedPageBreak/>
              <w:t>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lastRenderedPageBreak/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proofErr w:type="gramStart"/>
      <w:r w:rsidRPr="001F6BA4">
        <w:rPr>
          <w:rFonts w:ascii="Cordia New" w:hAnsi="Cordia New"/>
          <w:sz w:val="28"/>
        </w:rPr>
        <w:t>patrolling</w:t>
      </w:r>
      <w:proofErr w:type="gramEnd"/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  <w:cs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</w:t>
      </w:r>
      <w:r>
        <w:rPr>
          <w:rFonts w:ascii="Cordia New" w:hAnsi="Cordia New"/>
          <w:noProof/>
          <w:sz w:val="28"/>
          <w:highlight w:val="green"/>
          <w:cs/>
        </w:rPr>
        <w:t>]</w:t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A1414F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A1414F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A1414F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A1414F" w:rsidTr="00A1414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A1414F" w:rsidTr="00A1414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A1414F" w:rsidTr="00A1414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A1414F" w:rsidTr="00A1414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A1414F" w:rsidTr="00A1414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A1414F" w:rsidTr="00A1414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A1414F" w:rsidRDefault="00A1414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lastRenderedPageBreak/>
        <w:t xml:space="preserve">เขต </w:t>
      </w:r>
      <w:r w:rsidR="00A1414F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A1414F">
        <w:rPr>
          <w:rFonts w:ascii="Cordia New" w:hAnsi="Cordia New"/>
          <w:sz w:val="28"/>
          <w:highlight w:val="green"/>
        </w:rPr>
        <w:t>RC</w:t>
      </w:r>
      <w:r w:rsidR="00A1414F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A1414F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A1414F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A1414F">
        <w:rPr>
          <w:rFonts w:ascii="Cordia New" w:hAnsi="Cordia New"/>
          <w:sz w:val="28"/>
          <w:highlight w:val="green"/>
        </w:rPr>
        <w:t>RC</w:t>
      </w:r>
      <w:r w:rsidR="00A1414F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A1414F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A1414F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A1414F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A1414F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A1414F" w:rsidTr="00A1414F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1414F" w:rsidRDefault="00A1414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A1414F" w:rsidRDefault="00A1414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A1414F" w:rsidRDefault="00A1414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A1414F" w:rsidRDefault="00A1414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A1414F" w:rsidTr="00A1414F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1414F" w:rsidRDefault="00A1414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A1414F" w:rsidRDefault="00A1414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A1414F" w:rsidRDefault="00A1414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A1414F" w:rsidRDefault="00A1414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A1414F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lastRenderedPageBreak/>
        <w:t xml:space="preserve">1) </w:t>
      </w:r>
      <w:r w:rsidR="00A1414F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A1414F">
        <w:rPr>
          <w:rFonts w:ascii="Cordia New" w:hAnsi="Cordia New"/>
          <w:sz w:val="28"/>
          <w:highlight w:val="yellow"/>
        </w:rPr>
        <w:t>RC</w:t>
      </w:r>
      <w:r w:rsidR="00A1414F">
        <w:rPr>
          <w:rFonts w:ascii="Cordia New" w:hAnsi="Cordia New"/>
          <w:sz w:val="28"/>
          <w:highlight w:val="yellow"/>
          <w:cs/>
        </w:rPr>
        <w:t xml:space="preserve">650 </w:t>
      </w:r>
      <w:r w:rsidR="00A1414F">
        <w:rPr>
          <w:rFonts w:ascii="Cordia New" w:hAnsi="Cordia New"/>
          <w:sz w:val="28"/>
          <w:highlight w:val="yellow"/>
        </w:rPr>
        <w:t xml:space="preserve">KP </w:t>
      </w:r>
      <w:r w:rsidR="00A1414F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A1414F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lastRenderedPageBreak/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lastRenderedPageBreak/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14F" w:rsidRDefault="00A1414F">
      <w:r>
        <w:separator/>
      </w:r>
    </w:p>
  </w:endnote>
  <w:endnote w:type="continuationSeparator" w:id="0">
    <w:p w:rsidR="00A1414F" w:rsidRDefault="00A1414F">
      <w:r>
        <w:continuationSeparator/>
      </w:r>
    </w:p>
  </w:endnote>
  <w:endnote w:type="continuationNotice" w:id="1">
    <w:p w:rsidR="00A1414F" w:rsidRDefault="00A141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4F" w:rsidRDefault="00A141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BBB2A6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1414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1414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4F" w:rsidRDefault="00A1414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82349D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A1414F">
      <w:rPr>
        <w:rFonts w:ascii="Browallia New" w:hAnsi="Browallia New" w:cs="Browallia New"/>
        <w:b/>
        <w:bCs/>
        <w:noProof/>
        <w:sz w:val="26"/>
        <w:szCs w:val="26"/>
      </w:rPr>
      <w:t>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A1414F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14F" w:rsidRDefault="00A1414F">
      <w:r>
        <w:separator/>
      </w:r>
    </w:p>
  </w:footnote>
  <w:footnote w:type="continuationSeparator" w:id="0">
    <w:p w:rsidR="00A1414F" w:rsidRDefault="00A1414F">
      <w:r>
        <w:continuationSeparator/>
      </w:r>
    </w:p>
  </w:footnote>
  <w:footnote w:type="continuationNotice" w:id="1">
    <w:p w:rsidR="00A1414F" w:rsidRDefault="00A141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4F" w:rsidRDefault="00A141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4F" w:rsidRDefault="00A1414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4F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14F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B0BCD8-4E76-43E5-8798-A10D7318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6DEEC-0F8B-45C8-87CB-F7AF4BB2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0</TotalTime>
  <Pages>17</Pages>
  <Words>2659</Words>
  <Characters>15162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2017-07-23T04:54:00Z</dcterms:created>
  <dcterms:modified xsi:type="dcterms:W3CDTF">2017-07-23T04:54:00Z</dcterms:modified>
</cp:coreProperties>
</file>