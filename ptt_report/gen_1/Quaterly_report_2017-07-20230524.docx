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4E1DA0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4E1DA0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1DA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E1DA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E1DA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4E1DA0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E1DA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4E1DA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E1DA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E1DA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E1DA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E1DA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E1DA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E1DA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E1DA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E1DA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E1DA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E1DA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4E1DA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4E1DA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4E1DA0" w:rsidRDefault="004E1DA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4E1DA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4E1DA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4E1DA0" w:rsidRDefault="004E1DA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4E1DA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4E1DA0">
        <w:rPr>
          <w:rFonts w:ascii="Cordia New" w:hAnsi="Cordia New"/>
          <w:sz w:val="28"/>
          <w:highlight w:val="yellow"/>
          <w:cs/>
        </w:rPr>
        <w:t>3</w:t>
      </w:r>
      <w:r w:rsidR="004E1DA0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4E1DA0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4E1DA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E1DA0" w:rsidRDefault="004E1DA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4E1DA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4E1DA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4E1DA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4E1DA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4E1DA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4E1DA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4E1DA0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4E1DA0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4E1DA0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4E1DA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4E1DA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4E1DA0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1D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1D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1D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E1DA0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4E1DA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4E1DA0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E1DA0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E1DA0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E1DA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E1DA0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4E1DA0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4E1DA0" w:rsidRDefault="004E1DA0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4E1DA0" w:rsidTr="000C1AF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E1DA0" w:rsidRDefault="004E1DA0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E1DA0" w:rsidRDefault="004E1DA0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4E1DA0" w:rsidRDefault="004E1DA0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4E1DA0" w:rsidTr="004E1DA0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E1DA0" w:rsidRDefault="004E1DA0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4E1DA0" w:rsidRDefault="004E1DA0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E1DA0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4E1DA0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4E1DA0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4E1DA0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4E1DA0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E1DA0">
        <w:rPr>
          <w:rFonts w:ascii="Cordia New" w:hAnsi="Cordia New"/>
          <w:sz w:val="28"/>
        </w:rPr>
        <w:t xml:space="preserve">ILI PIG </w:t>
      </w:r>
      <w:r w:rsidR="004E1DA0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4E1DA0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4E1DA0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1</w:t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4E1DA0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4E1DA0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RBI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4E1DA0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RBI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4E1DA0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งานซ่อมคืนสภาพท่อ1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4E1DA0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งานซ่อมคืนสภาพท่อ2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4E1DA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งานซ่อมคืนสภาพท่อ3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4E1DA0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งานซ่อมคืนสภาพท่อ4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4E1DA0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E1DA0" w:rsidRDefault="004E1DA0" w:rsidP="004E1DA0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A0" w:rsidRDefault="004E1DA0">
      <w:r>
        <w:separator/>
      </w:r>
    </w:p>
  </w:endnote>
  <w:endnote w:type="continuationSeparator" w:id="0">
    <w:p w:rsidR="004E1DA0" w:rsidRDefault="004E1DA0">
      <w:r>
        <w:continuationSeparator/>
      </w:r>
    </w:p>
  </w:endnote>
  <w:endnote w:type="continuationNotice" w:id="1">
    <w:p w:rsidR="004E1DA0" w:rsidRDefault="004E1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59379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E1DA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E1DA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CDD9DE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E1DA0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E1DA0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A0" w:rsidRDefault="004E1DA0">
      <w:r>
        <w:separator/>
      </w:r>
    </w:p>
  </w:footnote>
  <w:footnote w:type="continuationSeparator" w:id="0">
    <w:p w:rsidR="004E1DA0" w:rsidRDefault="004E1DA0">
      <w:r>
        <w:continuationSeparator/>
      </w:r>
    </w:p>
  </w:footnote>
  <w:footnote w:type="continuationNotice" w:id="1">
    <w:p w:rsidR="004E1DA0" w:rsidRDefault="004E1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A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1DA0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B18B0C-A1CF-4D62-A553-69931B96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A46D8-93B6-4E91-A1D2-AAB5CBFE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2733</Words>
  <Characters>15584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2017-07-20T16:05:00Z</dcterms:created>
  <dcterms:modified xsi:type="dcterms:W3CDTF">2017-07-20T16:05:00Z</dcterms:modified>
</cp:coreProperties>
</file>