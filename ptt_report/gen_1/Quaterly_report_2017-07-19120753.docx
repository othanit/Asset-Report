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814A0E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814A0E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814A0E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14A0E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814A0E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814A0E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814A0E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814A0E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814A0E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814A0E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814A0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814A0E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814A0E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814A0E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814A0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814A0E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14A0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14A0E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814A0E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814A0E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814A0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814A0E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814A0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814A0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814A0E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14A0E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14A0E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814A0E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814A0E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814A0E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814A0E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814A0E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814A0E" w:rsidRDefault="00814A0E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814A0E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814A0E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814A0E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814A0E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814A0E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814A0E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814A0E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814A0E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814A0E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814A0E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814A0E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814A0E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814A0E">
        <w:rPr>
          <w:rFonts w:ascii="Cordia New" w:hAnsi="Cordia New"/>
          <w:sz w:val="28"/>
          <w:highlight w:val="yellow"/>
          <w:cs/>
        </w:rPr>
        <w:t>3</w:t>
      </w:r>
      <w:r w:rsidR="00814A0E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814A0E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814A0E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814A0E" w:rsidRDefault="00814A0E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814A0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814A0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814A0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14A0E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814A0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814A0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814A0E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814A0E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814A0E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814A0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814A0E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814A0E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14A0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14A0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14A0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814A0E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14A0E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814A0E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814A0E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814A0E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14A0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814A0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814A0E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814A0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814A0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814A0E" w:rsidRDefault="00814A0E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814A0E" w:rsidTr="005A5AF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814A0E" w:rsidRDefault="00814A0E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814A0E" w:rsidRDefault="00814A0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814A0E" w:rsidRDefault="00814A0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814A0E" w:rsidRDefault="00814A0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814A0E" w:rsidRDefault="00814A0E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814A0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814A0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814A0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814A0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814A0E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814A0E">
        <w:rPr>
          <w:rFonts w:ascii="Cordia New" w:hAnsi="Cordia New"/>
          <w:sz w:val="28"/>
        </w:rPr>
        <w:t xml:space="preserve">ILI PIG </w:t>
      </w:r>
      <w:r w:rsidR="00814A0E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814A0E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14A0E" w:rsidRDefault="00814A0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highlight w:val="green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814A0E" w:rsidRDefault="00814A0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Inspection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CM Sattion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Date</w:t>
            </w:r>
          </w:p>
        </w:tc>
      </w:tr>
      <w:tr w:rsidR="00814A0E" w:rsidTr="00814A0E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814A0E" w:rsidRDefault="00814A0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6" w:type="dxa"/>
            <w:shd w:val="clear" w:color="auto" w:fill="auto"/>
          </w:tcPr>
          <w:p w:rsidR="00814A0E" w:rsidRDefault="00814A0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  <w:r>
              <w:rPr>
                <w:rFonts w:ascii="Cordia New" w:hAnsi="Cordia New"/>
                <w:sz w:val="28"/>
                <w:highlight w:val="green"/>
              </w:rPr>
              <w:t>ff</w:t>
            </w:r>
          </w:p>
        </w:tc>
        <w:tc>
          <w:tcPr>
            <w:tcW w:w="2257" w:type="dxa"/>
            <w:shd w:val="clear" w:color="auto" w:fill="auto"/>
          </w:tcPr>
          <w:p w:rsidR="00814A0E" w:rsidRDefault="00814A0E" w:rsidP="00663426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  <w:highlight w:val="green"/>
              </w:rPr>
            </w:pPr>
          </w:p>
        </w:tc>
      </w:tr>
    </w:tbl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683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10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18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8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10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-</w:t>
            </w:r>
          </w:p>
        </w:tc>
        <w:tc>
          <w:tcPr>
            <w:tcW w:w="508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9" w:type="dxa"/>
          </w:tcPr>
          <w:p w:rsidR="0002110A" w:rsidRPr="00513A38" w:rsidRDefault="00814A0E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2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lastRenderedPageBreak/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A0E" w:rsidRDefault="00814A0E">
      <w:r>
        <w:separator/>
      </w:r>
    </w:p>
  </w:endnote>
  <w:endnote w:type="continuationSeparator" w:id="0">
    <w:p w:rsidR="00814A0E" w:rsidRDefault="00814A0E">
      <w:r>
        <w:continuationSeparator/>
      </w:r>
    </w:p>
  </w:endnote>
  <w:endnote w:type="continuationNotice" w:id="1">
    <w:p w:rsidR="00814A0E" w:rsidRDefault="00814A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43E502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14A0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14A0E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EEB7D2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14A0E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814A0E">
      <w:rPr>
        <w:rFonts w:ascii="Browallia New" w:hAnsi="Browallia New" w:cs="Browallia New"/>
        <w:b/>
        <w:bCs/>
        <w:noProof/>
        <w:sz w:val="26"/>
        <w:szCs w:val="26"/>
      </w:rPr>
      <w:t>18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A0E" w:rsidRDefault="00814A0E">
      <w:r>
        <w:separator/>
      </w:r>
    </w:p>
  </w:footnote>
  <w:footnote w:type="continuationSeparator" w:id="0">
    <w:p w:rsidR="00814A0E" w:rsidRDefault="00814A0E">
      <w:r>
        <w:continuationSeparator/>
      </w:r>
    </w:p>
  </w:footnote>
  <w:footnote w:type="continuationNotice" w:id="1">
    <w:p w:rsidR="00814A0E" w:rsidRDefault="00814A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0E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0E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55965D-A7FD-43B5-8E6E-4D28D87C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2AA86-B705-4F5E-A94B-12CB1BE7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18</Pages>
  <Words>2521</Words>
  <Characters>14371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2017-07-19T05:07:00Z</dcterms:created>
  <dcterms:modified xsi:type="dcterms:W3CDTF">2017-07-19T05:07:00Z</dcterms:modified>
</cp:coreProperties>
</file>