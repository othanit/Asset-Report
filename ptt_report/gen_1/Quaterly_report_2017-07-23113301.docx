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74749F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lastRenderedPageBreak/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</w:t>
      </w:r>
      <w:r w:rsidR="00D0402C" w:rsidRPr="00495716">
        <w:rPr>
          <w:rFonts w:ascii="Cordia New" w:hAnsi="Cordia New"/>
          <w:sz w:val="28"/>
          <w:cs/>
        </w:rPr>
        <w:lastRenderedPageBreak/>
        <w:t>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74749F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16484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74749F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74749F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74749F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74749F" w:rsidTr="0074749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74749F" w:rsidTr="0074749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74749F" w:rsidTr="0074749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74749F" w:rsidTr="0074749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74749F" w:rsidTr="0074749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74749F" w:rsidTr="0074749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74749F" w:rsidRDefault="0074749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74749F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74749F">
        <w:rPr>
          <w:rFonts w:ascii="Cordia New" w:hAnsi="Cordia New"/>
          <w:sz w:val="28"/>
          <w:highlight w:val="green"/>
        </w:rPr>
        <w:t>RC</w:t>
      </w:r>
      <w:r w:rsidR="0074749F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74749F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74749F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74749F">
        <w:rPr>
          <w:rFonts w:ascii="Cordia New" w:hAnsi="Cordia New"/>
          <w:sz w:val="28"/>
          <w:highlight w:val="green"/>
        </w:rPr>
        <w:t>RC</w:t>
      </w:r>
      <w:r w:rsidR="0074749F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74749F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74749F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74749F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lastRenderedPageBreak/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74749F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74749F" w:rsidTr="0074749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4749F" w:rsidRDefault="0074749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74749F" w:rsidRDefault="0074749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74749F" w:rsidRDefault="0074749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74749F" w:rsidRDefault="0074749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74749F" w:rsidTr="0074749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4749F" w:rsidRDefault="0074749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74749F" w:rsidRDefault="0074749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74749F" w:rsidRDefault="0074749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74749F" w:rsidRDefault="0074749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74749F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74749F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74749F">
        <w:rPr>
          <w:rFonts w:ascii="Cordia New" w:hAnsi="Cordia New"/>
          <w:sz w:val="28"/>
          <w:highlight w:val="yellow"/>
        </w:rPr>
        <w:t>RC</w:t>
      </w:r>
      <w:r w:rsidR="0074749F">
        <w:rPr>
          <w:rFonts w:ascii="Cordia New" w:hAnsi="Cordia New"/>
          <w:sz w:val="28"/>
          <w:highlight w:val="yellow"/>
          <w:cs/>
        </w:rPr>
        <w:t xml:space="preserve">650 </w:t>
      </w:r>
      <w:r w:rsidR="0074749F">
        <w:rPr>
          <w:rFonts w:ascii="Cordia New" w:hAnsi="Cordia New"/>
          <w:sz w:val="28"/>
          <w:highlight w:val="yellow"/>
        </w:rPr>
        <w:t xml:space="preserve">KP </w:t>
      </w:r>
      <w:r w:rsidR="0074749F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74749F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lastRenderedPageBreak/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49F" w:rsidRDefault="0074749F">
      <w:r>
        <w:separator/>
      </w:r>
    </w:p>
  </w:endnote>
  <w:endnote w:type="continuationSeparator" w:id="0">
    <w:p w:rsidR="0074749F" w:rsidRDefault="0074749F">
      <w:r>
        <w:continuationSeparator/>
      </w:r>
    </w:p>
  </w:endnote>
  <w:endnote w:type="continuationNotice" w:id="1">
    <w:p w:rsidR="0074749F" w:rsidRDefault="007474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49F" w:rsidRDefault="007474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7103F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4749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4749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49F" w:rsidRDefault="0074749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A131DC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74749F">
      <w:rPr>
        <w:rFonts w:ascii="Browallia New" w:hAnsi="Browallia New" w:cs="Browallia New"/>
        <w:b/>
        <w:bCs/>
        <w:noProof/>
        <w:sz w:val="26"/>
        <w:szCs w:val="26"/>
      </w:rPr>
      <w:t>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74749F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49F" w:rsidRDefault="0074749F">
      <w:r>
        <w:separator/>
      </w:r>
    </w:p>
  </w:footnote>
  <w:footnote w:type="continuationSeparator" w:id="0">
    <w:p w:rsidR="0074749F" w:rsidRDefault="0074749F">
      <w:r>
        <w:continuationSeparator/>
      </w:r>
    </w:p>
  </w:footnote>
  <w:footnote w:type="continuationNotice" w:id="1">
    <w:p w:rsidR="0074749F" w:rsidRDefault="007474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49F" w:rsidRDefault="007474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49F" w:rsidRDefault="007474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9F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49F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2CA131-D236-4D03-BBFB-E9CB53F7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F5B38-DD6C-4E77-83BB-AA346D78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1</TotalTime>
  <Pages>17</Pages>
  <Words>2658</Words>
  <Characters>15151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2017-07-23T04:32:00Z</dcterms:created>
  <dcterms:modified xsi:type="dcterms:W3CDTF">2017-07-23T04:33:00Z</dcterms:modified>
</cp:coreProperties>
</file>