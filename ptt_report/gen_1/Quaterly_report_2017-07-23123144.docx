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5655B0" w:rsidP="001F1046">
      <w:pPr>
        <w:rPr>
          <w:rFonts w:ascii="Cordia New" w:hAnsi="Cordia New" w:cs="Cordia New"/>
          <w:sz w:val="28"/>
        </w:rPr>
      </w:pP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สายงานระบบท่อส่งก๊าซธรรมชาติ ได้ดำเนินงานบำรุงรักษาระบบท่อส่งก๊าซฯ ตามแผน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Integrity Management System (PIMS) </w:t>
      </w:r>
      <w:r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มาตั้งแต่ปี 2548 ตามมาตรฐาน</w:t>
      </w:r>
      <w:r w:rsidR="00E32510"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5655B0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5655B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24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5655B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55B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5655B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5655B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5655B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5655B0" w:rsidRDefault="005655B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5655B0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5655B0">
        <w:rPr>
          <w:rFonts w:ascii="Cordia New" w:hAnsi="Cordia New"/>
          <w:sz w:val="28"/>
          <w:highlight w:val="green"/>
        </w:rPr>
        <w:t>RC</w:t>
      </w:r>
      <w:r w:rsidR="005655B0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5655B0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5655B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5655B0">
        <w:rPr>
          <w:rFonts w:ascii="Cordia New" w:hAnsi="Cordia New"/>
          <w:sz w:val="28"/>
          <w:highlight w:val="green"/>
        </w:rPr>
        <w:t>RC</w:t>
      </w:r>
      <w:r w:rsidR="005655B0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5655B0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5655B0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5655B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5655B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5655B0" w:rsidTr="005655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5655B0" w:rsidRDefault="005655B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5655B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5655B0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5655B0">
        <w:rPr>
          <w:rFonts w:ascii="Cordia New" w:hAnsi="Cordia New"/>
          <w:sz w:val="28"/>
          <w:highlight w:val="yellow"/>
        </w:rPr>
        <w:t>RC</w:t>
      </w:r>
      <w:r w:rsidR="005655B0">
        <w:rPr>
          <w:rFonts w:ascii="Cordia New" w:hAnsi="Cordia New"/>
          <w:sz w:val="28"/>
          <w:highlight w:val="yellow"/>
          <w:cs/>
        </w:rPr>
        <w:t xml:space="preserve">650 </w:t>
      </w:r>
      <w:r w:rsidR="005655B0">
        <w:rPr>
          <w:rFonts w:ascii="Cordia New" w:hAnsi="Cordia New"/>
          <w:sz w:val="28"/>
          <w:highlight w:val="yellow"/>
        </w:rPr>
        <w:t xml:space="preserve">KP </w:t>
      </w:r>
      <w:r w:rsidR="005655B0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655B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lastRenderedPageBreak/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5B0" w:rsidRDefault="005655B0">
      <w:r>
        <w:separator/>
      </w:r>
    </w:p>
  </w:endnote>
  <w:endnote w:type="continuationSeparator" w:id="0">
    <w:p w:rsidR="005655B0" w:rsidRDefault="005655B0">
      <w:r>
        <w:continuationSeparator/>
      </w:r>
    </w:p>
  </w:endnote>
  <w:endnote w:type="continuationNotice" w:id="1">
    <w:p w:rsidR="005655B0" w:rsidRDefault="00565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B0" w:rsidRDefault="00565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7420D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655B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5655B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B0" w:rsidRDefault="005655B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9B429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5655B0">
      <w:rPr>
        <w:rFonts w:ascii="Browallia New" w:hAnsi="Browallia New" w:cs="Browallia New"/>
        <w:b/>
        <w:bCs/>
        <w:noProof/>
        <w:sz w:val="26"/>
        <w:szCs w:val="26"/>
      </w:rPr>
      <w:t>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5655B0">
      <w:rPr>
        <w:rFonts w:ascii="Browallia New" w:hAnsi="Browallia New" w:cs="Browallia New"/>
        <w:b/>
        <w:bCs/>
        <w:noProof/>
        <w:sz w:val="26"/>
        <w:szCs w:val="26"/>
      </w:rPr>
      <w:t>10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5B0" w:rsidRDefault="005655B0">
      <w:r>
        <w:separator/>
      </w:r>
    </w:p>
  </w:footnote>
  <w:footnote w:type="continuationSeparator" w:id="0">
    <w:p w:rsidR="005655B0" w:rsidRDefault="005655B0">
      <w:r>
        <w:continuationSeparator/>
      </w:r>
    </w:p>
  </w:footnote>
  <w:footnote w:type="continuationNotice" w:id="1">
    <w:p w:rsidR="005655B0" w:rsidRDefault="005655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B0" w:rsidRDefault="00565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5B0" w:rsidRDefault="005655B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B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5B0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3BBC24-E2DA-4D15-8D39-B35407D5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1093F-CE2E-4938-9914-96C5185D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10</Pages>
  <Words>2701</Words>
  <Characters>15400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2017-07-23T05:31:00Z</dcterms:created>
  <dcterms:modified xsi:type="dcterms:W3CDTF">2017-07-23T05:31:00Z</dcterms:modified>
</cp:coreProperties>
</file>